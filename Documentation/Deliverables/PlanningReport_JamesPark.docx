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A2EB" w14:textId="1B278F3A" w:rsidR="00D5413C" w:rsidRDefault="00D5413C" w:rsidP="008C697E">
      <w:pPr>
        <w:pStyle w:val="Photo"/>
        <w:jc w:val="left"/>
      </w:pPr>
    </w:p>
    <w:p w14:paraId="5673F7CC" w14:textId="6E7D7AB5" w:rsidR="001638F6" w:rsidRDefault="00154FEE" w:rsidP="00D5413C">
      <w:pPr>
        <w:pStyle w:val="Title"/>
      </w:pPr>
      <w:r>
        <w:t>Planning Report</w:t>
      </w:r>
    </w:p>
    <w:p w14:paraId="39F63290" w14:textId="65B1455D" w:rsidR="001638F6" w:rsidRPr="00D5413C" w:rsidRDefault="00154FEE" w:rsidP="00D5413C">
      <w:pPr>
        <w:pStyle w:val="Subtitle"/>
      </w:pPr>
      <w:r>
        <w:t>Graded Unit 2</w:t>
      </w:r>
    </w:p>
    <w:p w14:paraId="7B880D3C" w14:textId="3A0EDF5C" w:rsidR="008C5AB1" w:rsidRPr="00262BCC" w:rsidRDefault="00154FEE" w:rsidP="00262BCC">
      <w:pPr>
        <w:pStyle w:val="ContactInfo"/>
        <w:rPr>
          <w:lang w:val="en-GB" w:bidi="en-GB"/>
        </w:rPr>
      </w:pPr>
      <w:r>
        <w:t>James Park</w:t>
      </w:r>
      <w:r w:rsidR="00D5413C">
        <w:rPr>
          <w:lang w:val="en-GB" w:bidi="en-GB"/>
        </w:rPr>
        <w:t xml:space="preserve"> | </w:t>
      </w:r>
      <w:r>
        <w:t>Software Development</w:t>
      </w:r>
      <w:r w:rsidR="00D5413C">
        <w:rPr>
          <w:lang w:val="en-GB" w:bidi="en-GB"/>
        </w:rPr>
        <w:t xml:space="preserve"> | </w:t>
      </w:r>
      <w:r>
        <w:t>21/03/2023</w:t>
      </w:r>
      <w:r w:rsidR="003422FF">
        <w:rPr>
          <w:lang w:val="en-GB" w:bidi="en-GB"/>
        </w:rPr>
        <w:br w:type="page"/>
      </w:r>
    </w:p>
    <w:sdt>
      <w:sdtPr>
        <w:rPr>
          <w:rFonts w:asciiTheme="minorHAnsi" w:eastAsiaTheme="minorEastAsia" w:hAnsiTheme="minorHAnsi" w:cstheme="minorBidi"/>
          <w:color w:val="4D322D" w:themeColor="text2"/>
          <w:sz w:val="22"/>
          <w:szCs w:val="22"/>
        </w:rPr>
        <w:id w:val="1120645167"/>
        <w:docPartObj>
          <w:docPartGallery w:val="Table of Contents"/>
          <w:docPartUnique/>
        </w:docPartObj>
      </w:sdtPr>
      <w:sdtEndPr>
        <w:rPr>
          <w:b/>
          <w:bCs/>
          <w:noProof/>
        </w:rPr>
      </w:sdtEndPr>
      <w:sdtContent>
        <w:p w14:paraId="0BA2FCF8" w14:textId="64DA2FB9" w:rsidR="008D52BB" w:rsidRDefault="008D52BB">
          <w:pPr>
            <w:pStyle w:val="TOCHeading"/>
          </w:pPr>
          <w:r>
            <w:t>Contents</w:t>
          </w:r>
        </w:p>
        <w:p w14:paraId="483BD610" w14:textId="14C8378B" w:rsidR="00E04D46" w:rsidRDefault="008D52BB">
          <w:pPr>
            <w:pStyle w:val="TOC1"/>
            <w:tabs>
              <w:tab w:val="right" w:leader="dot" w:pos="8630"/>
            </w:tabs>
            <w:rPr>
              <w:noProof/>
              <w:color w:val="auto"/>
              <w:lang w:val="en-GB" w:eastAsia="en-GB"/>
            </w:rPr>
          </w:pPr>
          <w:r>
            <w:fldChar w:fldCharType="begin"/>
          </w:r>
          <w:r>
            <w:instrText xml:space="preserve"> TOC \o "1-3" \h \z \u </w:instrText>
          </w:r>
          <w:r>
            <w:fldChar w:fldCharType="separate"/>
          </w:r>
          <w:hyperlink w:anchor="_Toc131155451" w:history="1">
            <w:r w:rsidR="00E04D46" w:rsidRPr="002F52F0">
              <w:rPr>
                <w:rStyle w:val="Hyperlink"/>
                <w:noProof/>
              </w:rPr>
              <w:t>Introduction</w:t>
            </w:r>
            <w:r w:rsidR="00E04D46">
              <w:rPr>
                <w:noProof/>
                <w:webHidden/>
              </w:rPr>
              <w:tab/>
            </w:r>
            <w:r w:rsidR="00E04D46">
              <w:rPr>
                <w:noProof/>
                <w:webHidden/>
              </w:rPr>
              <w:fldChar w:fldCharType="begin"/>
            </w:r>
            <w:r w:rsidR="00E04D46">
              <w:rPr>
                <w:noProof/>
                <w:webHidden/>
              </w:rPr>
              <w:instrText xml:space="preserve"> PAGEREF _Toc131155451 \h </w:instrText>
            </w:r>
            <w:r w:rsidR="00E04D46">
              <w:rPr>
                <w:noProof/>
                <w:webHidden/>
              </w:rPr>
            </w:r>
            <w:r w:rsidR="00E04D46">
              <w:rPr>
                <w:noProof/>
                <w:webHidden/>
              </w:rPr>
              <w:fldChar w:fldCharType="separate"/>
            </w:r>
            <w:r w:rsidR="00E04D46">
              <w:rPr>
                <w:noProof/>
                <w:webHidden/>
              </w:rPr>
              <w:t>2</w:t>
            </w:r>
            <w:r w:rsidR="00E04D46">
              <w:rPr>
                <w:noProof/>
                <w:webHidden/>
              </w:rPr>
              <w:fldChar w:fldCharType="end"/>
            </w:r>
          </w:hyperlink>
        </w:p>
        <w:p w14:paraId="3A8FF33D" w14:textId="52536BBD" w:rsidR="00E04D46" w:rsidRDefault="00000000">
          <w:pPr>
            <w:pStyle w:val="TOC2"/>
            <w:tabs>
              <w:tab w:val="right" w:leader="dot" w:pos="8630"/>
            </w:tabs>
            <w:rPr>
              <w:noProof/>
              <w:color w:val="auto"/>
              <w:lang w:val="en-GB" w:eastAsia="en-GB"/>
            </w:rPr>
          </w:pPr>
          <w:hyperlink w:anchor="_Toc131155452" w:history="1">
            <w:r w:rsidR="00E04D46" w:rsidRPr="002F52F0">
              <w:rPr>
                <w:rStyle w:val="Hyperlink"/>
                <w:noProof/>
              </w:rPr>
              <w:t>High level requirements</w:t>
            </w:r>
            <w:r w:rsidR="00E04D46">
              <w:rPr>
                <w:noProof/>
                <w:webHidden/>
              </w:rPr>
              <w:tab/>
            </w:r>
            <w:r w:rsidR="00E04D46">
              <w:rPr>
                <w:noProof/>
                <w:webHidden/>
              </w:rPr>
              <w:fldChar w:fldCharType="begin"/>
            </w:r>
            <w:r w:rsidR="00E04D46">
              <w:rPr>
                <w:noProof/>
                <w:webHidden/>
              </w:rPr>
              <w:instrText xml:space="preserve"> PAGEREF _Toc131155452 \h </w:instrText>
            </w:r>
            <w:r w:rsidR="00E04D46">
              <w:rPr>
                <w:noProof/>
                <w:webHidden/>
              </w:rPr>
            </w:r>
            <w:r w:rsidR="00E04D46">
              <w:rPr>
                <w:noProof/>
                <w:webHidden/>
              </w:rPr>
              <w:fldChar w:fldCharType="separate"/>
            </w:r>
            <w:r w:rsidR="00E04D46">
              <w:rPr>
                <w:noProof/>
                <w:webHidden/>
              </w:rPr>
              <w:t>2</w:t>
            </w:r>
            <w:r w:rsidR="00E04D46">
              <w:rPr>
                <w:noProof/>
                <w:webHidden/>
              </w:rPr>
              <w:fldChar w:fldCharType="end"/>
            </w:r>
          </w:hyperlink>
        </w:p>
        <w:p w14:paraId="3F733351" w14:textId="44BAFD1F" w:rsidR="00E04D46" w:rsidRDefault="00000000">
          <w:pPr>
            <w:pStyle w:val="TOC1"/>
            <w:tabs>
              <w:tab w:val="right" w:leader="dot" w:pos="8630"/>
            </w:tabs>
            <w:rPr>
              <w:noProof/>
              <w:color w:val="auto"/>
              <w:lang w:val="en-GB" w:eastAsia="en-GB"/>
            </w:rPr>
          </w:pPr>
          <w:hyperlink w:anchor="_Toc131155453" w:history="1">
            <w:r w:rsidR="00E04D46" w:rsidRPr="002F52F0">
              <w:rPr>
                <w:rStyle w:val="Hyperlink"/>
                <w:noProof/>
              </w:rPr>
              <w:t>Investigation</w:t>
            </w:r>
            <w:r w:rsidR="00E04D46">
              <w:rPr>
                <w:noProof/>
                <w:webHidden/>
              </w:rPr>
              <w:tab/>
            </w:r>
            <w:r w:rsidR="00E04D46">
              <w:rPr>
                <w:noProof/>
                <w:webHidden/>
              </w:rPr>
              <w:fldChar w:fldCharType="begin"/>
            </w:r>
            <w:r w:rsidR="00E04D46">
              <w:rPr>
                <w:noProof/>
                <w:webHidden/>
              </w:rPr>
              <w:instrText xml:space="preserve"> PAGEREF _Toc131155453 \h </w:instrText>
            </w:r>
            <w:r w:rsidR="00E04D46">
              <w:rPr>
                <w:noProof/>
                <w:webHidden/>
              </w:rPr>
            </w:r>
            <w:r w:rsidR="00E04D46">
              <w:rPr>
                <w:noProof/>
                <w:webHidden/>
              </w:rPr>
              <w:fldChar w:fldCharType="separate"/>
            </w:r>
            <w:r w:rsidR="00E04D46">
              <w:rPr>
                <w:noProof/>
                <w:webHidden/>
              </w:rPr>
              <w:t>3</w:t>
            </w:r>
            <w:r w:rsidR="00E04D46">
              <w:rPr>
                <w:noProof/>
                <w:webHidden/>
              </w:rPr>
              <w:fldChar w:fldCharType="end"/>
            </w:r>
          </w:hyperlink>
        </w:p>
        <w:p w14:paraId="41848131" w14:textId="4648B1FD" w:rsidR="00E04D46" w:rsidRDefault="00000000">
          <w:pPr>
            <w:pStyle w:val="TOC2"/>
            <w:tabs>
              <w:tab w:val="right" w:leader="dot" w:pos="8630"/>
            </w:tabs>
            <w:rPr>
              <w:noProof/>
              <w:color w:val="auto"/>
              <w:lang w:val="en-GB" w:eastAsia="en-GB"/>
            </w:rPr>
          </w:pPr>
          <w:hyperlink w:anchor="_Toc131155454" w:history="1">
            <w:r w:rsidR="00E04D46" w:rsidRPr="002F52F0">
              <w:rPr>
                <w:rStyle w:val="Hyperlink"/>
                <w:noProof/>
              </w:rPr>
              <w:t>Fact finding Techniques</w:t>
            </w:r>
            <w:r w:rsidR="00E04D46">
              <w:rPr>
                <w:noProof/>
                <w:webHidden/>
              </w:rPr>
              <w:tab/>
            </w:r>
            <w:r w:rsidR="00E04D46">
              <w:rPr>
                <w:noProof/>
                <w:webHidden/>
              </w:rPr>
              <w:fldChar w:fldCharType="begin"/>
            </w:r>
            <w:r w:rsidR="00E04D46">
              <w:rPr>
                <w:noProof/>
                <w:webHidden/>
              </w:rPr>
              <w:instrText xml:space="preserve"> PAGEREF _Toc131155454 \h </w:instrText>
            </w:r>
            <w:r w:rsidR="00E04D46">
              <w:rPr>
                <w:noProof/>
                <w:webHidden/>
              </w:rPr>
            </w:r>
            <w:r w:rsidR="00E04D46">
              <w:rPr>
                <w:noProof/>
                <w:webHidden/>
              </w:rPr>
              <w:fldChar w:fldCharType="separate"/>
            </w:r>
            <w:r w:rsidR="00E04D46">
              <w:rPr>
                <w:noProof/>
                <w:webHidden/>
              </w:rPr>
              <w:t>3</w:t>
            </w:r>
            <w:r w:rsidR="00E04D46">
              <w:rPr>
                <w:noProof/>
                <w:webHidden/>
              </w:rPr>
              <w:fldChar w:fldCharType="end"/>
            </w:r>
          </w:hyperlink>
        </w:p>
        <w:p w14:paraId="135D1BAE" w14:textId="2F373019" w:rsidR="00E04D46" w:rsidRDefault="00000000">
          <w:pPr>
            <w:pStyle w:val="TOC3"/>
            <w:tabs>
              <w:tab w:val="right" w:leader="dot" w:pos="8630"/>
            </w:tabs>
            <w:rPr>
              <w:i w:val="0"/>
              <w:iCs w:val="0"/>
              <w:noProof/>
              <w:color w:val="auto"/>
              <w:lang w:val="en-GB" w:eastAsia="en-GB"/>
            </w:rPr>
          </w:pPr>
          <w:hyperlink w:anchor="_Toc131155455" w:history="1">
            <w:r w:rsidR="00E04D46" w:rsidRPr="002F52F0">
              <w:rPr>
                <w:rStyle w:val="Hyperlink"/>
                <w:noProof/>
              </w:rPr>
              <w:t>Introduction</w:t>
            </w:r>
            <w:r w:rsidR="00E04D46">
              <w:rPr>
                <w:noProof/>
                <w:webHidden/>
              </w:rPr>
              <w:tab/>
            </w:r>
            <w:r w:rsidR="00E04D46">
              <w:rPr>
                <w:noProof/>
                <w:webHidden/>
              </w:rPr>
              <w:fldChar w:fldCharType="begin"/>
            </w:r>
            <w:r w:rsidR="00E04D46">
              <w:rPr>
                <w:noProof/>
                <w:webHidden/>
              </w:rPr>
              <w:instrText xml:space="preserve"> PAGEREF _Toc131155455 \h </w:instrText>
            </w:r>
            <w:r w:rsidR="00E04D46">
              <w:rPr>
                <w:noProof/>
                <w:webHidden/>
              </w:rPr>
            </w:r>
            <w:r w:rsidR="00E04D46">
              <w:rPr>
                <w:noProof/>
                <w:webHidden/>
              </w:rPr>
              <w:fldChar w:fldCharType="separate"/>
            </w:r>
            <w:r w:rsidR="00E04D46">
              <w:rPr>
                <w:noProof/>
                <w:webHidden/>
              </w:rPr>
              <w:t>3</w:t>
            </w:r>
            <w:r w:rsidR="00E04D46">
              <w:rPr>
                <w:noProof/>
                <w:webHidden/>
              </w:rPr>
              <w:fldChar w:fldCharType="end"/>
            </w:r>
          </w:hyperlink>
        </w:p>
        <w:p w14:paraId="75FBA4BF" w14:textId="1884FD83" w:rsidR="00E04D46" w:rsidRDefault="00000000">
          <w:pPr>
            <w:pStyle w:val="TOC3"/>
            <w:tabs>
              <w:tab w:val="right" w:leader="dot" w:pos="8630"/>
            </w:tabs>
            <w:rPr>
              <w:i w:val="0"/>
              <w:iCs w:val="0"/>
              <w:noProof/>
              <w:color w:val="auto"/>
              <w:lang w:val="en-GB" w:eastAsia="en-GB"/>
            </w:rPr>
          </w:pPr>
          <w:hyperlink w:anchor="_Toc131155456" w:history="1">
            <w:r w:rsidR="00E04D46" w:rsidRPr="002F52F0">
              <w:rPr>
                <w:rStyle w:val="Hyperlink"/>
                <w:noProof/>
              </w:rPr>
              <w:t>Reading</w:t>
            </w:r>
            <w:r w:rsidR="00E04D46">
              <w:rPr>
                <w:noProof/>
                <w:webHidden/>
              </w:rPr>
              <w:tab/>
            </w:r>
            <w:r w:rsidR="00E04D46">
              <w:rPr>
                <w:noProof/>
                <w:webHidden/>
              </w:rPr>
              <w:fldChar w:fldCharType="begin"/>
            </w:r>
            <w:r w:rsidR="00E04D46">
              <w:rPr>
                <w:noProof/>
                <w:webHidden/>
              </w:rPr>
              <w:instrText xml:space="preserve"> PAGEREF _Toc131155456 \h </w:instrText>
            </w:r>
            <w:r w:rsidR="00E04D46">
              <w:rPr>
                <w:noProof/>
                <w:webHidden/>
              </w:rPr>
            </w:r>
            <w:r w:rsidR="00E04D46">
              <w:rPr>
                <w:noProof/>
                <w:webHidden/>
              </w:rPr>
              <w:fldChar w:fldCharType="separate"/>
            </w:r>
            <w:r w:rsidR="00E04D46">
              <w:rPr>
                <w:noProof/>
                <w:webHidden/>
              </w:rPr>
              <w:t>3</w:t>
            </w:r>
            <w:r w:rsidR="00E04D46">
              <w:rPr>
                <w:noProof/>
                <w:webHidden/>
              </w:rPr>
              <w:fldChar w:fldCharType="end"/>
            </w:r>
          </w:hyperlink>
        </w:p>
        <w:p w14:paraId="51EC189D" w14:textId="53FEA7C7" w:rsidR="00E04D46" w:rsidRDefault="00000000">
          <w:pPr>
            <w:pStyle w:val="TOC3"/>
            <w:tabs>
              <w:tab w:val="right" w:leader="dot" w:pos="8630"/>
            </w:tabs>
            <w:rPr>
              <w:i w:val="0"/>
              <w:iCs w:val="0"/>
              <w:noProof/>
              <w:color w:val="auto"/>
              <w:lang w:val="en-GB" w:eastAsia="en-GB"/>
            </w:rPr>
          </w:pPr>
          <w:hyperlink w:anchor="_Toc131155457" w:history="1">
            <w:r w:rsidR="00E04D46" w:rsidRPr="002F52F0">
              <w:rPr>
                <w:rStyle w:val="Hyperlink"/>
                <w:noProof/>
              </w:rPr>
              <w:t>Questionnaires</w:t>
            </w:r>
            <w:r w:rsidR="00E04D46">
              <w:rPr>
                <w:noProof/>
                <w:webHidden/>
              </w:rPr>
              <w:tab/>
            </w:r>
            <w:r w:rsidR="00E04D46">
              <w:rPr>
                <w:noProof/>
                <w:webHidden/>
              </w:rPr>
              <w:fldChar w:fldCharType="begin"/>
            </w:r>
            <w:r w:rsidR="00E04D46">
              <w:rPr>
                <w:noProof/>
                <w:webHidden/>
              </w:rPr>
              <w:instrText xml:space="preserve"> PAGEREF _Toc131155457 \h </w:instrText>
            </w:r>
            <w:r w:rsidR="00E04D46">
              <w:rPr>
                <w:noProof/>
                <w:webHidden/>
              </w:rPr>
            </w:r>
            <w:r w:rsidR="00E04D46">
              <w:rPr>
                <w:noProof/>
                <w:webHidden/>
              </w:rPr>
              <w:fldChar w:fldCharType="separate"/>
            </w:r>
            <w:r w:rsidR="00E04D46">
              <w:rPr>
                <w:noProof/>
                <w:webHidden/>
              </w:rPr>
              <w:t>3</w:t>
            </w:r>
            <w:r w:rsidR="00E04D46">
              <w:rPr>
                <w:noProof/>
                <w:webHidden/>
              </w:rPr>
              <w:fldChar w:fldCharType="end"/>
            </w:r>
          </w:hyperlink>
        </w:p>
        <w:p w14:paraId="69792828" w14:textId="3B218069" w:rsidR="00E04D46" w:rsidRDefault="00000000">
          <w:pPr>
            <w:pStyle w:val="TOC3"/>
            <w:tabs>
              <w:tab w:val="right" w:leader="dot" w:pos="8630"/>
            </w:tabs>
            <w:rPr>
              <w:i w:val="0"/>
              <w:iCs w:val="0"/>
              <w:noProof/>
              <w:color w:val="auto"/>
              <w:lang w:val="en-GB" w:eastAsia="en-GB"/>
            </w:rPr>
          </w:pPr>
          <w:hyperlink w:anchor="_Toc131155458" w:history="1">
            <w:r w:rsidR="00E04D46" w:rsidRPr="002F52F0">
              <w:rPr>
                <w:rStyle w:val="Hyperlink"/>
                <w:noProof/>
              </w:rPr>
              <w:t>Interviews</w:t>
            </w:r>
            <w:r w:rsidR="00E04D46">
              <w:rPr>
                <w:noProof/>
                <w:webHidden/>
              </w:rPr>
              <w:tab/>
            </w:r>
            <w:r w:rsidR="00E04D46">
              <w:rPr>
                <w:noProof/>
                <w:webHidden/>
              </w:rPr>
              <w:fldChar w:fldCharType="begin"/>
            </w:r>
            <w:r w:rsidR="00E04D46">
              <w:rPr>
                <w:noProof/>
                <w:webHidden/>
              </w:rPr>
              <w:instrText xml:space="preserve"> PAGEREF _Toc131155458 \h </w:instrText>
            </w:r>
            <w:r w:rsidR="00E04D46">
              <w:rPr>
                <w:noProof/>
                <w:webHidden/>
              </w:rPr>
            </w:r>
            <w:r w:rsidR="00E04D46">
              <w:rPr>
                <w:noProof/>
                <w:webHidden/>
              </w:rPr>
              <w:fldChar w:fldCharType="separate"/>
            </w:r>
            <w:r w:rsidR="00E04D46">
              <w:rPr>
                <w:noProof/>
                <w:webHidden/>
              </w:rPr>
              <w:t>3</w:t>
            </w:r>
            <w:r w:rsidR="00E04D46">
              <w:rPr>
                <w:noProof/>
                <w:webHidden/>
              </w:rPr>
              <w:fldChar w:fldCharType="end"/>
            </w:r>
          </w:hyperlink>
        </w:p>
        <w:p w14:paraId="680680AA" w14:textId="5EE514C6" w:rsidR="00E04D46" w:rsidRDefault="00000000">
          <w:pPr>
            <w:pStyle w:val="TOC3"/>
            <w:tabs>
              <w:tab w:val="right" w:leader="dot" w:pos="8630"/>
            </w:tabs>
            <w:rPr>
              <w:i w:val="0"/>
              <w:iCs w:val="0"/>
              <w:noProof/>
              <w:color w:val="auto"/>
              <w:lang w:val="en-GB" w:eastAsia="en-GB"/>
            </w:rPr>
          </w:pPr>
          <w:hyperlink w:anchor="_Toc131155459" w:history="1">
            <w:r w:rsidR="00E04D46" w:rsidRPr="002F52F0">
              <w:rPr>
                <w:rStyle w:val="Hyperlink"/>
                <w:noProof/>
              </w:rPr>
              <w:t>Observation</w:t>
            </w:r>
            <w:r w:rsidR="00E04D46">
              <w:rPr>
                <w:noProof/>
                <w:webHidden/>
              </w:rPr>
              <w:tab/>
            </w:r>
            <w:r w:rsidR="00E04D46">
              <w:rPr>
                <w:noProof/>
                <w:webHidden/>
              </w:rPr>
              <w:fldChar w:fldCharType="begin"/>
            </w:r>
            <w:r w:rsidR="00E04D46">
              <w:rPr>
                <w:noProof/>
                <w:webHidden/>
              </w:rPr>
              <w:instrText xml:space="preserve"> PAGEREF _Toc131155459 \h </w:instrText>
            </w:r>
            <w:r w:rsidR="00E04D46">
              <w:rPr>
                <w:noProof/>
                <w:webHidden/>
              </w:rPr>
            </w:r>
            <w:r w:rsidR="00E04D46">
              <w:rPr>
                <w:noProof/>
                <w:webHidden/>
              </w:rPr>
              <w:fldChar w:fldCharType="separate"/>
            </w:r>
            <w:r w:rsidR="00E04D46">
              <w:rPr>
                <w:noProof/>
                <w:webHidden/>
              </w:rPr>
              <w:t>4</w:t>
            </w:r>
            <w:r w:rsidR="00E04D46">
              <w:rPr>
                <w:noProof/>
                <w:webHidden/>
              </w:rPr>
              <w:fldChar w:fldCharType="end"/>
            </w:r>
          </w:hyperlink>
        </w:p>
        <w:p w14:paraId="5C82D671" w14:textId="502CF9C0" w:rsidR="00E04D46" w:rsidRDefault="00000000">
          <w:pPr>
            <w:pStyle w:val="TOC3"/>
            <w:tabs>
              <w:tab w:val="right" w:leader="dot" w:pos="8630"/>
            </w:tabs>
            <w:rPr>
              <w:i w:val="0"/>
              <w:iCs w:val="0"/>
              <w:noProof/>
              <w:color w:val="auto"/>
              <w:lang w:val="en-GB" w:eastAsia="en-GB"/>
            </w:rPr>
          </w:pPr>
          <w:hyperlink w:anchor="_Toc131155460" w:history="1">
            <w:r w:rsidR="00E04D46" w:rsidRPr="002F52F0">
              <w:rPr>
                <w:rStyle w:val="Hyperlink"/>
                <w:noProof/>
              </w:rPr>
              <w:t>Conclusion</w:t>
            </w:r>
            <w:r w:rsidR="00E04D46">
              <w:rPr>
                <w:noProof/>
                <w:webHidden/>
              </w:rPr>
              <w:tab/>
            </w:r>
            <w:r w:rsidR="00E04D46">
              <w:rPr>
                <w:noProof/>
                <w:webHidden/>
              </w:rPr>
              <w:fldChar w:fldCharType="begin"/>
            </w:r>
            <w:r w:rsidR="00E04D46">
              <w:rPr>
                <w:noProof/>
                <w:webHidden/>
              </w:rPr>
              <w:instrText xml:space="preserve"> PAGEREF _Toc131155460 \h </w:instrText>
            </w:r>
            <w:r w:rsidR="00E04D46">
              <w:rPr>
                <w:noProof/>
                <w:webHidden/>
              </w:rPr>
            </w:r>
            <w:r w:rsidR="00E04D46">
              <w:rPr>
                <w:noProof/>
                <w:webHidden/>
              </w:rPr>
              <w:fldChar w:fldCharType="separate"/>
            </w:r>
            <w:r w:rsidR="00E04D46">
              <w:rPr>
                <w:noProof/>
                <w:webHidden/>
              </w:rPr>
              <w:t>4</w:t>
            </w:r>
            <w:r w:rsidR="00E04D46">
              <w:rPr>
                <w:noProof/>
                <w:webHidden/>
              </w:rPr>
              <w:fldChar w:fldCharType="end"/>
            </w:r>
          </w:hyperlink>
        </w:p>
        <w:p w14:paraId="2269A157" w14:textId="68E28E53" w:rsidR="00E04D46" w:rsidRDefault="00000000">
          <w:pPr>
            <w:pStyle w:val="TOC2"/>
            <w:tabs>
              <w:tab w:val="right" w:leader="dot" w:pos="8630"/>
            </w:tabs>
            <w:rPr>
              <w:noProof/>
              <w:color w:val="auto"/>
              <w:lang w:val="en-GB" w:eastAsia="en-GB"/>
            </w:rPr>
          </w:pPr>
          <w:hyperlink w:anchor="_Toc131155461" w:history="1">
            <w:r w:rsidR="00E04D46" w:rsidRPr="002F52F0">
              <w:rPr>
                <w:rStyle w:val="Hyperlink"/>
                <w:noProof/>
              </w:rPr>
              <w:t>interview questions &amp; responses</w:t>
            </w:r>
            <w:r w:rsidR="00E04D46">
              <w:rPr>
                <w:noProof/>
                <w:webHidden/>
              </w:rPr>
              <w:tab/>
            </w:r>
            <w:r w:rsidR="00E04D46">
              <w:rPr>
                <w:noProof/>
                <w:webHidden/>
              </w:rPr>
              <w:fldChar w:fldCharType="begin"/>
            </w:r>
            <w:r w:rsidR="00E04D46">
              <w:rPr>
                <w:noProof/>
                <w:webHidden/>
              </w:rPr>
              <w:instrText xml:space="preserve"> PAGEREF _Toc131155461 \h </w:instrText>
            </w:r>
            <w:r w:rsidR="00E04D46">
              <w:rPr>
                <w:noProof/>
                <w:webHidden/>
              </w:rPr>
            </w:r>
            <w:r w:rsidR="00E04D46">
              <w:rPr>
                <w:noProof/>
                <w:webHidden/>
              </w:rPr>
              <w:fldChar w:fldCharType="separate"/>
            </w:r>
            <w:r w:rsidR="00E04D46">
              <w:rPr>
                <w:noProof/>
                <w:webHidden/>
              </w:rPr>
              <w:t>4</w:t>
            </w:r>
            <w:r w:rsidR="00E04D46">
              <w:rPr>
                <w:noProof/>
                <w:webHidden/>
              </w:rPr>
              <w:fldChar w:fldCharType="end"/>
            </w:r>
          </w:hyperlink>
        </w:p>
        <w:p w14:paraId="495F5CD9" w14:textId="1AF59FBB" w:rsidR="00E04D46" w:rsidRDefault="00000000">
          <w:pPr>
            <w:pStyle w:val="TOC2"/>
            <w:tabs>
              <w:tab w:val="right" w:leader="dot" w:pos="8630"/>
            </w:tabs>
            <w:rPr>
              <w:noProof/>
              <w:color w:val="auto"/>
              <w:lang w:val="en-GB" w:eastAsia="en-GB"/>
            </w:rPr>
          </w:pPr>
          <w:hyperlink w:anchor="_Toc131155462" w:history="1">
            <w:r w:rsidR="00E04D46" w:rsidRPr="002F52F0">
              <w:rPr>
                <w:rStyle w:val="Hyperlink"/>
                <w:noProof/>
              </w:rPr>
              <w:t>Functional &amp; non-functional requirements</w:t>
            </w:r>
            <w:r w:rsidR="00E04D46">
              <w:rPr>
                <w:noProof/>
                <w:webHidden/>
              </w:rPr>
              <w:tab/>
            </w:r>
            <w:r w:rsidR="00E04D46">
              <w:rPr>
                <w:noProof/>
                <w:webHidden/>
              </w:rPr>
              <w:fldChar w:fldCharType="begin"/>
            </w:r>
            <w:r w:rsidR="00E04D46">
              <w:rPr>
                <w:noProof/>
                <w:webHidden/>
              </w:rPr>
              <w:instrText xml:space="preserve"> PAGEREF _Toc131155462 \h </w:instrText>
            </w:r>
            <w:r w:rsidR="00E04D46">
              <w:rPr>
                <w:noProof/>
                <w:webHidden/>
              </w:rPr>
            </w:r>
            <w:r w:rsidR="00E04D46">
              <w:rPr>
                <w:noProof/>
                <w:webHidden/>
              </w:rPr>
              <w:fldChar w:fldCharType="separate"/>
            </w:r>
            <w:r w:rsidR="00E04D46">
              <w:rPr>
                <w:noProof/>
                <w:webHidden/>
              </w:rPr>
              <w:t>8</w:t>
            </w:r>
            <w:r w:rsidR="00E04D46">
              <w:rPr>
                <w:noProof/>
                <w:webHidden/>
              </w:rPr>
              <w:fldChar w:fldCharType="end"/>
            </w:r>
          </w:hyperlink>
        </w:p>
        <w:p w14:paraId="6A79CD4B" w14:textId="79FBEB4E" w:rsidR="00E04D46" w:rsidRDefault="00000000">
          <w:pPr>
            <w:pStyle w:val="TOC3"/>
            <w:tabs>
              <w:tab w:val="right" w:leader="dot" w:pos="8630"/>
            </w:tabs>
            <w:rPr>
              <w:i w:val="0"/>
              <w:iCs w:val="0"/>
              <w:noProof/>
              <w:color w:val="auto"/>
              <w:lang w:val="en-GB" w:eastAsia="en-GB"/>
            </w:rPr>
          </w:pPr>
          <w:hyperlink w:anchor="_Toc131155463" w:history="1">
            <w:r w:rsidR="00E04D46" w:rsidRPr="002F52F0">
              <w:rPr>
                <w:rStyle w:val="Hyperlink"/>
                <w:noProof/>
              </w:rPr>
              <w:t>Functional</w:t>
            </w:r>
            <w:r w:rsidR="00E04D46">
              <w:rPr>
                <w:noProof/>
                <w:webHidden/>
              </w:rPr>
              <w:tab/>
            </w:r>
            <w:r w:rsidR="00E04D46">
              <w:rPr>
                <w:noProof/>
                <w:webHidden/>
              </w:rPr>
              <w:fldChar w:fldCharType="begin"/>
            </w:r>
            <w:r w:rsidR="00E04D46">
              <w:rPr>
                <w:noProof/>
                <w:webHidden/>
              </w:rPr>
              <w:instrText xml:space="preserve"> PAGEREF _Toc131155463 \h </w:instrText>
            </w:r>
            <w:r w:rsidR="00E04D46">
              <w:rPr>
                <w:noProof/>
                <w:webHidden/>
              </w:rPr>
            </w:r>
            <w:r w:rsidR="00E04D46">
              <w:rPr>
                <w:noProof/>
                <w:webHidden/>
              </w:rPr>
              <w:fldChar w:fldCharType="separate"/>
            </w:r>
            <w:r w:rsidR="00E04D46">
              <w:rPr>
                <w:noProof/>
                <w:webHidden/>
              </w:rPr>
              <w:t>8</w:t>
            </w:r>
            <w:r w:rsidR="00E04D46">
              <w:rPr>
                <w:noProof/>
                <w:webHidden/>
              </w:rPr>
              <w:fldChar w:fldCharType="end"/>
            </w:r>
          </w:hyperlink>
        </w:p>
        <w:p w14:paraId="5DC595A1" w14:textId="4170ABF9" w:rsidR="00E04D46" w:rsidRDefault="00000000">
          <w:pPr>
            <w:pStyle w:val="TOC3"/>
            <w:tabs>
              <w:tab w:val="right" w:leader="dot" w:pos="8630"/>
            </w:tabs>
            <w:rPr>
              <w:i w:val="0"/>
              <w:iCs w:val="0"/>
              <w:noProof/>
              <w:color w:val="auto"/>
              <w:lang w:val="en-GB" w:eastAsia="en-GB"/>
            </w:rPr>
          </w:pPr>
          <w:hyperlink w:anchor="_Toc131155464" w:history="1">
            <w:r w:rsidR="00E04D46" w:rsidRPr="002F52F0">
              <w:rPr>
                <w:rStyle w:val="Hyperlink"/>
                <w:noProof/>
              </w:rPr>
              <w:t>Non-Functional</w:t>
            </w:r>
            <w:r w:rsidR="00E04D46">
              <w:rPr>
                <w:noProof/>
                <w:webHidden/>
              </w:rPr>
              <w:tab/>
            </w:r>
            <w:r w:rsidR="00E04D46">
              <w:rPr>
                <w:noProof/>
                <w:webHidden/>
              </w:rPr>
              <w:fldChar w:fldCharType="begin"/>
            </w:r>
            <w:r w:rsidR="00E04D46">
              <w:rPr>
                <w:noProof/>
                <w:webHidden/>
              </w:rPr>
              <w:instrText xml:space="preserve"> PAGEREF _Toc131155464 \h </w:instrText>
            </w:r>
            <w:r w:rsidR="00E04D46">
              <w:rPr>
                <w:noProof/>
                <w:webHidden/>
              </w:rPr>
            </w:r>
            <w:r w:rsidR="00E04D46">
              <w:rPr>
                <w:noProof/>
                <w:webHidden/>
              </w:rPr>
              <w:fldChar w:fldCharType="separate"/>
            </w:r>
            <w:r w:rsidR="00E04D46">
              <w:rPr>
                <w:noProof/>
                <w:webHidden/>
              </w:rPr>
              <w:t>8</w:t>
            </w:r>
            <w:r w:rsidR="00E04D46">
              <w:rPr>
                <w:noProof/>
                <w:webHidden/>
              </w:rPr>
              <w:fldChar w:fldCharType="end"/>
            </w:r>
          </w:hyperlink>
        </w:p>
        <w:p w14:paraId="000A2419" w14:textId="293229E5" w:rsidR="00E04D46" w:rsidRDefault="00000000">
          <w:pPr>
            <w:pStyle w:val="TOC2"/>
            <w:tabs>
              <w:tab w:val="right" w:leader="dot" w:pos="8630"/>
            </w:tabs>
            <w:rPr>
              <w:noProof/>
              <w:color w:val="auto"/>
              <w:lang w:val="en-GB" w:eastAsia="en-GB"/>
            </w:rPr>
          </w:pPr>
          <w:hyperlink w:anchor="_Toc131155465" w:history="1">
            <w:r w:rsidR="00E04D46" w:rsidRPr="002F52F0">
              <w:rPr>
                <w:rStyle w:val="Hyperlink"/>
                <w:noProof/>
              </w:rPr>
              <w:t>initial top level use case model</w:t>
            </w:r>
            <w:r w:rsidR="00E04D46">
              <w:rPr>
                <w:noProof/>
                <w:webHidden/>
              </w:rPr>
              <w:tab/>
            </w:r>
            <w:r w:rsidR="00E04D46">
              <w:rPr>
                <w:noProof/>
                <w:webHidden/>
              </w:rPr>
              <w:fldChar w:fldCharType="begin"/>
            </w:r>
            <w:r w:rsidR="00E04D46">
              <w:rPr>
                <w:noProof/>
                <w:webHidden/>
              </w:rPr>
              <w:instrText xml:space="preserve"> PAGEREF _Toc131155465 \h </w:instrText>
            </w:r>
            <w:r w:rsidR="00E04D46">
              <w:rPr>
                <w:noProof/>
                <w:webHidden/>
              </w:rPr>
            </w:r>
            <w:r w:rsidR="00E04D46">
              <w:rPr>
                <w:noProof/>
                <w:webHidden/>
              </w:rPr>
              <w:fldChar w:fldCharType="separate"/>
            </w:r>
            <w:r w:rsidR="00E04D46">
              <w:rPr>
                <w:noProof/>
                <w:webHidden/>
              </w:rPr>
              <w:t>10</w:t>
            </w:r>
            <w:r w:rsidR="00E04D46">
              <w:rPr>
                <w:noProof/>
                <w:webHidden/>
              </w:rPr>
              <w:fldChar w:fldCharType="end"/>
            </w:r>
          </w:hyperlink>
        </w:p>
        <w:p w14:paraId="2017880F" w14:textId="7F6BEBD0" w:rsidR="00E04D46" w:rsidRDefault="00000000">
          <w:pPr>
            <w:pStyle w:val="TOC2"/>
            <w:tabs>
              <w:tab w:val="right" w:leader="dot" w:pos="8630"/>
            </w:tabs>
            <w:rPr>
              <w:noProof/>
              <w:color w:val="auto"/>
              <w:lang w:val="en-GB" w:eastAsia="en-GB"/>
            </w:rPr>
          </w:pPr>
          <w:hyperlink w:anchor="_Toc131155466" w:history="1">
            <w:r w:rsidR="00E04D46" w:rsidRPr="002F52F0">
              <w:rPr>
                <w:rStyle w:val="Hyperlink"/>
                <w:noProof/>
              </w:rPr>
              <w:t>initial top level class diagram</w:t>
            </w:r>
            <w:r w:rsidR="00E04D46">
              <w:rPr>
                <w:noProof/>
                <w:webHidden/>
              </w:rPr>
              <w:tab/>
            </w:r>
            <w:r w:rsidR="00E04D46">
              <w:rPr>
                <w:noProof/>
                <w:webHidden/>
              </w:rPr>
              <w:fldChar w:fldCharType="begin"/>
            </w:r>
            <w:r w:rsidR="00E04D46">
              <w:rPr>
                <w:noProof/>
                <w:webHidden/>
              </w:rPr>
              <w:instrText xml:space="preserve"> PAGEREF _Toc131155466 \h </w:instrText>
            </w:r>
            <w:r w:rsidR="00E04D46">
              <w:rPr>
                <w:noProof/>
                <w:webHidden/>
              </w:rPr>
            </w:r>
            <w:r w:rsidR="00E04D46">
              <w:rPr>
                <w:noProof/>
                <w:webHidden/>
              </w:rPr>
              <w:fldChar w:fldCharType="separate"/>
            </w:r>
            <w:r w:rsidR="00E04D46">
              <w:rPr>
                <w:noProof/>
                <w:webHidden/>
              </w:rPr>
              <w:t>10</w:t>
            </w:r>
            <w:r w:rsidR="00E04D46">
              <w:rPr>
                <w:noProof/>
                <w:webHidden/>
              </w:rPr>
              <w:fldChar w:fldCharType="end"/>
            </w:r>
          </w:hyperlink>
        </w:p>
        <w:p w14:paraId="41CB6B09" w14:textId="60A8B2F0" w:rsidR="00E04D46" w:rsidRDefault="00000000">
          <w:pPr>
            <w:pStyle w:val="TOC1"/>
            <w:tabs>
              <w:tab w:val="right" w:leader="dot" w:pos="8630"/>
            </w:tabs>
            <w:rPr>
              <w:noProof/>
              <w:color w:val="auto"/>
              <w:lang w:val="en-GB" w:eastAsia="en-GB"/>
            </w:rPr>
          </w:pPr>
          <w:hyperlink w:anchor="_Toc131155467" w:history="1">
            <w:r w:rsidR="00E04D46" w:rsidRPr="002F52F0">
              <w:rPr>
                <w:rStyle w:val="Hyperlink"/>
                <w:noProof/>
              </w:rPr>
              <w:t>Resources and Materials Required</w:t>
            </w:r>
            <w:r w:rsidR="00E04D46">
              <w:rPr>
                <w:noProof/>
                <w:webHidden/>
              </w:rPr>
              <w:tab/>
            </w:r>
            <w:r w:rsidR="00E04D46">
              <w:rPr>
                <w:noProof/>
                <w:webHidden/>
              </w:rPr>
              <w:fldChar w:fldCharType="begin"/>
            </w:r>
            <w:r w:rsidR="00E04D46">
              <w:rPr>
                <w:noProof/>
                <w:webHidden/>
              </w:rPr>
              <w:instrText xml:space="preserve"> PAGEREF _Toc131155467 \h </w:instrText>
            </w:r>
            <w:r w:rsidR="00E04D46">
              <w:rPr>
                <w:noProof/>
                <w:webHidden/>
              </w:rPr>
            </w:r>
            <w:r w:rsidR="00E04D46">
              <w:rPr>
                <w:noProof/>
                <w:webHidden/>
              </w:rPr>
              <w:fldChar w:fldCharType="separate"/>
            </w:r>
            <w:r w:rsidR="00E04D46">
              <w:rPr>
                <w:noProof/>
                <w:webHidden/>
              </w:rPr>
              <w:t>11</w:t>
            </w:r>
            <w:r w:rsidR="00E04D46">
              <w:rPr>
                <w:noProof/>
                <w:webHidden/>
              </w:rPr>
              <w:fldChar w:fldCharType="end"/>
            </w:r>
          </w:hyperlink>
        </w:p>
        <w:p w14:paraId="33D6199A" w14:textId="0539E2EB" w:rsidR="00E04D46" w:rsidRDefault="00000000">
          <w:pPr>
            <w:pStyle w:val="TOC2"/>
            <w:tabs>
              <w:tab w:val="right" w:leader="dot" w:pos="8630"/>
            </w:tabs>
            <w:rPr>
              <w:noProof/>
              <w:color w:val="auto"/>
              <w:lang w:val="en-GB" w:eastAsia="en-GB"/>
            </w:rPr>
          </w:pPr>
          <w:hyperlink w:anchor="_Toc131155468" w:history="1">
            <w:r w:rsidR="00E04D46" w:rsidRPr="002F52F0">
              <w:rPr>
                <w:rStyle w:val="Hyperlink"/>
                <w:noProof/>
              </w:rPr>
              <w:t>Comparison of Development Platforms</w:t>
            </w:r>
            <w:r w:rsidR="00E04D46">
              <w:rPr>
                <w:noProof/>
                <w:webHidden/>
              </w:rPr>
              <w:tab/>
            </w:r>
            <w:r w:rsidR="00E04D46">
              <w:rPr>
                <w:noProof/>
                <w:webHidden/>
              </w:rPr>
              <w:fldChar w:fldCharType="begin"/>
            </w:r>
            <w:r w:rsidR="00E04D46">
              <w:rPr>
                <w:noProof/>
                <w:webHidden/>
              </w:rPr>
              <w:instrText xml:space="preserve"> PAGEREF _Toc131155468 \h </w:instrText>
            </w:r>
            <w:r w:rsidR="00E04D46">
              <w:rPr>
                <w:noProof/>
                <w:webHidden/>
              </w:rPr>
            </w:r>
            <w:r w:rsidR="00E04D46">
              <w:rPr>
                <w:noProof/>
                <w:webHidden/>
              </w:rPr>
              <w:fldChar w:fldCharType="separate"/>
            </w:r>
            <w:r w:rsidR="00E04D46">
              <w:rPr>
                <w:noProof/>
                <w:webHidden/>
              </w:rPr>
              <w:t>11</w:t>
            </w:r>
            <w:r w:rsidR="00E04D46">
              <w:rPr>
                <w:noProof/>
                <w:webHidden/>
              </w:rPr>
              <w:fldChar w:fldCharType="end"/>
            </w:r>
          </w:hyperlink>
        </w:p>
        <w:p w14:paraId="37A100E9" w14:textId="306C61BF" w:rsidR="00E04D46" w:rsidRDefault="00000000">
          <w:pPr>
            <w:pStyle w:val="TOC3"/>
            <w:tabs>
              <w:tab w:val="right" w:leader="dot" w:pos="8630"/>
            </w:tabs>
            <w:rPr>
              <w:i w:val="0"/>
              <w:iCs w:val="0"/>
              <w:noProof/>
              <w:color w:val="auto"/>
              <w:lang w:val="en-GB" w:eastAsia="en-GB"/>
            </w:rPr>
          </w:pPr>
          <w:hyperlink w:anchor="_Toc131155469" w:history="1">
            <w:r w:rsidR="00E04D46" w:rsidRPr="002F52F0">
              <w:rPr>
                <w:rStyle w:val="Hyperlink"/>
                <w:noProof/>
              </w:rPr>
              <w:t>ASP.Net &amp; C#</w:t>
            </w:r>
            <w:r w:rsidR="00E04D46">
              <w:rPr>
                <w:noProof/>
                <w:webHidden/>
              </w:rPr>
              <w:tab/>
            </w:r>
            <w:r w:rsidR="00E04D46">
              <w:rPr>
                <w:noProof/>
                <w:webHidden/>
              </w:rPr>
              <w:fldChar w:fldCharType="begin"/>
            </w:r>
            <w:r w:rsidR="00E04D46">
              <w:rPr>
                <w:noProof/>
                <w:webHidden/>
              </w:rPr>
              <w:instrText xml:space="preserve"> PAGEREF _Toc131155469 \h </w:instrText>
            </w:r>
            <w:r w:rsidR="00E04D46">
              <w:rPr>
                <w:noProof/>
                <w:webHidden/>
              </w:rPr>
            </w:r>
            <w:r w:rsidR="00E04D46">
              <w:rPr>
                <w:noProof/>
                <w:webHidden/>
              </w:rPr>
              <w:fldChar w:fldCharType="separate"/>
            </w:r>
            <w:r w:rsidR="00E04D46">
              <w:rPr>
                <w:noProof/>
                <w:webHidden/>
              </w:rPr>
              <w:t>11</w:t>
            </w:r>
            <w:r w:rsidR="00E04D46">
              <w:rPr>
                <w:noProof/>
                <w:webHidden/>
              </w:rPr>
              <w:fldChar w:fldCharType="end"/>
            </w:r>
          </w:hyperlink>
        </w:p>
        <w:p w14:paraId="36ACCDED" w14:textId="260AFCDF" w:rsidR="00E04D46" w:rsidRDefault="00000000">
          <w:pPr>
            <w:pStyle w:val="TOC3"/>
            <w:tabs>
              <w:tab w:val="right" w:leader="dot" w:pos="8630"/>
            </w:tabs>
            <w:rPr>
              <w:i w:val="0"/>
              <w:iCs w:val="0"/>
              <w:noProof/>
              <w:color w:val="auto"/>
              <w:lang w:val="en-GB" w:eastAsia="en-GB"/>
            </w:rPr>
          </w:pPr>
          <w:hyperlink w:anchor="_Toc131155470" w:history="1">
            <w:r w:rsidR="00E04D46" w:rsidRPr="002F52F0">
              <w:rPr>
                <w:rStyle w:val="Hyperlink"/>
                <w:noProof/>
              </w:rPr>
              <w:t>Django &amp; Python</w:t>
            </w:r>
            <w:r w:rsidR="00E04D46">
              <w:rPr>
                <w:noProof/>
                <w:webHidden/>
              </w:rPr>
              <w:tab/>
            </w:r>
            <w:r w:rsidR="00E04D46">
              <w:rPr>
                <w:noProof/>
                <w:webHidden/>
              </w:rPr>
              <w:fldChar w:fldCharType="begin"/>
            </w:r>
            <w:r w:rsidR="00E04D46">
              <w:rPr>
                <w:noProof/>
                <w:webHidden/>
              </w:rPr>
              <w:instrText xml:space="preserve"> PAGEREF _Toc131155470 \h </w:instrText>
            </w:r>
            <w:r w:rsidR="00E04D46">
              <w:rPr>
                <w:noProof/>
                <w:webHidden/>
              </w:rPr>
            </w:r>
            <w:r w:rsidR="00E04D46">
              <w:rPr>
                <w:noProof/>
                <w:webHidden/>
              </w:rPr>
              <w:fldChar w:fldCharType="separate"/>
            </w:r>
            <w:r w:rsidR="00E04D46">
              <w:rPr>
                <w:noProof/>
                <w:webHidden/>
              </w:rPr>
              <w:t>12</w:t>
            </w:r>
            <w:r w:rsidR="00E04D46">
              <w:rPr>
                <w:noProof/>
                <w:webHidden/>
              </w:rPr>
              <w:fldChar w:fldCharType="end"/>
            </w:r>
          </w:hyperlink>
        </w:p>
        <w:p w14:paraId="1E64CA6D" w14:textId="4929493E" w:rsidR="00E04D46" w:rsidRDefault="00000000">
          <w:pPr>
            <w:pStyle w:val="TOC3"/>
            <w:tabs>
              <w:tab w:val="right" w:leader="dot" w:pos="8630"/>
            </w:tabs>
            <w:rPr>
              <w:i w:val="0"/>
              <w:iCs w:val="0"/>
              <w:noProof/>
              <w:color w:val="auto"/>
              <w:lang w:val="en-GB" w:eastAsia="en-GB"/>
            </w:rPr>
          </w:pPr>
          <w:hyperlink w:anchor="_Toc131155471" w:history="1">
            <w:r w:rsidR="00E04D46" w:rsidRPr="002F52F0">
              <w:rPr>
                <w:rStyle w:val="Hyperlink"/>
                <w:noProof/>
              </w:rPr>
              <w:t>Spring &amp; Java</w:t>
            </w:r>
            <w:r w:rsidR="00E04D46">
              <w:rPr>
                <w:noProof/>
                <w:webHidden/>
              </w:rPr>
              <w:tab/>
            </w:r>
            <w:r w:rsidR="00E04D46">
              <w:rPr>
                <w:noProof/>
                <w:webHidden/>
              </w:rPr>
              <w:fldChar w:fldCharType="begin"/>
            </w:r>
            <w:r w:rsidR="00E04D46">
              <w:rPr>
                <w:noProof/>
                <w:webHidden/>
              </w:rPr>
              <w:instrText xml:space="preserve"> PAGEREF _Toc131155471 \h </w:instrText>
            </w:r>
            <w:r w:rsidR="00E04D46">
              <w:rPr>
                <w:noProof/>
                <w:webHidden/>
              </w:rPr>
            </w:r>
            <w:r w:rsidR="00E04D46">
              <w:rPr>
                <w:noProof/>
                <w:webHidden/>
              </w:rPr>
              <w:fldChar w:fldCharType="separate"/>
            </w:r>
            <w:r w:rsidR="00E04D46">
              <w:rPr>
                <w:noProof/>
                <w:webHidden/>
              </w:rPr>
              <w:t>14</w:t>
            </w:r>
            <w:r w:rsidR="00E04D46">
              <w:rPr>
                <w:noProof/>
                <w:webHidden/>
              </w:rPr>
              <w:fldChar w:fldCharType="end"/>
            </w:r>
          </w:hyperlink>
        </w:p>
        <w:p w14:paraId="1BB67C76" w14:textId="27203EF4" w:rsidR="00E04D46" w:rsidRDefault="00000000">
          <w:pPr>
            <w:pStyle w:val="TOC2"/>
            <w:tabs>
              <w:tab w:val="right" w:leader="dot" w:pos="8630"/>
            </w:tabs>
            <w:rPr>
              <w:noProof/>
              <w:color w:val="auto"/>
              <w:lang w:val="en-GB" w:eastAsia="en-GB"/>
            </w:rPr>
          </w:pPr>
          <w:hyperlink w:anchor="_Toc131155472" w:history="1">
            <w:r w:rsidR="00E04D46" w:rsidRPr="002F52F0">
              <w:rPr>
                <w:rStyle w:val="Hyperlink"/>
                <w:noProof/>
              </w:rPr>
              <w:t>Justification of choice</w:t>
            </w:r>
            <w:r w:rsidR="00E04D46">
              <w:rPr>
                <w:noProof/>
                <w:webHidden/>
              </w:rPr>
              <w:tab/>
            </w:r>
            <w:r w:rsidR="00E04D46">
              <w:rPr>
                <w:noProof/>
                <w:webHidden/>
              </w:rPr>
              <w:fldChar w:fldCharType="begin"/>
            </w:r>
            <w:r w:rsidR="00E04D46">
              <w:rPr>
                <w:noProof/>
                <w:webHidden/>
              </w:rPr>
              <w:instrText xml:space="preserve"> PAGEREF _Toc131155472 \h </w:instrText>
            </w:r>
            <w:r w:rsidR="00E04D46">
              <w:rPr>
                <w:noProof/>
                <w:webHidden/>
              </w:rPr>
            </w:r>
            <w:r w:rsidR="00E04D46">
              <w:rPr>
                <w:noProof/>
                <w:webHidden/>
              </w:rPr>
              <w:fldChar w:fldCharType="separate"/>
            </w:r>
            <w:r w:rsidR="00E04D46">
              <w:rPr>
                <w:noProof/>
                <w:webHidden/>
              </w:rPr>
              <w:t>16</w:t>
            </w:r>
            <w:r w:rsidR="00E04D46">
              <w:rPr>
                <w:noProof/>
                <w:webHidden/>
              </w:rPr>
              <w:fldChar w:fldCharType="end"/>
            </w:r>
          </w:hyperlink>
        </w:p>
        <w:p w14:paraId="42D16B92" w14:textId="2E2A02A0" w:rsidR="00E04D46" w:rsidRDefault="00000000">
          <w:pPr>
            <w:pStyle w:val="TOC3"/>
            <w:tabs>
              <w:tab w:val="right" w:leader="dot" w:pos="8630"/>
            </w:tabs>
            <w:rPr>
              <w:i w:val="0"/>
              <w:iCs w:val="0"/>
              <w:noProof/>
              <w:color w:val="auto"/>
              <w:lang w:val="en-GB" w:eastAsia="en-GB"/>
            </w:rPr>
          </w:pPr>
          <w:hyperlink w:anchor="_Toc131155473" w:history="1">
            <w:r w:rsidR="00E04D46" w:rsidRPr="002F52F0">
              <w:rPr>
                <w:rStyle w:val="Hyperlink"/>
                <w:noProof/>
              </w:rPr>
              <w:t>ASP.Net Framework &amp; C#</w:t>
            </w:r>
            <w:r w:rsidR="00E04D46">
              <w:rPr>
                <w:noProof/>
                <w:webHidden/>
              </w:rPr>
              <w:tab/>
            </w:r>
            <w:r w:rsidR="00E04D46">
              <w:rPr>
                <w:noProof/>
                <w:webHidden/>
              </w:rPr>
              <w:fldChar w:fldCharType="begin"/>
            </w:r>
            <w:r w:rsidR="00E04D46">
              <w:rPr>
                <w:noProof/>
                <w:webHidden/>
              </w:rPr>
              <w:instrText xml:space="preserve"> PAGEREF _Toc131155473 \h </w:instrText>
            </w:r>
            <w:r w:rsidR="00E04D46">
              <w:rPr>
                <w:noProof/>
                <w:webHidden/>
              </w:rPr>
            </w:r>
            <w:r w:rsidR="00E04D46">
              <w:rPr>
                <w:noProof/>
                <w:webHidden/>
              </w:rPr>
              <w:fldChar w:fldCharType="separate"/>
            </w:r>
            <w:r w:rsidR="00E04D46">
              <w:rPr>
                <w:noProof/>
                <w:webHidden/>
              </w:rPr>
              <w:t>16</w:t>
            </w:r>
            <w:r w:rsidR="00E04D46">
              <w:rPr>
                <w:noProof/>
                <w:webHidden/>
              </w:rPr>
              <w:fldChar w:fldCharType="end"/>
            </w:r>
          </w:hyperlink>
        </w:p>
        <w:p w14:paraId="77189C6C" w14:textId="1B2DC8B3" w:rsidR="00E04D46" w:rsidRDefault="00000000">
          <w:pPr>
            <w:pStyle w:val="TOC1"/>
            <w:tabs>
              <w:tab w:val="right" w:leader="dot" w:pos="8630"/>
            </w:tabs>
            <w:rPr>
              <w:noProof/>
              <w:color w:val="auto"/>
              <w:lang w:val="en-GB" w:eastAsia="en-GB"/>
            </w:rPr>
          </w:pPr>
          <w:hyperlink w:anchor="_Toc131155474" w:history="1">
            <w:r w:rsidR="00E04D46" w:rsidRPr="002F52F0">
              <w:rPr>
                <w:rStyle w:val="Hyperlink"/>
                <w:noProof/>
              </w:rPr>
              <w:t>Bibliography</w:t>
            </w:r>
            <w:r w:rsidR="00E04D46">
              <w:rPr>
                <w:noProof/>
                <w:webHidden/>
              </w:rPr>
              <w:tab/>
            </w:r>
            <w:r w:rsidR="00E04D46">
              <w:rPr>
                <w:noProof/>
                <w:webHidden/>
              </w:rPr>
              <w:fldChar w:fldCharType="begin"/>
            </w:r>
            <w:r w:rsidR="00E04D46">
              <w:rPr>
                <w:noProof/>
                <w:webHidden/>
              </w:rPr>
              <w:instrText xml:space="preserve"> PAGEREF _Toc131155474 \h </w:instrText>
            </w:r>
            <w:r w:rsidR="00E04D46">
              <w:rPr>
                <w:noProof/>
                <w:webHidden/>
              </w:rPr>
            </w:r>
            <w:r w:rsidR="00E04D46">
              <w:rPr>
                <w:noProof/>
                <w:webHidden/>
              </w:rPr>
              <w:fldChar w:fldCharType="separate"/>
            </w:r>
            <w:r w:rsidR="00E04D46">
              <w:rPr>
                <w:noProof/>
                <w:webHidden/>
              </w:rPr>
              <w:t>17</w:t>
            </w:r>
            <w:r w:rsidR="00E04D46">
              <w:rPr>
                <w:noProof/>
                <w:webHidden/>
              </w:rPr>
              <w:fldChar w:fldCharType="end"/>
            </w:r>
          </w:hyperlink>
        </w:p>
        <w:p w14:paraId="06CF6800" w14:textId="0635DA04" w:rsidR="008D52BB" w:rsidRDefault="008D52BB">
          <w:r>
            <w:rPr>
              <w:b/>
              <w:bCs/>
              <w:noProof/>
            </w:rPr>
            <w:fldChar w:fldCharType="end"/>
          </w:r>
        </w:p>
      </w:sdtContent>
    </w:sdt>
    <w:p w14:paraId="7C81CFCF" w14:textId="36126A62" w:rsidR="00762D10" w:rsidRDefault="00762D10" w:rsidP="001858A9">
      <w:pPr>
        <w:pStyle w:val="Heading1"/>
        <w:rPr>
          <w:sz w:val="36"/>
          <w:szCs w:val="36"/>
        </w:rPr>
      </w:pPr>
    </w:p>
    <w:p w14:paraId="4248772C" w14:textId="77777777" w:rsidR="00262BCC" w:rsidRDefault="00262BCC" w:rsidP="001858A9">
      <w:pPr>
        <w:pStyle w:val="Heading1"/>
        <w:rPr>
          <w:sz w:val="36"/>
          <w:szCs w:val="36"/>
        </w:rPr>
      </w:pPr>
      <w:r>
        <w:rPr>
          <w:sz w:val="36"/>
          <w:szCs w:val="36"/>
        </w:rPr>
        <w:br w:type="page"/>
      </w:r>
    </w:p>
    <w:p w14:paraId="7AAD0A03" w14:textId="5AD897E8" w:rsidR="004021D7" w:rsidRPr="00A535A8" w:rsidRDefault="00154FEE" w:rsidP="00A535A8">
      <w:pPr>
        <w:pStyle w:val="Heading1"/>
      </w:pPr>
      <w:bookmarkStart w:id="0" w:name="_Toc131155451"/>
      <w:r w:rsidRPr="008C697E">
        <w:lastRenderedPageBreak/>
        <w:t>Introduction</w:t>
      </w:r>
      <w:bookmarkEnd w:id="0"/>
    </w:p>
    <w:p w14:paraId="1BE75CC6" w14:textId="1038074D" w:rsidR="0039565C" w:rsidRDefault="00D26467" w:rsidP="0039565C">
      <w:r>
        <w:t xml:space="preserve">I have been hired </w:t>
      </w:r>
      <w:r w:rsidR="001D724B">
        <w:t xml:space="preserve">by Birdston Kennels, which is </w:t>
      </w:r>
      <w:r w:rsidR="00777DBC">
        <w:t xml:space="preserve">a bog boarding kennels located </w:t>
      </w:r>
      <w:r w:rsidR="005147AB">
        <w:t>between Kir</w:t>
      </w:r>
      <w:r w:rsidR="00F217B5">
        <w:t>kintilloch and Milton of Campsie</w:t>
      </w:r>
      <w:r w:rsidR="00157EC0">
        <w:t>, just seven miles from Glasgow center</w:t>
      </w:r>
      <w:r w:rsidR="008175FC">
        <w:t>. They house a dog grooming service on top of</w:t>
      </w:r>
      <w:r w:rsidR="00B11A10">
        <w:t xml:space="preserve"> </w:t>
      </w:r>
      <w:r w:rsidR="008F368E">
        <w:t>purpose-built</w:t>
      </w:r>
      <w:r w:rsidR="005E6340">
        <w:t xml:space="preserve"> kennels</w:t>
      </w:r>
      <w:r w:rsidR="00866BEC">
        <w:t xml:space="preserve"> for housing pets from as little time as one day.</w:t>
      </w:r>
      <w:r w:rsidR="00E718A9">
        <w:t xml:space="preserve"> This facility is</w:t>
      </w:r>
      <w:r w:rsidR="005147AB">
        <w:t xml:space="preserve"> situated in 122 acres of beautiful, wooded </w:t>
      </w:r>
      <w:r w:rsidR="00157EC0">
        <w:t>countryside.</w:t>
      </w:r>
    </w:p>
    <w:p w14:paraId="16EED66F" w14:textId="68A2CC20" w:rsidR="004021D7" w:rsidRDefault="00285EEA" w:rsidP="001858A9">
      <w:r>
        <w:t xml:space="preserve">The problem I have been hired to solve is to develop a booking system for the kennel side of the business to allow customers to </w:t>
      </w:r>
      <w:r w:rsidR="00974136">
        <w:t>book one or multiple dogs</w:t>
      </w:r>
      <w:r w:rsidR="001B69B7">
        <w:t xml:space="preserve"> in </w:t>
      </w:r>
      <w:r w:rsidR="00A554F1">
        <w:t>for a stay.</w:t>
      </w:r>
      <w:r w:rsidR="0053044D">
        <w:t xml:space="preserve"> This will allow a good alternative for bookings to the current method of using social media pages and phone calls to gather booking requests from </w:t>
      </w:r>
      <w:r w:rsidR="001C0705">
        <w:t xml:space="preserve">interested customers. To evaluate and </w:t>
      </w:r>
      <w:r w:rsidR="00086029">
        <w:t xml:space="preserve">fulfill the list of requirements gathered from the Kennels I </w:t>
      </w:r>
      <w:r w:rsidR="005F1551">
        <w:t>will carry out a full investigation into the business</w:t>
      </w:r>
      <w:r w:rsidR="009008BF">
        <w:t>. Through talking to the staff</w:t>
      </w:r>
      <w:r w:rsidR="00F21BD5">
        <w:t xml:space="preserve">, </w:t>
      </w:r>
      <w:r w:rsidR="009008BF">
        <w:t>researching to business through their socials</w:t>
      </w:r>
      <w:r w:rsidR="00F21BD5">
        <w:t xml:space="preserve">, and </w:t>
      </w:r>
      <w:r w:rsidR="00F20057">
        <w:t>get a full accounting of the facilities available</w:t>
      </w:r>
      <w:r w:rsidR="003B2822">
        <w:t>.</w:t>
      </w:r>
    </w:p>
    <w:p w14:paraId="67428248" w14:textId="77777777" w:rsidR="004021D7" w:rsidRPr="004021D7" w:rsidRDefault="004021D7" w:rsidP="004021D7"/>
    <w:p w14:paraId="0EE85406" w14:textId="7151A3CB" w:rsidR="004021D7" w:rsidRDefault="004021D7" w:rsidP="004021D7">
      <w:pPr>
        <w:pStyle w:val="Heading2"/>
      </w:pPr>
      <w:bookmarkStart w:id="1" w:name="_Toc131155452"/>
      <w:r>
        <w:t>High level requirements</w:t>
      </w:r>
      <w:bookmarkEnd w:id="1"/>
    </w:p>
    <w:p w14:paraId="6405922A" w14:textId="501A1711" w:rsidR="004021D7" w:rsidRDefault="00460A04" w:rsidP="005E6340">
      <w:pPr>
        <w:pStyle w:val="ListNumber"/>
      </w:pPr>
      <w:r>
        <w:t xml:space="preserve">Process bookings for </w:t>
      </w:r>
      <w:r w:rsidR="00FB5B70">
        <w:t>stays of one or multiple pets to be housed in the facility</w:t>
      </w:r>
      <w:r w:rsidR="00BD7085">
        <w:t>.</w:t>
      </w:r>
    </w:p>
    <w:p w14:paraId="016C9473" w14:textId="054C02F5" w:rsidR="004631B7" w:rsidRDefault="002A1B17" w:rsidP="005E6340">
      <w:pPr>
        <w:pStyle w:val="ListNumber"/>
      </w:pPr>
      <w:r>
        <w:t>Process bookings for daycare of one or multiple pets</w:t>
      </w:r>
      <w:r w:rsidR="00BD7085">
        <w:t>.</w:t>
      </w:r>
    </w:p>
    <w:p w14:paraId="44F2ACA7" w14:textId="20F58069" w:rsidR="002A1B17" w:rsidRDefault="002A1B17" w:rsidP="005E6340">
      <w:pPr>
        <w:pStyle w:val="ListNumber"/>
      </w:pPr>
      <w:r>
        <w:t>Allow cancellations of bookings</w:t>
      </w:r>
      <w:r w:rsidR="00BD7085">
        <w:t>.</w:t>
      </w:r>
    </w:p>
    <w:p w14:paraId="6B6C7D4F" w14:textId="790E2A75" w:rsidR="00C604C9" w:rsidRDefault="00C604C9" w:rsidP="005E6340">
      <w:pPr>
        <w:pStyle w:val="ListNumber"/>
      </w:pPr>
      <w:r>
        <w:t>View active bookings</w:t>
      </w:r>
      <w:r w:rsidR="00BD7085">
        <w:t>.</w:t>
      </w:r>
    </w:p>
    <w:p w14:paraId="6955B699" w14:textId="45070F7E" w:rsidR="00C604C9" w:rsidRDefault="009F0D52" w:rsidP="005E6340">
      <w:pPr>
        <w:pStyle w:val="ListNumber"/>
      </w:pPr>
      <w:r>
        <w:t>View previous bookings.</w:t>
      </w:r>
    </w:p>
    <w:p w14:paraId="4513AE52" w14:textId="09AD1E59" w:rsidR="009F0D52" w:rsidRDefault="00564635" w:rsidP="005E6340">
      <w:pPr>
        <w:pStyle w:val="ListNumber"/>
      </w:pPr>
      <w:r>
        <w:t>Allow returning customers to create accounts.</w:t>
      </w:r>
    </w:p>
    <w:p w14:paraId="1A882156" w14:textId="7B368074" w:rsidR="00564635" w:rsidRDefault="00864C36" w:rsidP="005E6340">
      <w:pPr>
        <w:pStyle w:val="ListNumber"/>
      </w:pPr>
      <w:r>
        <w:t>Secure logins</w:t>
      </w:r>
    </w:p>
    <w:p w14:paraId="70003279" w14:textId="3E1A79F0" w:rsidR="00864C36" w:rsidRDefault="00206842" w:rsidP="005E6340">
      <w:pPr>
        <w:pStyle w:val="ListNumber"/>
      </w:pPr>
      <w:r>
        <w:t xml:space="preserve">Allow </w:t>
      </w:r>
      <w:r w:rsidR="009A115D">
        <w:t>registered users to store information about their pets on their account.</w:t>
      </w:r>
    </w:p>
    <w:p w14:paraId="4D10CD31" w14:textId="2C2B5AFD" w:rsidR="009A115D" w:rsidRDefault="009A115D" w:rsidP="005E6340">
      <w:pPr>
        <w:pStyle w:val="ListNumber"/>
      </w:pPr>
      <w:r>
        <w:t>Allow deposits to be paid at the time of booking.</w:t>
      </w:r>
    </w:p>
    <w:p w14:paraId="560EB1B6" w14:textId="43FEBF23" w:rsidR="009A115D" w:rsidRDefault="009A115D" w:rsidP="005E6340">
      <w:pPr>
        <w:pStyle w:val="ListNumber"/>
      </w:pPr>
      <w:r>
        <w:t xml:space="preserve">Allow card details to be </w:t>
      </w:r>
      <w:r w:rsidR="00C072E9">
        <w:t>attached to the registered users account.</w:t>
      </w:r>
    </w:p>
    <w:p w14:paraId="68C23F6C" w14:textId="5164F176" w:rsidR="00C072E9" w:rsidRDefault="00FB4CDF" w:rsidP="005E6340">
      <w:pPr>
        <w:pStyle w:val="ListNumber"/>
      </w:pPr>
      <w:r>
        <w:t xml:space="preserve">Allow staff to have a login portal to change any details relating to pricing and </w:t>
      </w:r>
      <w:r w:rsidR="005E6340">
        <w:t>availability.</w:t>
      </w:r>
    </w:p>
    <w:p w14:paraId="7CE97F9B" w14:textId="324A7A23" w:rsidR="00FB4CDF" w:rsidRDefault="00386B05" w:rsidP="005E6340">
      <w:pPr>
        <w:pStyle w:val="ListNumber"/>
      </w:pPr>
      <w:r>
        <w:t>Reminders should be able to be sent to customers with upcoming bookings</w:t>
      </w:r>
      <w:r w:rsidR="000172E7">
        <w:t>.</w:t>
      </w:r>
    </w:p>
    <w:p w14:paraId="095CF552" w14:textId="70487863" w:rsidR="000172E7" w:rsidRDefault="000172E7" w:rsidP="005E6340">
      <w:pPr>
        <w:pStyle w:val="ListNumber"/>
      </w:pPr>
      <w:r>
        <w:t>Staff should be able to view data relating to members, staff, and bookings from the database.</w:t>
      </w:r>
    </w:p>
    <w:p w14:paraId="0FAE7647" w14:textId="77777777" w:rsidR="00E06059" w:rsidRDefault="00E06059" w:rsidP="00E06059">
      <w:pPr>
        <w:pStyle w:val="ListBullet"/>
        <w:numPr>
          <w:ilvl w:val="0"/>
          <w:numId w:val="0"/>
        </w:numPr>
        <w:ind w:left="720" w:hanging="360"/>
      </w:pPr>
    </w:p>
    <w:p w14:paraId="120FD8AC" w14:textId="6060B8CC" w:rsidR="00E06059" w:rsidRPr="008C697E" w:rsidRDefault="00454675" w:rsidP="00A535A8">
      <w:pPr>
        <w:pStyle w:val="Heading1"/>
      </w:pPr>
      <w:bookmarkStart w:id="2" w:name="_Toc131155453"/>
      <w:r w:rsidRPr="008C697E">
        <w:lastRenderedPageBreak/>
        <w:t>Investigation</w:t>
      </w:r>
      <w:bookmarkEnd w:id="2"/>
    </w:p>
    <w:p w14:paraId="33C033D6" w14:textId="4122C2B0" w:rsidR="00660B12" w:rsidRDefault="00660B12" w:rsidP="00A535A8">
      <w:pPr>
        <w:pStyle w:val="Heading2"/>
      </w:pPr>
      <w:bookmarkStart w:id="3" w:name="_Toc131155454"/>
      <w:r>
        <w:t xml:space="preserve">Fact finding </w:t>
      </w:r>
      <w:r w:rsidRPr="00A535A8">
        <w:t>Techniques</w:t>
      </w:r>
      <w:bookmarkEnd w:id="3"/>
    </w:p>
    <w:p w14:paraId="4B396991" w14:textId="1B916444" w:rsidR="00454675" w:rsidRDefault="00660B12" w:rsidP="00660B12">
      <w:pPr>
        <w:pStyle w:val="Heading3"/>
      </w:pPr>
      <w:bookmarkStart w:id="4" w:name="_Toc131155455"/>
      <w:r>
        <w:t>I</w:t>
      </w:r>
      <w:r w:rsidR="00F03601">
        <w:t>ntroduction</w:t>
      </w:r>
      <w:bookmarkEnd w:id="4"/>
    </w:p>
    <w:p w14:paraId="32C6A8C3" w14:textId="18B433B4" w:rsidR="00F03601" w:rsidRDefault="00F03601" w:rsidP="00F03601">
      <w:r>
        <w:t>The first step of my project development of this project</w:t>
      </w:r>
      <w:r w:rsidR="004E6518">
        <w:t xml:space="preserve"> is to identify all business rules and </w:t>
      </w:r>
      <w:r w:rsidR="00563D24">
        <w:t xml:space="preserve">the systems </w:t>
      </w:r>
      <w:r w:rsidR="004E6518">
        <w:t>requirements</w:t>
      </w:r>
      <w:r w:rsidR="00A21FC1">
        <w:t xml:space="preserve">. </w:t>
      </w:r>
      <w:r w:rsidR="003B19B4">
        <w:t xml:space="preserve">I achieved this by carrying out some effective </w:t>
      </w:r>
      <w:r w:rsidR="005E6340">
        <w:t>fact-finding</w:t>
      </w:r>
      <w:r w:rsidR="003B19B4">
        <w:t xml:space="preserve"> techni</w:t>
      </w:r>
      <w:r w:rsidR="00FF1D5B">
        <w:t>ques</w:t>
      </w:r>
      <w:r w:rsidR="00B105C0">
        <w:t xml:space="preserve"> designed </w:t>
      </w:r>
      <w:r w:rsidR="009B7F2B">
        <w:t xml:space="preserve">to </w:t>
      </w:r>
      <w:r w:rsidR="00DE6708">
        <w:t>determine the requirements of the system (these requirements are both functional and non-functional</w:t>
      </w:r>
      <w:r w:rsidR="00AA7B60">
        <w:t>. The techniques I considered are detailed below</w:t>
      </w:r>
      <w:r w:rsidR="00A971D7">
        <w:t>.</w:t>
      </w:r>
    </w:p>
    <w:p w14:paraId="1CFAA94C" w14:textId="722F7DE3" w:rsidR="00B107A5" w:rsidRDefault="007214DB" w:rsidP="0093201E">
      <w:pPr>
        <w:pStyle w:val="Heading3"/>
      </w:pPr>
      <w:bookmarkStart w:id="5" w:name="_Toc131155456"/>
      <w:r>
        <w:t>R</w:t>
      </w:r>
      <w:r w:rsidR="00B107A5">
        <w:t>eading</w:t>
      </w:r>
      <w:bookmarkEnd w:id="5"/>
    </w:p>
    <w:p w14:paraId="282C2472" w14:textId="40CB5016" w:rsidR="00D87A53" w:rsidRDefault="0087398F" w:rsidP="0087398F">
      <w:r>
        <w:t>Read</w:t>
      </w:r>
      <w:r w:rsidR="00D77CFE">
        <w:t xml:space="preserve">ing information on the company is another option for information </w:t>
      </w:r>
      <w:r w:rsidR="00BE27D1">
        <w:t>gathering this</w:t>
      </w:r>
      <w:r w:rsidR="001F6AFD">
        <w:t xml:space="preserve"> is a good method for gaining background information on the </w:t>
      </w:r>
      <w:r w:rsidR="00D87A53">
        <w:t xml:space="preserve">business. </w:t>
      </w:r>
      <w:r w:rsidR="0070291D">
        <w:t xml:space="preserve">I did use the project brief as good source of written information to influence other aspects of my information gathering </w:t>
      </w:r>
      <w:r w:rsidR="00C6636C">
        <w:t>process.</w:t>
      </w:r>
    </w:p>
    <w:p w14:paraId="3569FC44" w14:textId="666F72ED" w:rsidR="00FC58D1" w:rsidRPr="0087398F" w:rsidRDefault="00FC58D1" w:rsidP="0087398F">
      <w:r>
        <w:t xml:space="preserve">Downsides to this method is </w:t>
      </w:r>
      <w:r w:rsidR="00C61645">
        <w:t xml:space="preserve">that you cannot rely on all the written information to be up to date and finding and reading all information is a very </w:t>
      </w:r>
      <w:r w:rsidR="00C6636C">
        <w:t>time-consuming</w:t>
      </w:r>
      <w:r w:rsidR="00C61645">
        <w:t xml:space="preserve"> </w:t>
      </w:r>
      <w:r w:rsidR="00E741C1">
        <w:t xml:space="preserve">task to be carried out. I decided to not focus </w:t>
      </w:r>
      <w:r w:rsidR="009A0E7E">
        <w:t>too</w:t>
      </w:r>
      <w:r w:rsidR="00E741C1">
        <w:t xml:space="preserve"> hard on this method of information gathering.</w:t>
      </w:r>
      <w:r w:rsidR="009F7F3E">
        <w:t xml:space="preserve"> </w:t>
      </w:r>
      <w:r w:rsidR="00FC37D2">
        <w:t xml:space="preserve">I did however </w:t>
      </w:r>
      <w:r w:rsidR="00F8788D">
        <w:t>investigate</w:t>
      </w:r>
      <w:r w:rsidR="00FC37D2">
        <w:t xml:space="preserve"> their social media page on </w:t>
      </w:r>
      <w:r w:rsidR="00BB5815">
        <w:t>Facebook</w:t>
      </w:r>
      <w:r w:rsidR="00FC37D2">
        <w:t xml:space="preserve"> as currently this is the main point of contact online for their customer base</w:t>
      </w:r>
      <w:r w:rsidR="00BB5815">
        <w:t>.</w:t>
      </w:r>
      <w:r w:rsidR="008F4EA2">
        <w:t xml:space="preserve"> As well as </w:t>
      </w:r>
      <w:r w:rsidR="00E1337C">
        <w:t>checking their current website to gi</w:t>
      </w:r>
      <w:r w:rsidR="00BB5815">
        <w:t>ve me an idea of the type of branding of the business</w:t>
      </w:r>
      <w:r w:rsidR="00E1337C">
        <w:t>, and services on offer.</w:t>
      </w:r>
    </w:p>
    <w:p w14:paraId="37F67127" w14:textId="3C31A708" w:rsidR="00B107A5" w:rsidRDefault="00CB6C78" w:rsidP="0093201E">
      <w:pPr>
        <w:pStyle w:val="Heading3"/>
      </w:pPr>
      <w:bookmarkStart w:id="6" w:name="_Toc131155457"/>
      <w:r>
        <w:t>Questionnaires</w:t>
      </w:r>
      <w:bookmarkEnd w:id="6"/>
    </w:p>
    <w:p w14:paraId="7CAEEEDC" w14:textId="231F332F" w:rsidR="00454CD6" w:rsidRDefault="00454CD6" w:rsidP="00454CD6">
      <w:r>
        <w:t xml:space="preserve">I created a questionnaire that was delivered to the client to gather as much </w:t>
      </w:r>
      <w:r w:rsidR="00F759BE">
        <w:t>Knowledge behind the business</w:t>
      </w:r>
      <w:r w:rsidR="00447187">
        <w:t xml:space="preserve">’s operational need for </w:t>
      </w:r>
      <w:r w:rsidR="00D77A23">
        <w:t xml:space="preserve">the requested system. This should allow me to better understand </w:t>
      </w:r>
      <w:r w:rsidR="00276087">
        <w:t xml:space="preserve">each individual need that the project needs to fulfill </w:t>
      </w:r>
      <w:r w:rsidR="00431449">
        <w:t>to</w:t>
      </w:r>
      <w:r w:rsidR="00276087">
        <w:t xml:space="preserve"> achi</w:t>
      </w:r>
      <w:r w:rsidR="005A36E7">
        <w:t>e</w:t>
      </w:r>
      <w:r w:rsidR="00276087">
        <w:t xml:space="preserve">ve the </w:t>
      </w:r>
      <w:r w:rsidR="005A36E7">
        <w:t>overall goal.</w:t>
      </w:r>
    </w:p>
    <w:p w14:paraId="7F083AED" w14:textId="3954DEAF" w:rsidR="005A36E7" w:rsidRPr="007726A2" w:rsidRDefault="00A31419" w:rsidP="00C40FF1">
      <w:pPr>
        <w:rPr>
          <w:b/>
          <w:bCs/>
          <w:color w:val="FF0000"/>
          <w:u w:val="single"/>
        </w:rPr>
      </w:pPr>
      <w:r>
        <w:t xml:space="preserve">The information gathered from the </w:t>
      </w:r>
      <w:r w:rsidR="004D2C02">
        <w:t>questionnaire</w:t>
      </w:r>
      <w:r>
        <w:t xml:space="preserve"> clearly outlines the </w:t>
      </w:r>
      <w:r w:rsidR="00DC71CD">
        <w:t xml:space="preserve">customers wants and needs for the project. I can now use this information to complete a full list of </w:t>
      </w:r>
      <w:r w:rsidR="004D2C02">
        <w:t>functional and non-functional requirements to guide me through my project.</w:t>
      </w:r>
      <w:r w:rsidR="00D2757F" w:rsidRPr="007726A2">
        <w:rPr>
          <w:b/>
          <w:bCs/>
          <w:color w:val="FF0000"/>
          <w:u w:val="single"/>
        </w:rPr>
        <w:t xml:space="preserve"> </w:t>
      </w:r>
    </w:p>
    <w:p w14:paraId="55D9794D" w14:textId="77777777" w:rsidR="00B722FA" w:rsidRDefault="00B722FA" w:rsidP="0081127D">
      <w:pPr>
        <w:pStyle w:val="Heading3"/>
      </w:pPr>
      <w:bookmarkStart w:id="7" w:name="_Toc131155458"/>
      <w:r w:rsidRPr="0081127D">
        <w:t>Interviews</w:t>
      </w:r>
      <w:bookmarkEnd w:id="7"/>
    </w:p>
    <w:p w14:paraId="69F4F80A" w14:textId="7BF803D1" w:rsidR="00B85D56" w:rsidRDefault="00B722FA" w:rsidP="0033709E">
      <w:r>
        <w:t xml:space="preserve">By interviewing the manager of the kennels, I can gain valuable information and maybe clear up some of the questions from the </w:t>
      </w:r>
      <w:r w:rsidR="008E530B">
        <w:t>questionnaire</w:t>
      </w:r>
      <w:r w:rsidR="00E8667B">
        <w:t xml:space="preserve"> </w:t>
      </w:r>
      <w:r w:rsidR="00926230">
        <w:t>and elaborate on the answers (if needed).</w:t>
      </w:r>
      <w:r w:rsidR="00831A1B">
        <w:t xml:space="preserve"> This format of information gathering also allows for more substantial discussion about a question which can gleam more </w:t>
      </w:r>
      <w:r w:rsidR="00103229">
        <w:t xml:space="preserve">useful points than simple yes or no answers. When deciding questions for this form of interview </w:t>
      </w:r>
    </w:p>
    <w:p w14:paraId="7DCC76DC" w14:textId="57FBFE04" w:rsidR="00700AF7" w:rsidRPr="007726A2" w:rsidRDefault="00700AF7" w:rsidP="0033709E">
      <w:pPr>
        <w:rPr>
          <w:color w:val="FF0000"/>
        </w:rPr>
      </w:pPr>
      <w:r>
        <w:t xml:space="preserve">From initial interview conversation with the </w:t>
      </w:r>
      <w:r w:rsidR="009A0E7E">
        <w:t>client,</w:t>
      </w:r>
      <w:r>
        <w:t xml:space="preserve"> I have managed to clear up some </w:t>
      </w:r>
      <w:r w:rsidR="00CB1267">
        <w:t>how some of the functions should be implemented.</w:t>
      </w:r>
      <w:r w:rsidR="00A025A0">
        <w:t xml:space="preserve"> </w:t>
      </w:r>
    </w:p>
    <w:p w14:paraId="3EFF4129" w14:textId="685BF513" w:rsidR="00B107A5" w:rsidRDefault="00CB6C78" w:rsidP="00B4137B">
      <w:pPr>
        <w:pStyle w:val="Heading3"/>
      </w:pPr>
      <w:bookmarkStart w:id="8" w:name="_Toc131155459"/>
      <w:r w:rsidRPr="00B4137B">
        <w:lastRenderedPageBreak/>
        <w:t>Observation</w:t>
      </w:r>
      <w:bookmarkEnd w:id="8"/>
    </w:p>
    <w:p w14:paraId="6A9E32ED" w14:textId="12612C95" w:rsidR="00E1337C" w:rsidRPr="007726A2" w:rsidRDefault="002C44AF" w:rsidP="00D63CB4">
      <w:pPr>
        <w:rPr>
          <w:b/>
          <w:bCs/>
          <w:color w:val="FF0000"/>
          <w:u w:val="single"/>
        </w:rPr>
      </w:pPr>
      <w:r>
        <w:t xml:space="preserve">Observation of the businesses </w:t>
      </w:r>
      <w:r w:rsidR="00433DD3">
        <w:t xml:space="preserve">is valid tactic of information gathering </w:t>
      </w:r>
      <w:r w:rsidR="00384CE5">
        <w:t xml:space="preserve">to </w:t>
      </w:r>
      <w:r w:rsidR="005D7035">
        <w:t xml:space="preserve">gather information on the booking process from </w:t>
      </w:r>
      <w:r w:rsidR="00E96362">
        <w:t xml:space="preserve">an operational </w:t>
      </w:r>
      <w:r w:rsidR="0093201E">
        <w:t>standpoint</w:t>
      </w:r>
      <w:r w:rsidR="00E96362">
        <w:t>.</w:t>
      </w:r>
      <w:r w:rsidR="009709D9">
        <w:t xml:space="preserve"> This method has the issue of </w:t>
      </w:r>
      <w:r w:rsidR="003316FB">
        <w:t xml:space="preserve">me </w:t>
      </w:r>
      <w:r w:rsidR="009709D9">
        <w:t xml:space="preserve">potentially </w:t>
      </w:r>
      <w:r w:rsidR="003316FB">
        <w:t>becoming</w:t>
      </w:r>
      <w:r w:rsidR="001B1CAD">
        <w:t xml:space="preserve"> </w:t>
      </w:r>
      <w:r w:rsidR="00571DD8">
        <w:t xml:space="preserve">a disturbance </w:t>
      </w:r>
      <w:r w:rsidR="006C2924">
        <w:t>to dail</w:t>
      </w:r>
      <w:r w:rsidR="00D42B8D">
        <w:t>y operations</w:t>
      </w:r>
      <w:r w:rsidR="009709D9">
        <w:t>.</w:t>
      </w:r>
      <w:r w:rsidR="00D42B8D">
        <w:t xml:space="preserve"> </w:t>
      </w:r>
      <w:r w:rsidR="00EE3D72">
        <w:t>It can also become a v</w:t>
      </w:r>
      <w:r w:rsidR="00DB60B1">
        <w:t xml:space="preserve">ery </w:t>
      </w:r>
      <w:r w:rsidR="009D5354">
        <w:t>time-consuming</w:t>
      </w:r>
      <w:r w:rsidR="00DB60B1">
        <w:t xml:space="preserve"> method. </w:t>
      </w:r>
      <w:r w:rsidR="00DF6517">
        <w:t xml:space="preserve">The main information I need in relation to the booking process is how bookings are tracked and the relative information </w:t>
      </w:r>
      <w:r w:rsidR="009D5354">
        <w:t xml:space="preserve">required to store the booking. </w:t>
      </w:r>
      <w:r w:rsidR="00974285">
        <w:t>This information</w:t>
      </w:r>
      <w:r w:rsidR="00D06A21">
        <w:t xml:space="preserve"> can be gathered through documentation and interviewing the client.</w:t>
      </w:r>
    </w:p>
    <w:p w14:paraId="42C0C434" w14:textId="6B267BC0" w:rsidR="008A7B3D" w:rsidRDefault="007214DB" w:rsidP="0093201E">
      <w:pPr>
        <w:pStyle w:val="Heading3"/>
      </w:pPr>
      <w:bookmarkStart w:id="9" w:name="_Toc131155460"/>
      <w:r>
        <w:t>C</w:t>
      </w:r>
      <w:r w:rsidR="008A7B3D">
        <w:t>onclusion</w:t>
      </w:r>
      <w:bookmarkEnd w:id="9"/>
    </w:p>
    <w:p w14:paraId="781C13BC" w14:textId="20F5CEF9" w:rsidR="007726A2" w:rsidRDefault="001A79A8" w:rsidP="007726A2">
      <w:r>
        <w:t xml:space="preserve">After considering all steps available </w:t>
      </w:r>
      <w:r w:rsidR="004B6E4F">
        <w:t xml:space="preserve">for gathering the required information to start the planning of my system, a questionnaire is my main point </w:t>
      </w:r>
      <w:r w:rsidR="00A54DA8">
        <w:t xml:space="preserve">of initial communication from a </w:t>
      </w:r>
      <w:r w:rsidR="0093201E">
        <w:t>fact-finding</w:t>
      </w:r>
      <w:r w:rsidR="00A54DA8">
        <w:t xml:space="preserve"> </w:t>
      </w:r>
      <w:r w:rsidR="00453AC3">
        <w:t>standpoint</w:t>
      </w:r>
      <w:r w:rsidR="00766228">
        <w:t xml:space="preserve">. Interviews are also </w:t>
      </w:r>
      <w:r w:rsidR="00941663">
        <w:t xml:space="preserve">possible as the project planning progresses and further into development. Using a combination of all methods </w:t>
      </w:r>
      <w:r w:rsidR="00882CC7">
        <w:t xml:space="preserve">I feel that the amount of information I will be able to ascertain </w:t>
      </w:r>
      <w:r w:rsidR="00FD7382">
        <w:t>will be more than enough to fulfill</w:t>
      </w:r>
      <w:r w:rsidR="00882CC7">
        <w:t xml:space="preserve"> the requirements of the </w:t>
      </w:r>
      <w:r w:rsidR="00FD7382">
        <w:t>project.</w:t>
      </w:r>
    </w:p>
    <w:p w14:paraId="48052EF5" w14:textId="77777777" w:rsidR="00792C5E" w:rsidRDefault="00792C5E">
      <w:pPr>
        <w:rPr>
          <w:rFonts w:asciiTheme="majorHAnsi" w:eastAsiaTheme="majorEastAsia" w:hAnsiTheme="majorHAnsi" w:cstheme="majorBidi"/>
          <w:caps/>
          <w:color w:val="3F251D" w:themeColor="accent1"/>
          <w:sz w:val="28"/>
        </w:rPr>
      </w:pPr>
      <w:bookmarkStart w:id="10" w:name="_Toc131155461"/>
      <w:r>
        <w:br w:type="page"/>
      </w:r>
    </w:p>
    <w:p w14:paraId="1A2630D1" w14:textId="3A902C6D" w:rsidR="00B2655D" w:rsidRDefault="00963074" w:rsidP="00963074">
      <w:pPr>
        <w:pStyle w:val="Heading2"/>
      </w:pPr>
      <w:r>
        <w:lastRenderedPageBreak/>
        <w:t>interview questions</w:t>
      </w:r>
      <w:r w:rsidR="007C004B">
        <w:t xml:space="preserve"> &amp; responses</w:t>
      </w:r>
      <w:bookmarkEnd w:id="10"/>
    </w:p>
    <w:p w14:paraId="79F87A24" w14:textId="04673D2A" w:rsidR="00B01196" w:rsidRPr="00146E30" w:rsidRDefault="00B01196" w:rsidP="00B01196">
      <w:pPr>
        <w:pStyle w:val="ListParagraph"/>
        <w:numPr>
          <w:ilvl w:val="0"/>
          <w:numId w:val="23"/>
        </w:numPr>
        <w:rPr>
          <w:color w:val="4D322D" w:themeColor="text2"/>
        </w:rPr>
      </w:pPr>
      <w:r w:rsidRPr="00146E30">
        <w:rPr>
          <w:color w:val="4D322D" w:themeColor="text2"/>
        </w:rPr>
        <w:t>What is the Budget of the project?</w:t>
      </w:r>
    </w:p>
    <w:p w14:paraId="4C729E8E" w14:textId="77777777" w:rsidR="00B01196" w:rsidRPr="00146E30" w:rsidRDefault="00B01196" w:rsidP="00B01196">
      <w:pPr>
        <w:pStyle w:val="ListParagraph"/>
        <w:numPr>
          <w:ilvl w:val="0"/>
          <w:numId w:val="23"/>
        </w:numPr>
        <w:rPr>
          <w:color w:val="4D322D" w:themeColor="text2"/>
        </w:rPr>
      </w:pPr>
      <w:r w:rsidRPr="00146E30">
        <w:rPr>
          <w:color w:val="4D322D" w:themeColor="text2"/>
        </w:rPr>
        <w:t>What is the Timescale of the project?</w:t>
      </w:r>
    </w:p>
    <w:p w14:paraId="64398194" w14:textId="77777777" w:rsidR="00B01196" w:rsidRPr="001B32ED" w:rsidRDefault="00B01196" w:rsidP="001B32ED">
      <w:pPr>
        <w:ind w:left="720"/>
        <w:rPr>
          <w:rFonts w:ascii="Arial" w:eastAsia="Times New Roman" w:hAnsi="Arial" w:cs="Arial"/>
          <w:sz w:val="24"/>
          <w:szCs w:val="24"/>
        </w:rPr>
      </w:pPr>
      <w:bookmarkStart w:id="11" w:name="_Hlk130237419"/>
      <w:r w:rsidRPr="001B32ED">
        <w:rPr>
          <w:rFonts w:ascii="Arial" w:eastAsia="Times New Roman" w:hAnsi="Arial" w:cs="Arial"/>
          <w:sz w:val="24"/>
          <w:szCs w:val="24"/>
        </w:rPr>
        <w:t>Please find below an extract of our contract for your consideration.</w:t>
      </w:r>
    </w:p>
    <w:p w14:paraId="0D2CFC5C" w14:textId="77777777" w:rsidR="00B01196" w:rsidRPr="001B32ED" w:rsidRDefault="00B01196" w:rsidP="001B32ED">
      <w:pPr>
        <w:numPr>
          <w:ilvl w:val="0"/>
          <w:numId w:val="24"/>
        </w:numPr>
        <w:spacing w:before="360" w:after="0" w:line="240" w:lineRule="auto"/>
        <w:ind w:left="1440"/>
        <w:jc w:val="both"/>
        <w:rPr>
          <w:rFonts w:ascii="Arial" w:eastAsia="Times New Roman" w:hAnsi="Arial" w:cs="Arial"/>
          <w:sz w:val="24"/>
          <w:szCs w:val="24"/>
        </w:rPr>
      </w:pPr>
      <w:r w:rsidRPr="001B32ED">
        <w:rPr>
          <w:rFonts w:ascii="Arial" w:eastAsia="Times New Roman" w:hAnsi="Arial" w:cs="Arial"/>
          <w:sz w:val="24"/>
          <w:szCs w:val="24"/>
        </w:rPr>
        <w:t xml:space="preserve">The Developer shall complete the development of the Software according to the milestones described on the form below: </w:t>
      </w:r>
    </w:p>
    <w:p w14:paraId="11DA16FD" w14:textId="77777777" w:rsidR="00B01196" w:rsidRPr="001B32ED" w:rsidRDefault="00B01196" w:rsidP="001B32ED">
      <w:pPr>
        <w:pStyle w:val="ListParagraph"/>
        <w:spacing w:before="360" w:after="0" w:line="240" w:lineRule="auto"/>
        <w:ind w:left="1440"/>
        <w:rPr>
          <w:rFonts w:ascii="Arial" w:eastAsia="Times New Roman" w:hAnsi="Arial" w:cs="Arial"/>
          <w:color w:val="4D322D" w:themeColor="text2"/>
          <w:sz w:val="24"/>
          <w:szCs w:val="24"/>
        </w:rPr>
      </w:pPr>
      <w:r w:rsidRPr="001B32ED">
        <w:rPr>
          <w:noProof/>
          <w:color w:val="4D322D" w:themeColor="text2"/>
        </w:rPr>
        <w:drawing>
          <wp:inline distT="0" distB="0" distL="0" distR="0" wp14:anchorId="34D65A24" wp14:editId="49D65E38">
            <wp:extent cx="4662617" cy="2109377"/>
            <wp:effectExtent l="0" t="0" r="508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82879" cy="2118543"/>
                    </a:xfrm>
                    <a:prstGeom prst="rect">
                      <a:avLst/>
                    </a:prstGeom>
                  </pic:spPr>
                </pic:pic>
              </a:graphicData>
            </a:graphic>
          </wp:inline>
        </w:drawing>
      </w:r>
    </w:p>
    <w:p w14:paraId="76B098E9" w14:textId="77777777" w:rsidR="00B01196" w:rsidRPr="001B32ED" w:rsidRDefault="00B01196" w:rsidP="001B32ED">
      <w:pPr>
        <w:numPr>
          <w:ilvl w:val="0"/>
          <w:numId w:val="24"/>
        </w:numPr>
        <w:spacing w:before="360" w:after="0" w:line="240" w:lineRule="auto"/>
        <w:ind w:left="1440"/>
        <w:jc w:val="both"/>
        <w:rPr>
          <w:rFonts w:ascii="Arial" w:eastAsia="Times New Roman" w:hAnsi="Arial" w:cs="Arial"/>
          <w:sz w:val="24"/>
          <w:szCs w:val="24"/>
        </w:rPr>
      </w:pPr>
      <w:r w:rsidRPr="001B32ED">
        <w:rPr>
          <w:rFonts w:ascii="Arial" w:eastAsia="Times New Roman" w:hAnsi="Arial" w:cs="Arial"/>
          <w:sz w:val="24"/>
          <w:szCs w:val="24"/>
        </w:rPr>
        <w:t>In accordance with such milestones, the final product shall be delivered to the Client by 9/06/2023 (the “</w:t>
      </w:r>
      <w:r w:rsidRPr="001B32ED">
        <w:rPr>
          <w:rFonts w:ascii="Arial" w:eastAsia="Times New Roman" w:hAnsi="Arial" w:cs="Arial"/>
          <w:b/>
          <w:bCs/>
          <w:sz w:val="24"/>
          <w:szCs w:val="24"/>
        </w:rPr>
        <w:t>Delivery Date</w:t>
      </w:r>
      <w:r w:rsidRPr="001B32ED">
        <w:rPr>
          <w:rFonts w:ascii="Arial" w:eastAsia="Times New Roman" w:hAnsi="Arial" w:cs="Arial"/>
          <w:sz w:val="24"/>
          <w:szCs w:val="24"/>
        </w:rPr>
        <w:t>”).</w:t>
      </w:r>
    </w:p>
    <w:p w14:paraId="6FE71AE7" w14:textId="7C17209F" w:rsidR="00B01196" w:rsidRPr="001B32ED" w:rsidRDefault="00B01196" w:rsidP="001B32ED">
      <w:pPr>
        <w:numPr>
          <w:ilvl w:val="0"/>
          <w:numId w:val="24"/>
        </w:numPr>
        <w:spacing w:before="360" w:after="0" w:line="240" w:lineRule="auto"/>
        <w:ind w:left="1440"/>
        <w:jc w:val="both"/>
        <w:rPr>
          <w:rFonts w:ascii="Arial" w:eastAsia="Times New Roman" w:hAnsi="Arial" w:cs="Arial"/>
          <w:sz w:val="24"/>
          <w:szCs w:val="24"/>
        </w:rPr>
      </w:pPr>
      <w:r w:rsidRPr="001B32ED">
        <w:rPr>
          <w:rFonts w:ascii="Arial" w:eastAsia="Times New Roman" w:hAnsi="Arial" w:cs="Arial"/>
          <w:sz w:val="24"/>
          <w:szCs w:val="24"/>
        </w:rPr>
        <w:t xml:space="preserve">For a period of 6 months after delivery of the final product, the Developer shall provide the Client attention to answer any questions or assist solving any problems </w:t>
      </w:r>
      <w:r w:rsidR="005E6340" w:rsidRPr="001B32ED">
        <w:rPr>
          <w:rFonts w:ascii="Arial" w:eastAsia="Times New Roman" w:hAnsi="Arial" w:cs="Arial"/>
          <w:sz w:val="24"/>
          <w:szCs w:val="24"/>
        </w:rPr>
        <w:t>about</w:t>
      </w:r>
      <w:r w:rsidRPr="001B32ED">
        <w:rPr>
          <w:rFonts w:ascii="Arial" w:eastAsia="Times New Roman" w:hAnsi="Arial" w:cs="Arial"/>
          <w:sz w:val="24"/>
          <w:szCs w:val="24"/>
        </w:rPr>
        <w:t xml:space="preserve"> the operation of the Software up to 40 hours free of charge and billed to the Client at a rate of £100 per hour for any assistance thereafter. The Developer agrees to respond to any reasonable request for assistance made by the Client regarding the Software within 10 days of the request.</w:t>
      </w:r>
    </w:p>
    <w:p w14:paraId="0FFFFE4A" w14:textId="77777777" w:rsidR="00B01196" w:rsidRPr="001B32ED" w:rsidRDefault="00B01196" w:rsidP="001B32ED">
      <w:pPr>
        <w:numPr>
          <w:ilvl w:val="0"/>
          <w:numId w:val="24"/>
        </w:numPr>
        <w:spacing w:before="360" w:after="160" w:line="240" w:lineRule="auto"/>
        <w:ind w:left="1440"/>
        <w:jc w:val="both"/>
        <w:rPr>
          <w:rFonts w:ascii="Arial" w:eastAsia="Times New Roman" w:hAnsi="Arial" w:cs="Arial"/>
          <w:sz w:val="24"/>
          <w:szCs w:val="24"/>
        </w:rPr>
      </w:pPr>
      <w:r w:rsidRPr="001B32ED">
        <w:rPr>
          <w:rFonts w:ascii="Arial" w:eastAsia="Times New Roman" w:hAnsi="Arial" w:cs="Arial"/>
          <w:sz w:val="24"/>
          <w:szCs w:val="24"/>
        </w:rPr>
        <w:t>The Developer shall provide to the Client after the Delivery Date, a cumulative 8 hours of training with respect to the operation of the Software if requested by the Client.</w:t>
      </w:r>
    </w:p>
    <w:p w14:paraId="6ACB25C9" w14:textId="77777777" w:rsidR="00B01196" w:rsidRPr="001B32ED" w:rsidRDefault="00B01196" w:rsidP="001B32ED">
      <w:pPr>
        <w:numPr>
          <w:ilvl w:val="0"/>
          <w:numId w:val="24"/>
        </w:numPr>
        <w:spacing w:before="360" w:after="0" w:line="240" w:lineRule="auto"/>
        <w:ind w:left="1440"/>
        <w:jc w:val="both"/>
        <w:rPr>
          <w:rFonts w:ascii="Arial" w:eastAsia="Times New Roman" w:hAnsi="Arial" w:cs="Arial"/>
          <w:sz w:val="24"/>
          <w:szCs w:val="24"/>
        </w:rPr>
      </w:pPr>
      <w:r w:rsidRPr="001B32ED">
        <w:rPr>
          <w:rFonts w:ascii="Arial" w:eastAsia="Times New Roman" w:hAnsi="Arial" w:cs="Arial"/>
          <w:sz w:val="24"/>
          <w:szCs w:val="24"/>
        </w:rPr>
        <w:t>If the Software as delivered does not conform to the Specifications, the Client shall within 6 months of the Delivery Date notify the Developer in writing of the ways in which it does not conform with the Specifications. The Developer agrees that upon receiving such notice, it shall make reasonable efforts to correct any non-conformity.</w:t>
      </w:r>
    </w:p>
    <w:p w14:paraId="0E75861C" w14:textId="77777777" w:rsidR="00B01196" w:rsidRPr="001B32ED" w:rsidRDefault="00B01196" w:rsidP="001B32ED">
      <w:pPr>
        <w:pStyle w:val="ListParagraph"/>
        <w:numPr>
          <w:ilvl w:val="0"/>
          <w:numId w:val="24"/>
        </w:numPr>
        <w:spacing w:before="360" w:after="0" w:line="240" w:lineRule="auto"/>
        <w:ind w:left="1440"/>
        <w:jc w:val="both"/>
        <w:rPr>
          <w:rFonts w:ascii="Arial" w:eastAsia="Times New Roman" w:hAnsi="Arial" w:cs="Arial"/>
          <w:color w:val="4D322D" w:themeColor="text2"/>
          <w:sz w:val="24"/>
          <w:szCs w:val="24"/>
        </w:rPr>
      </w:pPr>
      <w:r w:rsidRPr="001B32ED">
        <w:rPr>
          <w:rFonts w:ascii="Arial" w:eastAsia="Times New Roman" w:hAnsi="Arial" w:cs="Arial"/>
          <w:color w:val="4D322D" w:themeColor="text2"/>
          <w:sz w:val="24"/>
          <w:szCs w:val="24"/>
        </w:rPr>
        <w:lastRenderedPageBreak/>
        <w:t>In consideration for the Service, the Client shall pay the Company at the rate of £100 per hour (the “Hourly Rate”), with a maximum total fee for all work under this Software Development Agreement of £10,000. Fees billed under the Hourly Rate shall be due and payable upon the Developer providing the Client with an invoice. Invoices will be provided for work completed by the developer once every 4 weeks.</w:t>
      </w:r>
    </w:p>
    <w:p w14:paraId="4DA69DD6" w14:textId="77777777" w:rsidR="00B01196" w:rsidRPr="001B32ED" w:rsidRDefault="00B01196" w:rsidP="001B32ED">
      <w:pPr>
        <w:pStyle w:val="ListParagraph"/>
        <w:spacing w:before="360" w:after="0" w:line="240" w:lineRule="auto"/>
        <w:ind w:left="2520"/>
        <w:jc w:val="both"/>
        <w:rPr>
          <w:rFonts w:ascii="Arial" w:eastAsia="Times New Roman" w:hAnsi="Arial" w:cs="Arial"/>
          <w:color w:val="4D322D" w:themeColor="text2"/>
          <w:sz w:val="24"/>
          <w:szCs w:val="24"/>
        </w:rPr>
      </w:pPr>
    </w:p>
    <w:p w14:paraId="0C020764" w14:textId="77777777" w:rsidR="00B01196" w:rsidRPr="001B32ED" w:rsidRDefault="00B01196" w:rsidP="001B32ED">
      <w:pPr>
        <w:pStyle w:val="ListParagraph"/>
        <w:numPr>
          <w:ilvl w:val="0"/>
          <w:numId w:val="24"/>
        </w:numPr>
        <w:spacing w:before="360" w:after="0" w:line="240" w:lineRule="auto"/>
        <w:ind w:left="1440"/>
        <w:jc w:val="both"/>
        <w:rPr>
          <w:rFonts w:ascii="Arial" w:eastAsia="Times New Roman" w:hAnsi="Arial" w:cs="Arial"/>
          <w:color w:val="4D322D" w:themeColor="text2"/>
          <w:sz w:val="24"/>
          <w:szCs w:val="24"/>
        </w:rPr>
      </w:pPr>
      <w:r w:rsidRPr="001B32ED">
        <w:rPr>
          <w:rFonts w:ascii="Arial" w:eastAsia="Times New Roman" w:hAnsi="Arial" w:cs="Arial"/>
          <w:color w:val="4D322D" w:themeColor="text2"/>
          <w:sz w:val="24"/>
          <w:szCs w:val="24"/>
        </w:rPr>
        <w:t>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 The Software will not violate the intellectual property rights of any other party.</w:t>
      </w:r>
    </w:p>
    <w:bookmarkEnd w:id="11"/>
    <w:p w14:paraId="44E24957" w14:textId="77777777" w:rsidR="00B01196" w:rsidRDefault="00B01196" w:rsidP="00B01196"/>
    <w:p w14:paraId="3824696B" w14:textId="77777777" w:rsidR="00B01196" w:rsidRDefault="00B01196" w:rsidP="00B01196"/>
    <w:p w14:paraId="67ED0D67" w14:textId="77777777" w:rsidR="00B01196" w:rsidRPr="00994126" w:rsidRDefault="00B01196" w:rsidP="00B01196">
      <w:pPr>
        <w:pStyle w:val="ListParagraph"/>
        <w:numPr>
          <w:ilvl w:val="0"/>
          <w:numId w:val="23"/>
        </w:numPr>
        <w:rPr>
          <w:color w:val="4D322D" w:themeColor="text2"/>
        </w:rPr>
      </w:pPr>
      <w:r w:rsidRPr="00994126">
        <w:rPr>
          <w:color w:val="4D322D" w:themeColor="text2"/>
        </w:rPr>
        <w:t>Is there any current branding to be incorporated into the design?</w:t>
      </w:r>
    </w:p>
    <w:p w14:paraId="0C2818F7" w14:textId="77777777" w:rsidR="00B01196" w:rsidRPr="00994126" w:rsidRDefault="00B01196" w:rsidP="00B01196">
      <w:pPr>
        <w:pStyle w:val="ListParagraph"/>
        <w:numPr>
          <w:ilvl w:val="0"/>
          <w:numId w:val="23"/>
        </w:numPr>
        <w:rPr>
          <w:color w:val="4D322D" w:themeColor="text2"/>
        </w:rPr>
      </w:pPr>
      <w:r w:rsidRPr="00994126">
        <w:rPr>
          <w:color w:val="4D322D" w:themeColor="text2"/>
        </w:rPr>
        <w:t>If not, are you open to the creation of a logo and colour scheme?</w:t>
      </w:r>
    </w:p>
    <w:p w14:paraId="79526876" w14:textId="77777777" w:rsidR="00B01196" w:rsidRDefault="00B01196" w:rsidP="001B32ED">
      <w:pPr>
        <w:ind w:left="1440"/>
      </w:pPr>
      <w:r w:rsidRPr="006B0BA6">
        <w:t>We require that you follow a responsive design approach to developing interfaces suitable for a range of touchscreen phones, tablets, and traditional pointer-driven desktop computers. We hope that the new design will reflect our company values and mission.</w:t>
      </w:r>
    </w:p>
    <w:p w14:paraId="697E6190" w14:textId="77777777" w:rsidR="00B01196" w:rsidRPr="00084E3E" w:rsidRDefault="00B01196" w:rsidP="00B01196">
      <w:pPr>
        <w:pStyle w:val="ListParagraph"/>
        <w:numPr>
          <w:ilvl w:val="0"/>
          <w:numId w:val="23"/>
        </w:numPr>
        <w:rPr>
          <w:color w:val="4D322D" w:themeColor="text2"/>
        </w:rPr>
      </w:pPr>
      <w:r w:rsidRPr="00084E3E">
        <w:rPr>
          <w:color w:val="4D322D" w:themeColor="text2"/>
        </w:rPr>
        <w:t>Are there any special accessibility requirements?</w:t>
      </w:r>
    </w:p>
    <w:p w14:paraId="3071C454" w14:textId="3E0555EE" w:rsidR="00B01196" w:rsidRDefault="00B01196" w:rsidP="009807B4">
      <w:pPr>
        <w:ind w:left="720"/>
      </w:pPr>
      <w:r>
        <w:t xml:space="preserve">We rely on your experience and expertise to enhance the user experience for </w:t>
      </w:r>
      <w:r w:rsidR="009807B4">
        <w:t>all</w:t>
      </w:r>
      <w:r>
        <w:t xml:space="preserve"> your visitors — including those with disabilities or limitations who land on your site. This includes those with disabilities and limitations such as: Blindness, Low vision, Learning disabilities, Cognitive disabilities, Deafness, Hearing loss, Speech </w:t>
      </w:r>
      <w:r w:rsidR="009807B4">
        <w:t>disabilities.</w:t>
      </w:r>
    </w:p>
    <w:p w14:paraId="17859D64" w14:textId="77777777" w:rsidR="00B01196" w:rsidRPr="00B650A3" w:rsidRDefault="00B01196" w:rsidP="00B01196">
      <w:pPr>
        <w:pStyle w:val="ListParagraph"/>
        <w:numPr>
          <w:ilvl w:val="0"/>
          <w:numId w:val="23"/>
        </w:numPr>
        <w:rPr>
          <w:color w:val="4D322D" w:themeColor="text2"/>
        </w:rPr>
      </w:pPr>
      <w:r w:rsidRPr="00B650A3">
        <w:rPr>
          <w:color w:val="4D322D" w:themeColor="text2"/>
        </w:rPr>
        <w:t>what if any are your social media accounts you wish to be linked to your page?</w:t>
      </w:r>
    </w:p>
    <w:p w14:paraId="7BF3B4C1" w14:textId="77777777" w:rsidR="00B01196" w:rsidRDefault="00B01196" w:rsidP="009807B4">
      <w:pPr>
        <w:ind w:firstLine="720"/>
      </w:pPr>
      <w:r>
        <w:t>Instagram, Twitter, Facebook</w:t>
      </w:r>
    </w:p>
    <w:p w14:paraId="4F6A4F7E" w14:textId="77777777" w:rsidR="00B01196" w:rsidRPr="00B650A3" w:rsidRDefault="00B01196" w:rsidP="00B01196">
      <w:pPr>
        <w:pStyle w:val="ListParagraph"/>
        <w:numPr>
          <w:ilvl w:val="0"/>
          <w:numId w:val="23"/>
        </w:numPr>
        <w:rPr>
          <w:color w:val="4D322D" w:themeColor="text2"/>
        </w:rPr>
      </w:pPr>
      <w:r w:rsidRPr="00B650A3">
        <w:rPr>
          <w:color w:val="4D322D" w:themeColor="text2"/>
        </w:rPr>
        <w:t>can users’ book without an account?</w:t>
      </w:r>
    </w:p>
    <w:p w14:paraId="3C786685" w14:textId="77777777" w:rsidR="00B01196" w:rsidRDefault="00B01196" w:rsidP="009807B4">
      <w:pPr>
        <w:ind w:firstLine="720"/>
      </w:pPr>
      <w:r>
        <w:t>No</w:t>
      </w:r>
    </w:p>
    <w:p w14:paraId="7201DCAC" w14:textId="77777777" w:rsidR="00B01196" w:rsidRPr="00B650A3" w:rsidRDefault="00B01196" w:rsidP="00B01196">
      <w:pPr>
        <w:pStyle w:val="ListParagraph"/>
        <w:numPr>
          <w:ilvl w:val="0"/>
          <w:numId w:val="23"/>
        </w:numPr>
        <w:rPr>
          <w:color w:val="4D322D" w:themeColor="text2"/>
        </w:rPr>
      </w:pPr>
      <w:r w:rsidRPr="00B650A3">
        <w:rPr>
          <w:color w:val="4D322D" w:themeColor="text2"/>
        </w:rPr>
        <w:t>Do you want third party account verification like logging in with a Facebook account?</w:t>
      </w:r>
    </w:p>
    <w:p w14:paraId="4C7BA2F4" w14:textId="77777777" w:rsidR="00B01196" w:rsidRDefault="00B01196" w:rsidP="009807B4">
      <w:pPr>
        <w:ind w:firstLine="720"/>
      </w:pPr>
      <w:r>
        <w:t>Yes.</w:t>
      </w:r>
    </w:p>
    <w:p w14:paraId="3E2736D8" w14:textId="77777777" w:rsidR="00B01196" w:rsidRPr="003800B8" w:rsidRDefault="00B01196" w:rsidP="00B01196">
      <w:pPr>
        <w:pStyle w:val="ListParagraph"/>
        <w:numPr>
          <w:ilvl w:val="0"/>
          <w:numId w:val="23"/>
        </w:numPr>
        <w:rPr>
          <w:color w:val="4D322D" w:themeColor="text2"/>
        </w:rPr>
      </w:pPr>
      <w:r w:rsidRPr="003800B8">
        <w:rPr>
          <w:color w:val="4D322D" w:themeColor="text2"/>
        </w:rPr>
        <w:t>Do you want two factor authentication to be implemented?</w:t>
      </w:r>
    </w:p>
    <w:p w14:paraId="016FCBE6" w14:textId="77777777" w:rsidR="00B01196" w:rsidRDefault="00B01196" w:rsidP="003800B8">
      <w:pPr>
        <w:ind w:left="720"/>
      </w:pPr>
      <w:r>
        <w:lastRenderedPageBreak/>
        <w:t>Yes.</w:t>
      </w:r>
    </w:p>
    <w:p w14:paraId="38EDD859" w14:textId="77777777" w:rsidR="00B01196" w:rsidRPr="00136CAD" w:rsidRDefault="00B01196" w:rsidP="00B01196">
      <w:pPr>
        <w:pStyle w:val="ListParagraph"/>
        <w:numPr>
          <w:ilvl w:val="0"/>
          <w:numId w:val="23"/>
        </w:numPr>
        <w:rPr>
          <w:color w:val="4D322D" w:themeColor="text2"/>
        </w:rPr>
      </w:pPr>
      <w:r w:rsidRPr="00136CAD">
        <w:rPr>
          <w:color w:val="4D322D" w:themeColor="text2"/>
        </w:rPr>
        <w:t>are there distinct levels of employee access i.e., basic employee, admin?</w:t>
      </w:r>
    </w:p>
    <w:p w14:paraId="1791A51A" w14:textId="77777777" w:rsidR="00B01196" w:rsidRDefault="00B01196" w:rsidP="009807B4">
      <w:pPr>
        <w:ind w:left="720"/>
      </w:pPr>
      <w:r w:rsidRPr="009807B4">
        <w:t xml:space="preserve">We </w:t>
      </w:r>
      <w:r>
        <w:t>require you as the IT expert to develop an IT system that is secure.</w:t>
      </w:r>
    </w:p>
    <w:p w14:paraId="4977A26C" w14:textId="77777777" w:rsidR="00B01196" w:rsidRPr="009807B4" w:rsidRDefault="00B01196" w:rsidP="009807B4">
      <w:pPr>
        <w:pStyle w:val="ListParagraph"/>
        <w:numPr>
          <w:ilvl w:val="0"/>
          <w:numId w:val="25"/>
        </w:numPr>
        <w:ind w:left="1440"/>
        <w:rPr>
          <w:color w:val="4D322D" w:themeColor="text2"/>
        </w:rPr>
      </w:pPr>
      <w:r w:rsidRPr="009807B4">
        <w:rPr>
          <w:color w:val="4D322D" w:themeColor="text2"/>
        </w:rPr>
        <w:t>Admin- will have the responsibility to register new members of staff and provide them with a username (consists of first name, second name and company name for the domain name) and password.</w:t>
      </w:r>
    </w:p>
    <w:p w14:paraId="0D9EEA1F" w14:textId="77777777" w:rsidR="00B01196" w:rsidRPr="009807B4" w:rsidRDefault="00B01196" w:rsidP="009807B4">
      <w:pPr>
        <w:pStyle w:val="ListParagraph"/>
        <w:numPr>
          <w:ilvl w:val="0"/>
          <w:numId w:val="25"/>
        </w:numPr>
        <w:ind w:left="1440"/>
        <w:rPr>
          <w:color w:val="4D322D" w:themeColor="text2"/>
        </w:rPr>
      </w:pPr>
      <w:r w:rsidRPr="009807B4">
        <w:rPr>
          <w:color w:val="4D322D" w:themeColor="text2"/>
        </w:rPr>
        <w:t xml:space="preserve">Front desk clerk – access Booking, Customer Records and Payment processing </w:t>
      </w:r>
    </w:p>
    <w:p w14:paraId="2488556B" w14:textId="77777777" w:rsidR="00B01196" w:rsidRPr="009807B4" w:rsidRDefault="00B01196" w:rsidP="009807B4">
      <w:pPr>
        <w:pStyle w:val="ListParagraph"/>
        <w:numPr>
          <w:ilvl w:val="0"/>
          <w:numId w:val="25"/>
        </w:numPr>
        <w:ind w:left="1440"/>
        <w:rPr>
          <w:color w:val="4D322D" w:themeColor="text2"/>
        </w:rPr>
      </w:pPr>
      <w:r w:rsidRPr="009807B4">
        <w:rPr>
          <w:color w:val="4D322D" w:themeColor="text2"/>
        </w:rPr>
        <w:t>Manager – access to all data, pricing.</w:t>
      </w:r>
    </w:p>
    <w:p w14:paraId="1D41BF84" w14:textId="77777777" w:rsidR="00B01196" w:rsidRPr="009807B4" w:rsidRDefault="00B01196" w:rsidP="009807B4">
      <w:pPr>
        <w:pStyle w:val="ListParagraph"/>
        <w:numPr>
          <w:ilvl w:val="0"/>
          <w:numId w:val="25"/>
        </w:numPr>
        <w:ind w:left="1440"/>
        <w:rPr>
          <w:color w:val="4D322D" w:themeColor="text2"/>
        </w:rPr>
      </w:pPr>
      <w:r w:rsidRPr="009807B4">
        <w:rPr>
          <w:color w:val="4D322D" w:themeColor="text2"/>
        </w:rPr>
        <w:t>Dog Porters – access the kennel keeping list.</w:t>
      </w:r>
    </w:p>
    <w:p w14:paraId="7E5CF607" w14:textId="77777777" w:rsidR="00B01196" w:rsidRPr="009807B4" w:rsidRDefault="00B01196" w:rsidP="009807B4">
      <w:pPr>
        <w:pStyle w:val="ListParagraph"/>
        <w:numPr>
          <w:ilvl w:val="0"/>
          <w:numId w:val="25"/>
        </w:numPr>
        <w:ind w:left="1440"/>
        <w:rPr>
          <w:color w:val="4D322D" w:themeColor="text2"/>
        </w:rPr>
      </w:pPr>
      <w:r w:rsidRPr="009807B4">
        <w:rPr>
          <w:color w:val="4D322D" w:themeColor="text2"/>
        </w:rPr>
        <w:t>Stock Manager – access to Dog supplies Records.</w:t>
      </w:r>
    </w:p>
    <w:p w14:paraId="4F576AE5" w14:textId="77777777" w:rsidR="00B01196" w:rsidRPr="009807B4" w:rsidRDefault="00B01196" w:rsidP="009807B4">
      <w:pPr>
        <w:pStyle w:val="ListParagraph"/>
        <w:numPr>
          <w:ilvl w:val="0"/>
          <w:numId w:val="25"/>
        </w:numPr>
        <w:ind w:left="1440"/>
        <w:rPr>
          <w:color w:val="4D322D" w:themeColor="text2"/>
        </w:rPr>
      </w:pPr>
      <w:r w:rsidRPr="009807B4">
        <w:rPr>
          <w:color w:val="4D322D" w:themeColor="text2"/>
        </w:rPr>
        <w:t>Dog Groomers– access to daily customers list for breakfast and dinner.</w:t>
      </w:r>
    </w:p>
    <w:p w14:paraId="67ACB2DF" w14:textId="77777777" w:rsidR="00B01196" w:rsidRPr="009807B4" w:rsidRDefault="00B01196" w:rsidP="009807B4">
      <w:pPr>
        <w:pStyle w:val="ListParagraph"/>
        <w:numPr>
          <w:ilvl w:val="0"/>
          <w:numId w:val="25"/>
        </w:numPr>
        <w:ind w:left="1440"/>
        <w:rPr>
          <w:color w:val="4D322D" w:themeColor="text2"/>
        </w:rPr>
      </w:pPr>
      <w:r w:rsidRPr="009807B4">
        <w:rPr>
          <w:color w:val="4D322D" w:themeColor="text2"/>
        </w:rPr>
        <w:t>All users require a User Id and Password.</w:t>
      </w:r>
    </w:p>
    <w:p w14:paraId="6757137D" w14:textId="77777777" w:rsidR="00B01196" w:rsidRDefault="00B01196" w:rsidP="009807B4">
      <w:pPr>
        <w:ind w:left="720"/>
      </w:pPr>
      <w:r>
        <w:t xml:space="preserve">Staff should generate the following reports (daily, weekly, yearly): </w:t>
      </w:r>
    </w:p>
    <w:p w14:paraId="129393A1" w14:textId="77777777" w:rsidR="00B01196" w:rsidRDefault="00B01196" w:rsidP="009807B4">
      <w:pPr>
        <w:ind w:left="720"/>
      </w:pPr>
      <w:r>
        <w:t>•Daily List of Bookings Arriving/Leaving</w:t>
      </w:r>
    </w:p>
    <w:p w14:paraId="42934C93" w14:textId="77777777" w:rsidR="00B01196" w:rsidRDefault="00B01196" w:rsidP="009807B4">
      <w:pPr>
        <w:ind w:left="720"/>
      </w:pPr>
      <w:r>
        <w:t>•Weekly list of bookings showing arrival and departure times</w:t>
      </w:r>
    </w:p>
    <w:p w14:paraId="27ED6903" w14:textId="24C7F10C" w:rsidR="00B01196" w:rsidRDefault="00B01196" w:rsidP="009807B4">
      <w:pPr>
        <w:ind w:left="720"/>
      </w:pPr>
      <w:r>
        <w:t xml:space="preserve">•List of dogs with special requirements, </w:t>
      </w:r>
      <w:r w:rsidR="009A0E7E">
        <w:t>e.g.,</w:t>
      </w:r>
      <w:r>
        <w:t xml:space="preserve"> medication, dietary needs</w:t>
      </w:r>
    </w:p>
    <w:p w14:paraId="59E2681D" w14:textId="77777777" w:rsidR="00B01196" w:rsidRDefault="00B01196" w:rsidP="009807B4">
      <w:pPr>
        <w:ind w:left="720"/>
      </w:pPr>
      <w:r>
        <w:t>•Monthly report of revenues received</w:t>
      </w:r>
    </w:p>
    <w:p w14:paraId="5DC0FA13" w14:textId="77777777" w:rsidR="00B01196" w:rsidRDefault="00B01196" w:rsidP="009807B4">
      <w:pPr>
        <w:ind w:left="720"/>
      </w:pPr>
      <w:r>
        <w:t>the reports should be able to be exported in different formats (Word, excel, PDF, etc.)</w:t>
      </w:r>
    </w:p>
    <w:p w14:paraId="4F468710" w14:textId="77777777" w:rsidR="00B01196" w:rsidRPr="0088006A" w:rsidRDefault="00B01196" w:rsidP="00B01196">
      <w:pPr>
        <w:pStyle w:val="ListParagraph"/>
        <w:numPr>
          <w:ilvl w:val="0"/>
          <w:numId w:val="23"/>
        </w:numPr>
        <w:rPr>
          <w:color w:val="4D322D" w:themeColor="text2"/>
        </w:rPr>
      </w:pPr>
      <w:r w:rsidRPr="0088006A">
        <w:rPr>
          <w:color w:val="4D322D" w:themeColor="text2"/>
        </w:rPr>
        <w:t>Do you require the implementation of both grooming appointments and stays in the first iteration?</w:t>
      </w:r>
    </w:p>
    <w:p w14:paraId="5FB85AAF" w14:textId="77777777" w:rsidR="00B01196" w:rsidRDefault="00B01196" w:rsidP="009807B4">
      <w:pPr>
        <w:ind w:left="720"/>
      </w:pPr>
      <w:r>
        <w:t xml:space="preserve">No. Booking kennels/stays is a priority. Grooming can be offered as an extra service to the customer at the point of booking. </w:t>
      </w:r>
    </w:p>
    <w:p w14:paraId="3E7BDEAA" w14:textId="77777777" w:rsidR="00B01196" w:rsidRPr="008C393F" w:rsidRDefault="00B01196" w:rsidP="00B01196">
      <w:pPr>
        <w:pStyle w:val="ListParagraph"/>
        <w:numPr>
          <w:ilvl w:val="0"/>
          <w:numId w:val="23"/>
        </w:numPr>
        <w:rPr>
          <w:color w:val="4D322D" w:themeColor="text2"/>
        </w:rPr>
      </w:pPr>
      <w:r w:rsidRPr="008C393F">
        <w:rPr>
          <w:color w:val="4D322D" w:themeColor="text2"/>
        </w:rPr>
        <w:t>Are there any dates that are not available for booking?</w:t>
      </w:r>
    </w:p>
    <w:p w14:paraId="3119F999" w14:textId="77777777" w:rsidR="00B01196" w:rsidRDefault="00B01196" w:rsidP="009807B4">
      <w:pPr>
        <w:ind w:firstLine="720"/>
      </w:pPr>
      <w:r>
        <w:t>We operate 7/24.</w:t>
      </w:r>
    </w:p>
    <w:p w14:paraId="4C893441" w14:textId="77777777" w:rsidR="00B01196" w:rsidRPr="007056BB" w:rsidRDefault="00B01196" w:rsidP="00B01196">
      <w:pPr>
        <w:pStyle w:val="ListParagraph"/>
        <w:numPr>
          <w:ilvl w:val="0"/>
          <w:numId w:val="23"/>
        </w:numPr>
        <w:rPr>
          <w:color w:val="4D322D" w:themeColor="text2"/>
        </w:rPr>
      </w:pPr>
      <w:r w:rsidRPr="007056BB">
        <w:rPr>
          <w:color w:val="4D322D" w:themeColor="text2"/>
        </w:rPr>
        <w:t>Are deposits at the time of booking needed to secure the booking?</w:t>
      </w:r>
    </w:p>
    <w:p w14:paraId="46A67B01" w14:textId="77777777" w:rsidR="00B01196" w:rsidRDefault="00B01196" w:rsidP="009807B4">
      <w:pPr>
        <w:ind w:left="720"/>
      </w:pPr>
      <w:r w:rsidRPr="001305F7">
        <w:t xml:space="preserve">Payments should be made in full at the point of </w:t>
      </w:r>
      <w:r>
        <w:t>sale</w:t>
      </w:r>
      <w:r w:rsidRPr="001305F7">
        <w:t>. Acceptable payment methods are –credit/debit cards, PayPal &amp; invoices for corporate customers.</w:t>
      </w:r>
    </w:p>
    <w:p w14:paraId="7BC9A396" w14:textId="77777777" w:rsidR="00B01196" w:rsidRDefault="00B01196" w:rsidP="009807B4">
      <w:pPr>
        <w:ind w:left="720"/>
      </w:pPr>
      <w:r w:rsidRPr="00D61A28">
        <w:t>Cancelations made more than 3 days before booking are refunded automatically on to the card registered to the customer.</w:t>
      </w:r>
    </w:p>
    <w:p w14:paraId="0195A39D" w14:textId="77777777" w:rsidR="00B01196" w:rsidRDefault="00B01196" w:rsidP="00B01196"/>
    <w:p w14:paraId="64B263B9" w14:textId="77777777" w:rsidR="00B01196" w:rsidRPr="00D85513" w:rsidRDefault="00B01196" w:rsidP="00B01196">
      <w:pPr>
        <w:pStyle w:val="ListParagraph"/>
        <w:numPr>
          <w:ilvl w:val="0"/>
          <w:numId w:val="23"/>
        </w:numPr>
        <w:rPr>
          <w:color w:val="4D322D" w:themeColor="text2"/>
        </w:rPr>
      </w:pPr>
      <w:r w:rsidRPr="00D85513">
        <w:rPr>
          <w:color w:val="4D322D" w:themeColor="text2"/>
        </w:rPr>
        <w:lastRenderedPageBreak/>
        <w:t>Do you want reminders of the booking sent via email close to the booking date?</w:t>
      </w:r>
    </w:p>
    <w:p w14:paraId="2AA8980F" w14:textId="77777777" w:rsidR="00B01196" w:rsidRDefault="00B01196" w:rsidP="009807B4">
      <w:pPr>
        <w:ind w:left="720"/>
      </w:pPr>
      <w:r>
        <w:t>Yes. Email and SMS confirmation required for confirmation of bookings, amendments, cancelations, payments.</w:t>
      </w:r>
    </w:p>
    <w:p w14:paraId="20DE5350" w14:textId="77777777" w:rsidR="00B01196" w:rsidRDefault="00B01196" w:rsidP="00B01196"/>
    <w:p w14:paraId="0C2EF211" w14:textId="77777777" w:rsidR="00B01196" w:rsidRPr="00D85513" w:rsidRDefault="00B01196" w:rsidP="00B01196">
      <w:pPr>
        <w:pStyle w:val="ListParagraph"/>
        <w:numPr>
          <w:ilvl w:val="0"/>
          <w:numId w:val="23"/>
        </w:numPr>
        <w:rPr>
          <w:color w:val="4D322D" w:themeColor="text2"/>
        </w:rPr>
      </w:pPr>
      <w:r w:rsidRPr="00D85513">
        <w:rPr>
          <w:color w:val="4D322D" w:themeColor="text2"/>
        </w:rPr>
        <w:t>is there a maximum stay period?</w:t>
      </w:r>
    </w:p>
    <w:p w14:paraId="00092D07" w14:textId="77777777" w:rsidR="00B01196" w:rsidRDefault="00B01196" w:rsidP="009807B4">
      <w:pPr>
        <w:ind w:firstLine="720"/>
      </w:pPr>
      <w:r>
        <w:t>We don’t have a maximum or minimum stay.</w:t>
      </w:r>
    </w:p>
    <w:p w14:paraId="7B111784" w14:textId="77777777" w:rsidR="00B01196" w:rsidRPr="00DF200C" w:rsidRDefault="00B01196" w:rsidP="00B01196">
      <w:pPr>
        <w:pStyle w:val="ListParagraph"/>
        <w:numPr>
          <w:ilvl w:val="0"/>
          <w:numId w:val="23"/>
        </w:numPr>
        <w:rPr>
          <w:color w:val="4D322D" w:themeColor="text2"/>
        </w:rPr>
      </w:pPr>
      <w:r w:rsidRPr="00DF200C">
        <w:rPr>
          <w:color w:val="4D322D" w:themeColor="text2"/>
        </w:rPr>
        <w:t>Do you want a contact form implemented?</w:t>
      </w:r>
    </w:p>
    <w:p w14:paraId="59C02913" w14:textId="52B7B560" w:rsidR="00B01196" w:rsidRDefault="00B01196" w:rsidP="00B01196">
      <w:pPr>
        <w:ind w:firstLine="720"/>
      </w:pPr>
      <w:r>
        <w:t xml:space="preserve">Yes. </w:t>
      </w:r>
    </w:p>
    <w:p w14:paraId="3BF4AAC6" w14:textId="77777777" w:rsidR="00B01196" w:rsidRPr="00DF200C" w:rsidRDefault="00B01196" w:rsidP="00B01196">
      <w:pPr>
        <w:pStyle w:val="ListParagraph"/>
        <w:numPr>
          <w:ilvl w:val="0"/>
          <w:numId w:val="23"/>
        </w:numPr>
        <w:rPr>
          <w:color w:val="4D322D" w:themeColor="text2"/>
        </w:rPr>
      </w:pPr>
      <w:r w:rsidRPr="00DF200C">
        <w:rPr>
          <w:color w:val="4D322D" w:themeColor="text2"/>
        </w:rPr>
        <w:t>if so, what are the contact details for the business?</w:t>
      </w:r>
    </w:p>
    <w:p w14:paraId="344844D9" w14:textId="6E4961C0" w:rsidR="00B01196" w:rsidRDefault="008F368E" w:rsidP="009807B4">
      <w:pPr>
        <w:ind w:left="720"/>
      </w:pPr>
      <w:r>
        <w:t>Birdston</w:t>
      </w:r>
      <w:r w:rsidR="00B01196">
        <w:t xml:space="preserve"> Kennels, Loch Lomond Drive, Renfrew, PA75 6QB</w:t>
      </w:r>
    </w:p>
    <w:p w14:paraId="53860748" w14:textId="77777777" w:rsidR="00B01196" w:rsidRDefault="00B01196" w:rsidP="009807B4">
      <w:pPr>
        <w:ind w:left="720"/>
      </w:pPr>
      <w:r>
        <w:t>info@birdstonkennels.com</w:t>
      </w:r>
    </w:p>
    <w:p w14:paraId="57D235D0" w14:textId="7A2C60C9" w:rsidR="00B01196" w:rsidRPr="008E15DA" w:rsidRDefault="00B01196" w:rsidP="009807B4">
      <w:pPr>
        <w:ind w:left="720"/>
      </w:pPr>
      <w:r>
        <w:t>0141</w:t>
      </w:r>
      <w:r w:rsidR="005060F5">
        <w:t>-</w:t>
      </w:r>
      <w:r>
        <w:t>302811</w:t>
      </w:r>
    </w:p>
    <w:p w14:paraId="0AF3C13F" w14:textId="3667528A" w:rsidR="007C004B" w:rsidRDefault="007C004B" w:rsidP="00B01196">
      <w:pPr>
        <w:pStyle w:val="ListNumber"/>
        <w:numPr>
          <w:ilvl w:val="0"/>
          <w:numId w:val="0"/>
        </w:numPr>
        <w:ind w:left="360"/>
      </w:pPr>
    </w:p>
    <w:p w14:paraId="413F2B08" w14:textId="77777777" w:rsidR="00710408" w:rsidRDefault="00710408">
      <w:pPr>
        <w:rPr>
          <w:rFonts w:asciiTheme="majorHAnsi" w:eastAsiaTheme="majorEastAsia" w:hAnsiTheme="majorHAnsi" w:cstheme="majorBidi"/>
          <w:caps/>
          <w:color w:val="3F251D" w:themeColor="accent1"/>
          <w:sz w:val="28"/>
        </w:rPr>
      </w:pPr>
      <w:r>
        <w:br w:type="page"/>
      </w:r>
    </w:p>
    <w:p w14:paraId="78440E00" w14:textId="6BAF5AE6" w:rsidR="009B0B91" w:rsidRDefault="00637AFA" w:rsidP="002A5505">
      <w:pPr>
        <w:pStyle w:val="Heading2"/>
      </w:pPr>
      <w:bookmarkStart w:id="12" w:name="_Toc131155462"/>
      <w:r>
        <w:lastRenderedPageBreak/>
        <w:t>Functional &amp; non-functional requirements</w:t>
      </w:r>
      <w:bookmarkEnd w:id="12"/>
    </w:p>
    <w:p w14:paraId="3EE4557B" w14:textId="3F1FA35A" w:rsidR="009B0B91" w:rsidRDefault="009B0B91" w:rsidP="009B0B91">
      <w:pPr>
        <w:pStyle w:val="Heading3"/>
      </w:pPr>
      <w:bookmarkStart w:id="13" w:name="_Toc131155463"/>
      <w:r>
        <w:t>Functional</w:t>
      </w:r>
      <w:bookmarkEnd w:id="13"/>
      <w:r>
        <w:t xml:space="preserve"> </w:t>
      </w:r>
    </w:p>
    <w:p w14:paraId="58B01477" w14:textId="121C7725" w:rsidR="009B0B91" w:rsidRDefault="009B0B91" w:rsidP="00072CC6">
      <w:pPr>
        <w:pStyle w:val="ListNumber"/>
        <w:numPr>
          <w:ilvl w:val="0"/>
          <w:numId w:val="27"/>
        </w:numPr>
      </w:pPr>
      <w:r>
        <w:t xml:space="preserve">The website will have links to the business’s social medias. </w:t>
      </w:r>
    </w:p>
    <w:p w14:paraId="760E0FB0" w14:textId="59A0CC4D" w:rsidR="009B0B91" w:rsidRDefault="009B0B91" w:rsidP="00072CC6">
      <w:pPr>
        <w:pStyle w:val="ListNumber"/>
        <w:numPr>
          <w:ilvl w:val="0"/>
          <w:numId w:val="27"/>
        </w:numPr>
      </w:pPr>
      <w:r>
        <w:t>Users will require an account to create a booking.</w:t>
      </w:r>
    </w:p>
    <w:p w14:paraId="147CD9D0" w14:textId="01F73922" w:rsidR="009B0B91" w:rsidRDefault="009B0B91" w:rsidP="00072CC6">
      <w:pPr>
        <w:pStyle w:val="ListNumber"/>
        <w:numPr>
          <w:ilvl w:val="0"/>
          <w:numId w:val="27"/>
        </w:numPr>
      </w:pPr>
      <w:r>
        <w:t>The website will have third party logging in via Facebook or Gmail</w:t>
      </w:r>
    </w:p>
    <w:p w14:paraId="14BCB23E" w14:textId="5B2F2E84" w:rsidR="009B0B91" w:rsidRDefault="009B0B91" w:rsidP="00072CC6">
      <w:pPr>
        <w:pStyle w:val="ListNumber"/>
        <w:numPr>
          <w:ilvl w:val="0"/>
          <w:numId w:val="27"/>
        </w:numPr>
      </w:pPr>
      <w:r>
        <w:t>Users should have the option for two factor authentication.</w:t>
      </w:r>
    </w:p>
    <w:p w14:paraId="260EB869" w14:textId="5ABCF670" w:rsidR="009B0B91" w:rsidRDefault="009B0B91" w:rsidP="00072CC6">
      <w:pPr>
        <w:pStyle w:val="ListNumber"/>
        <w:numPr>
          <w:ilvl w:val="0"/>
          <w:numId w:val="28"/>
        </w:numPr>
      </w:pPr>
      <w:r>
        <w:t>The system must be secure.</w:t>
      </w:r>
    </w:p>
    <w:p w14:paraId="1DC55D5A" w14:textId="40E568EF" w:rsidR="009B0B91" w:rsidRDefault="009B0B91" w:rsidP="00072CC6">
      <w:pPr>
        <w:pStyle w:val="ListNumber"/>
        <w:numPr>
          <w:ilvl w:val="0"/>
          <w:numId w:val="28"/>
        </w:numPr>
      </w:pPr>
      <w:r>
        <w:t>There should be an admin role.</w:t>
      </w:r>
    </w:p>
    <w:p w14:paraId="379B0AEE" w14:textId="171B5C2B" w:rsidR="009B0B91" w:rsidRDefault="009B0B91" w:rsidP="00072CC6">
      <w:pPr>
        <w:pStyle w:val="ListNumber"/>
        <w:numPr>
          <w:ilvl w:val="0"/>
          <w:numId w:val="28"/>
        </w:numPr>
      </w:pPr>
      <w:r>
        <w:t>Admins should be able to register new staff members.</w:t>
      </w:r>
    </w:p>
    <w:p w14:paraId="5C0E48CA" w14:textId="022E6545" w:rsidR="009B0B91" w:rsidRDefault="009B0B91" w:rsidP="00072CC6">
      <w:pPr>
        <w:pStyle w:val="ListNumber"/>
        <w:numPr>
          <w:ilvl w:val="0"/>
          <w:numId w:val="28"/>
        </w:numPr>
      </w:pPr>
      <w:r>
        <w:t>Staff should be able to generate reports.</w:t>
      </w:r>
    </w:p>
    <w:p w14:paraId="2B0B5742" w14:textId="48EFB194" w:rsidR="009B0B91" w:rsidRDefault="009B0B91" w:rsidP="00072CC6">
      <w:pPr>
        <w:pStyle w:val="ListNumber"/>
        <w:numPr>
          <w:ilvl w:val="0"/>
          <w:numId w:val="28"/>
        </w:numPr>
      </w:pPr>
      <w:r>
        <w:t>Daily lists of bookings arrivals and departures should be generated.</w:t>
      </w:r>
    </w:p>
    <w:p w14:paraId="6D1F4BB3" w14:textId="2E7C465F" w:rsidR="009B0B91" w:rsidRDefault="009B0B91" w:rsidP="00072CC6">
      <w:pPr>
        <w:pStyle w:val="ListNumber"/>
        <w:numPr>
          <w:ilvl w:val="0"/>
          <w:numId w:val="28"/>
        </w:numPr>
      </w:pPr>
      <w:r>
        <w:t>Weekly list of bookings showing arrivals and departures should be generated.</w:t>
      </w:r>
    </w:p>
    <w:p w14:paraId="64A8123A" w14:textId="70A47F8D" w:rsidR="009B0B91" w:rsidRDefault="009B0B91" w:rsidP="00072CC6">
      <w:pPr>
        <w:pStyle w:val="ListNumber"/>
        <w:numPr>
          <w:ilvl w:val="0"/>
          <w:numId w:val="28"/>
        </w:numPr>
      </w:pPr>
      <w:r>
        <w:t>Dog list with any special requirements should be generated.</w:t>
      </w:r>
    </w:p>
    <w:p w14:paraId="1ED0332F" w14:textId="71BE4AA4" w:rsidR="009B0B91" w:rsidRDefault="009B0B91" w:rsidP="00072CC6">
      <w:pPr>
        <w:pStyle w:val="ListNumber"/>
        <w:numPr>
          <w:ilvl w:val="0"/>
          <w:numId w:val="28"/>
        </w:numPr>
      </w:pPr>
      <w:r>
        <w:t>Monthly report of revenue should be generated.</w:t>
      </w:r>
    </w:p>
    <w:p w14:paraId="34484C12" w14:textId="64A886DD" w:rsidR="009B0B91" w:rsidRDefault="009B0B91" w:rsidP="00072CC6">
      <w:pPr>
        <w:pStyle w:val="ListNumber"/>
        <w:numPr>
          <w:ilvl w:val="0"/>
          <w:numId w:val="28"/>
        </w:numPr>
      </w:pPr>
      <w:r>
        <w:t>all reports should be exportable in different formats (word, excel, pdf)</w:t>
      </w:r>
    </w:p>
    <w:p w14:paraId="549B18A4" w14:textId="2C4270B0" w:rsidR="009B0B91" w:rsidRDefault="009B0B91" w:rsidP="00072CC6">
      <w:pPr>
        <w:pStyle w:val="ListNumber"/>
        <w:numPr>
          <w:ilvl w:val="0"/>
          <w:numId w:val="28"/>
        </w:numPr>
      </w:pPr>
      <w:r>
        <w:t>Customers should be able to book a stay with the kennel.</w:t>
      </w:r>
    </w:p>
    <w:p w14:paraId="601300FE" w14:textId="1A5EA37A" w:rsidR="009B0B91" w:rsidRDefault="009B0B91" w:rsidP="00744F8A">
      <w:pPr>
        <w:pStyle w:val="ListNumber"/>
        <w:numPr>
          <w:ilvl w:val="0"/>
          <w:numId w:val="28"/>
        </w:numPr>
      </w:pPr>
      <w:r>
        <w:t>Customers should be able to add optional grooming onto their booking.</w:t>
      </w:r>
    </w:p>
    <w:p w14:paraId="04EEA167" w14:textId="2156E49C" w:rsidR="009B0B91" w:rsidRDefault="009B0B91" w:rsidP="00072CC6">
      <w:pPr>
        <w:pStyle w:val="ListNumber"/>
        <w:numPr>
          <w:ilvl w:val="0"/>
          <w:numId w:val="28"/>
        </w:numPr>
      </w:pPr>
      <w:r>
        <w:t>Cancellations made for bookings more than 3 days before the booking date should be automatically refunded on the customers registered payment method.</w:t>
      </w:r>
    </w:p>
    <w:p w14:paraId="51B2B074" w14:textId="1D8D0A18" w:rsidR="009B0B91" w:rsidRDefault="009B0B91" w:rsidP="00072CC6">
      <w:pPr>
        <w:pStyle w:val="ListNumber"/>
        <w:numPr>
          <w:ilvl w:val="0"/>
          <w:numId w:val="28"/>
        </w:numPr>
      </w:pPr>
      <w:r>
        <w:t>Email and SMS confirmation of bookings should be sent.</w:t>
      </w:r>
    </w:p>
    <w:p w14:paraId="731C779D" w14:textId="7F84E3DA" w:rsidR="006B08A1" w:rsidRDefault="006B08A1" w:rsidP="004161D2">
      <w:pPr>
        <w:pStyle w:val="ListNumber"/>
        <w:numPr>
          <w:ilvl w:val="0"/>
          <w:numId w:val="28"/>
        </w:numPr>
      </w:pPr>
      <w:r>
        <w:t>The website should have a contact form implemented.</w:t>
      </w:r>
    </w:p>
    <w:p w14:paraId="5A357FE2" w14:textId="55E5D5E8" w:rsidR="009B0B91" w:rsidRDefault="009B0B91" w:rsidP="007B0D69">
      <w:pPr>
        <w:pStyle w:val="Heading3"/>
      </w:pPr>
      <w:bookmarkStart w:id="14" w:name="_Toc131155464"/>
      <w:r>
        <w:t>Non-Functional</w:t>
      </w:r>
      <w:bookmarkEnd w:id="14"/>
      <w:r>
        <w:t xml:space="preserve"> </w:t>
      </w:r>
    </w:p>
    <w:p w14:paraId="5177E834" w14:textId="61F42781" w:rsidR="009B0B91" w:rsidRPr="00AB16F3" w:rsidRDefault="009B0B91" w:rsidP="00AB16F3">
      <w:pPr>
        <w:pStyle w:val="ListNumber"/>
        <w:numPr>
          <w:ilvl w:val="0"/>
          <w:numId w:val="30"/>
        </w:numPr>
      </w:pPr>
      <w:r w:rsidRPr="00AB16F3">
        <w:t>The final product should be delivered to the client on or by 09/06/2023</w:t>
      </w:r>
      <w:r w:rsidR="00710408" w:rsidRPr="00AB16F3">
        <w:t>.</w:t>
      </w:r>
    </w:p>
    <w:p w14:paraId="0013EA56" w14:textId="6E9C780C" w:rsidR="009B0B91" w:rsidRPr="00AB16F3" w:rsidRDefault="009B0B91" w:rsidP="00AB16F3">
      <w:pPr>
        <w:pStyle w:val="ListNumber"/>
        <w:numPr>
          <w:ilvl w:val="0"/>
          <w:numId w:val="30"/>
        </w:numPr>
      </w:pPr>
      <w:r w:rsidRPr="00AB16F3">
        <w:t>The developer should provide support to the client for 6 months after the delivery date with the first 40 hours free of charge and then an hourly rate of £100</w:t>
      </w:r>
      <w:r w:rsidR="00710408" w:rsidRPr="00AB16F3">
        <w:t>.</w:t>
      </w:r>
    </w:p>
    <w:p w14:paraId="171197BF" w14:textId="03B64BB1" w:rsidR="009B0B91" w:rsidRPr="00AB16F3" w:rsidRDefault="009B0B91" w:rsidP="00AB16F3">
      <w:pPr>
        <w:pStyle w:val="ListNumber"/>
        <w:numPr>
          <w:ilvl w:val="0"/>
          <w:numId w:val="30"/>
        </w:numPr>
      </w:pPr>
      <w:r w:rsidRPr="00AB16F3">
        <w:t>there should be a period of training after the delivery date of 8 hours for the developer to teach the client on the products use</w:t>
      </w:r>
      <w:r w:rsidR="00710408" w:rsidRPr="00AB16F3">
        <w:t>.</w:t>
      </w:r>
    </w:p>
    <w:p w14:paraId="18F73E33" w14:textId="03826500" w:rsidR="009B0B91" w:rsidRPr="00AB16F3" w:rsidRDefault="009B0B91" w:rsidP="00AB16F3">
      <w:pPr>
        <w:pStyle w:val="ListNumber"/>
        <w:numPr>
          <w:ilvl w:val="0"/>
          <w:numId w:val="30"/>
        </w:numPr>
      </w:pPr>
      <w:r w:rsidRPr="00AB16F3">
        <w:t>There will be a 6-month period after the delivery date for the client to bring forward anyways in which the product does not conform to the desired specifications</w:t>
      </w:r>
      <w:r w:rsidR="00710408" w:rsidRPr="00AB16F3">
        <w:t>.</w:t>
      </w:r>
    </w:p>
    <w:p w14:paraId="6019FA6B" w14:textId="1CC717A6" w:rsidR="009B0B91" w:rsidRPr="00AB16F3" w:rsidRDefault="009B0B91" w:rsidP="00AB16F3">
      <w:pPr>
        <w:pStyle w:val="ListNumber"/>
        <w:numPr>
          <w:ilvl w:val="0"/>
          <w:numId w:val="30"/>
        </w:numPr>
      </w:pPr>
      <w:r w:rsidRPr="00AB16F3">
        <w:t>The projects will be billed at £100 per hour to a max of £10,000.</w:t>
      </w:r>
    </w:p>
    <w:p w14:paraId="5FA8C4FD" w14:textId="3C695E1B" w:rsidR="009B0B91" w:rsidRPr="00AB16F3" w:rsidRDefault="009B0B91" w:rsidP="00AB16F3">
      <w:pPr>
        <w:pStyle w:val="ListNumber"/>
        <w:numPr>
          <w:ilvl w:val="0"/>
          <w:numId w:val="30"/>
        </w:numPr>
      </w:pPr>
      <w:r w:rsidRPr="00AB16F3">
        <w:t>Invoices for work complete will be provided every 4 weeks</w:t>
      </w:r>
      <w:r w:rsidR="00710408" w:rsidRPr="00AB16F3">
        <w:t>.</w:t>
      </w:r>
    </w:p>
    <w:p w14:paraId="6899F7AC" w14:textId="314C18FC" w:rsidR="009B0B91" w:rsidRPr="00AB16F3" w:rsidRDefault="009B0B91" w:rsidP="00AB16F3">
      <w:pPr>
        <w:pStyle w:val="ListNumber"/>
        <w:numPr>
          <w:ilvl w:val="0"/>
          <w:numId w:val="30"/>
        </w:numPr>
      </w:pPr>
      <w:r w:rsidRPr="00AB16F3">
        <w:t>The website will have a responsive design with a suitable range of support for touchscreen and desktop</w:t>
      </w:r>
      <w:r w:rsidR="00710408" w:rsidRPr="00AB16F3">
        <w:t>.</w:t>
      </w:r>
    </w:p>
    <w:p w14:paraId="75BF728C" w14:textId="4F6759F5" w:rsidR="009B0B91" w:rsidRPr="00AB16F3" w:rsidRDefault="009B0B91" w:rsidP="00AB16F3">
      <w:pPr>
        <w:pStyle w:val="ListNumber"/>
        <w:numPr>
          <w:ilvl w:val="0"/>
          <w:numId w:val="30"/>
        </w:numPr>
      </w:pPr>
      <w:r w:rsidRPr="00AB16F3">
        <w:t>The design will reflect the company’s values and current branding</w:t>
      </w:r>
      <w:r w:rsidR="00710408" w:rsidRPr="00AB16F3">
        <w:t>.</w:t>
      </w:r>
    </w:p>
    <w:p w14:paraId="4C9A68BC" w14:textId="4AF2E0BF" w:rsidR="009B0B91" w:rsidRPr="00AB16F3" w:rsidRDefault="009B0B91" w:rsidP="00AB16F3">
      <w:pPr>
        <w:pStyle w:val="ListNumber"/>
        <w:numPr>
          <w:ilvl w:val="0"/>
          <w:numId w:val="30"/>
        </w:numPr>
      </w:pPr>
      <w:r w:rsidRPr="00AB16F3">
        <w:t>The website will follow appropriate accessibility to enhance user experience for all</w:t>
      </w:r>
      <w:r w:rsidR="00710408" w:rsidRPr="00AB16F3">
        <w:t>.</w:t>
      </w:r>
    </w:p>
    <w:p w14:paraId="5AB0C225" w14:textId="62A4E9EF" w:rsidR="009B0B91" w:rsidRPr="00AB16F3" w:rsidRDefault="009B0B91" w:rsidP="00AB16F3">
      <w:pPr>
        <w:pStyle w:val="ListNumber"/>
        <w:numPr>
          <w:ilvl w:val="0"/>
          <w:numId w:val="30"/>
        </w:numPr>
      </w:pPr>
      <w:r w:rsidRPr="00AB16F3">
        <w:t>There is no maximum or minimum stay period</w:t>
      </w:r>
      <w:r w:rsidR="00710408" w:rsidRPr="00AB16F3">
        <w:t>.</w:t>
      </w:r>
    </w:p>
    <w:p w14:paraId="13C04A19" w14:textId="44F946D0" w:rsidR="009B0B91" w:rsidRDefault="009B0B91" w:rsidP="00AB16F3">
      <w:pPr>
        <w:pStyle w:val="ListNumber"/>
        <w:numPr>
          <w:ilvl w:val="0"/>
          <w:numId w:val="30"/>
        </w:numPr>
      </w:pPr>
      <w:r w:rsidRPr="00AB16F3">
        <w:t>Bookings should be always possible with exception to holidays such as Christmas / new year (however boarding over these days is available just no pickups or drop offs)</w:t>
      </w:r>
    </w:p>
    <w:p w14:paraId="5FA90DB0" w14:textId="77777777" w:rsidR="00744F8A" w:rsidRDefault="00744F8A" w:rsidP="00744F8A">
      <w:pPr>
        <w:pStyle w:val="ListNumber"/>
        <w:numPr>
          <w:ilvl w:val="0"/>
          <w:numId w:val="30"/>
        </w:numPr>
      </w:pPr>
      <w:r>
        <w:lastRenderedPageBreak/>
        <w:t>Payments should be made in full at the time of booking.</w:t>
      </w:r>
    </w:p>
    <w:p w14:paraId="0802F5F8" w14:textId="77777777" w:rsidR="00F76BDF" w:rsidRDefault="00F76BDF" w:rsidP="00F76BDF">
      <w:pPr>
        <w:pStyle w:val="ListNumber"/>
        <w:numPr>
          <w:ilvl w:val="0"/>
          <w:numId w:val="30"/>
        </w:numPr>
      </w:pPr>
      <w:r>
        <w:t>In the case of cancelations or amendments there should also be confirmation sent.</w:t>
      </w:r>
    </w:p>
    <w:p w14:paraId="250D5B86" w14:textId="77777777" w:rsidR="00A8365A" w:rsidRDefault="00A8365A" w:rsidP="00A8365A">
      <w:pPr>
        <w:pStyle w:val="ListNumber"/>
        <w:numPr>
          <w:ilvl w:val="0"/>
          <w:numId w:val="30"/>
        </w:numPr>
      </w:pPr>
      <w:r>
        <w:t>Payment methods should be credit/debit card or PayPal.</w:t>
      </w:r>
    </w:p>
    <w:p w14:paraId="35E64EC8" w14:textId="77777777" w:rsidR="002C696E" w:rsidRDefault="002C696E" w:rsidP="002C696E">
      <w:pPr>
        <w:pStyle w:val="ListNumber"/>
        <w:numPr>
          <w:ilvl w:val="0"/>
          <w:numId w:val="30"/>
        </w:numPr>
      </w:pPr>
      <w:r>
        <w:t>Employee usernames should follow the format (first name, last name, @ company name)</w:t>
      </w:r>
    </w:p>
    <w:p w14:paraId="5F692B6A" w14:textId="77777777" w:rsidR="002C696E" w:rsidRDefault="002C696E" w:rsidP="002C696E">
      <w:pPr>
        <w:pStyle w:val="ListNumber"/>
        <w:numPr>
          <w:ilvl w:val="0"/>
          <w:numId w:val="30"/>
        </w:numPr>
      </w:pPr>
      <w:r>
        <w:t>There should be a front desk clerk role with access to the bookings, customer records and payment processing.</w:t>
      </w:r>
    </w:p>
    <w:p w14:paraId="60B37CC3" w14:textId="77777777" w:rsidR="002C696E" w:rsidRDefault="002C696E" w:rsidP="002C696E">
      <w:pPr>
        <w:pStyle w:val="ListNumber"/>
        <w:numPr>
          <w:ilvl w:val="0"/>
          <w:numId w:val="30"/>
        </w:numPr>
      </w:pPr>
      <w:r>
        <w:t>There should be a manager role with access to all data and pricing.</w:t>
      </w:r>
    </w:p>
    <w:p w14:paraId="60C63D53" w14:textId="77777777" w:rsidR="002C696E" w:rsidRDefault="002C696E" w:rsidP="002C696E">
      <w:pPr>
        <w:pStyle w:val="ListNumber"/>
        <w:numPr>
          <w:ilvl w:val="0"/>
          <w:numId w:val="30"/>
        </w:numPr>
      </w:pPr>
      <w:r>
        <w:t>There should be a dog porter role with access to the kennel keeping list.</w:t>
      </w:r>
    </w:p>
    <w:p w14:paraId="302B75FD" w14:textId="77777777" w:rsidR="002C696E" w:rsidRDefault="002C696E" w:rsidP="002C696E">
      <w:pPr>
        <w:pStyle w:val="ListNumber"/>
        <w:numPr>
          <w:ilvl w:val="0"/>
          <w:numId w:val="30"/>
        </w:numPr>
      </w:pPr>
      <w:r>
        <w:t>There should be a stock manager role with access to the dog supplies records.</w:t>
      </w:r>
    </w:p>
    <w:p w14:paraId="0E5A46C7" w14:textId="77777777" w:rsidR="002C696E" w:rsidRDefault="002C696E" w:rsidP="002C696E">
      <w:pPr>
        <w:pStyle w:val="ListNumber"/>
        <w:numPr>
          <w:ilvl w:val="0"/>
          <w:numId w:val="30"/>
        </w:numPr>
      </w:pPr>
      <w:r>
        <w:t>There should be a dog groomers role with access to the daily list of grooming.</w:t>
      </w:r>
    </w:p>
    <w:p w14:paraId="5EC1F149" w14:textId="07DC1F69" w:rsidR="00744F8A" w:rsidRPr="00AB16F3" w:rsidRDefault="00744F8A" w:rsidP="00E845F9">
      <w:pPr>
        <w:pStyle w:val="ListNumber"/>
        <w:numPr>
          <w:ilvl w:val="0"/>
          <w:numId w:val="0"/>
        </w:numPr>
        <w:ind w:left="720"/>
      </w:pPr>
    </w:p>
    <w:p w14:paraId="76AB9855" w14:textId="77777777" w:rsidR="00710408" w:rsidRDefault="00710408">
      <w:pPr>
        <w:rPr>
          <w:rFonts w:asciiTheme="majorHAnsi" w:eastAsiaTheme="majorEastAsia" w:hAnsiTheme="majorHAnsi" w:cstheme="majorBidi"/>
          <w:caps/>
          <w:color w:val="3F251D" w:themeColor="accent1"/>
          <w:sz w:val="28"/>
        </w:rPr>
      </w:pPr>
      <w:r>
        <w:br w:type="page"/>
      </w:r>
    </w:p>
    <w:p w14:paraId="78DA705B" w14:textId="2F62A6F4" w:rsidR="00CC738E" w:rsidRDefault="002A5505" w:rsidP="002A5505">
      <w:pPr>
        <w:pStyle w:val="Heading2"/>
      </w:pPr>
      <w:bookmarkStart w:id="15" w:name="_Toc131155465"/>
      <w:r>
        <w:lastRenderedPageBreak/>
        <w:t xml:space="preserve">initial top level </w:t>
      </w:r>
      <w:r w:rsidR="00FA733D">
        <w:t>use case model</w:t>
      </w:r>
      <w:bookmarkEnd w:id="15"/>
    </w:p>
    <w:p w14:paraId="77EE7499" w14:textId="66187768" w:rsidR="00011424" w:rsidRDefault="005210F5" w:rsidP="00011424">
      <w:r>
        <w:rPr>
          <w:noProof/>
        </w:rPr>
        <w:drawing>
          <wp:inline distT="0" distB="0" distL="0" distR="0" wp14:anchorId="7A313653" wp14:editId="4E601D74">
            <wp:extent cx="2821578" cy="34911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195" cy="3500596"/>
                    </a:xfrm>
                    <a:prstGeom prst="rect">
                      <a:avLst/>
                    </a:prstGeom>
                    <a:noFill/>
                    <a:ln>
                      <a:noFill/>
                    </a:ln>
                  </pic:spPr>
                </pic:pic>
              </a:graphicData>
            </a:graphic>
          </wp:inline>
        </w:drawing>
      </w:r>
    </w:p>
    <w:p w14:paraId="122915DF" w14:textId="77777777" w:rsidR="005210F5" w:rsidRDefault="005210F5" w:rsidP="00011424"/>
    <w:p w14:paraId="5796315E" w14:textId="77777777" w:rsidR="005210F5" w:rsidRPr="00011424" w:rsidRDefault="005210F5" w:rsidP="00011424"/>
    <w:p w14:paraId="3B9876B6" w14:textId="7A000D94" w:rsidR="002A5505" w:rsidRDefault="002A5505" w:rsidP="002A5505">
      <w:pPr>
        <w:pStyle w:val="Heading2"/>
      </w:pPr>
      <w:bookmarkStart w:id="16" w:name="_Toc131155466"/>
      <w:r>
        <w:t>initial top level class diagram</w:t>
      </w:r>
      <w:bookmarkEnd w:id="16"/>
      <w:r w:rsidR="00FA733D">
        <w:t xml:space="preserve"> </w:t>
      </w:r>
    </w:p>
    <w:p w14:paraId="52EFBF37" w14:textId="7DBE11D5" w:rsidR="00F73317" w:rsidRDefault="00FD3891" w:rsidP="00F73317">
      <w:r>
        <w:rPr>
          <w:noProof/>
        </w:rPr>
        <w:drawing>
          <wp:inline distT="0" distB="0" distL="0" distR="0" wp14:anchorId="3E9264F0" wp14:editId="1B935204">
            <wp:extent cx="5486400" cy="2682875"/>
            <wp:effectExtent l="0" t="0" r="0" b="3175"/>
            <wp:docPr id="108770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82875"/>
                    </a:xfrm>
                    <a:prstGeom prst="rect">
                      <a:avLst/>
                    </a:prstGeom>
                    <a:noFill/>
                    <a:ln>
                      <a:noFill/>
                    </a:ln>
                  </pic:spPr>
                </pic:pic>
              </a:graphicData>
            </a:graphic>
          </wp:inline>
        </w:drawing>
      </w:r>
    </w:p>
    <w:p w14:paraId="039634C5" w14:textId="3C3722CF" w:rsidR="00973A3A" w:rsidRDefault="00973A3A" w:rsidP="00F73317">
      <w:r>
        <w:br w:type="page"/>
      </w:r>
    </w:p>
    <w:p w14:paraId="2A3F4661" w14:textId="2990A900" w:rsidR="00973A3A" w:rsidRDefault="00484D1E" w:rsidP="00484D1E">
      <w:pPr>
        <w:pStyle w:val="Heading1"/>
      </w:pPr>
      <w:bookmarkStart w:id="17" w:name="_Toc131155467"/>
      <w:r>
        <w:lastRenderedPageBreak/>
        <w:t>R</w:t>
      </w:r>
      <w:r w:rsidR="006B5F63">
        <w:t xml:space="preserve">esources and </w:t>
      </w:r>
      <w:r>
        <w:t>M</w:t>
      </w:r>
      <w:r w:rsidR="006B5F63">
        <w:t xml:space="preserve">aterials </w:t>
      </w:r>
      <w:r>
        <w:t>R</w:t>
      </w:r>
      <w:r w:rsidR="006B5F63">
        <w:t>equired</w:t>
      </w:r>
      <w:bookmarkEnd w:id="17"/>
    </w:p>
    <w:p w14:paraId="31F960EB" w14:textId="754D133C" w:rsidR="003035F1" w:rsidRDefault="003035F1" w:rsidP="00484D1E">
      <w:pPr>
        <w:pStyle w:val="Heading2"/>
      </w:pPr>
      <w:bookmarkStart w:id="18" w:name="_Toc131155468"/>
      <w:r>
        <w:t>Comparison of Development Platforms</w:t>
      </w:r>
      <w:bookmarkEnd w:id="18"/>
    </w:p>
    <w:p w14:paraId="4C5F8CA6" w14:textId="66589B3D" w:rsidR="00A17FB2" w:rsidRDefault="00A17FB2" w:rsidP="00A17FB2">
      <w:pPr>
        <w:pStyle w:val="Heading3"/>
      </w:pPr>
      <w:bookmarkStart w:id="19" w:name="_Toc131155469"/>
      <w:r>
        <w:t>ASP.Net &amp; C#</w:t>
      </w:r>
      <w:bookmarkEnd w:id="19"/>
    </w:p>
    <w:p w14:paraId="4EE496BD" w14:textId="3D4E5465" w:rsidR="00F134E4" w:rsidRDefault="00870829" w:rsidP="00870829">
      <w:pPr>
        <w:pStyle w:val="Heading4"/>
      </w:pPr>
      <w:r>
        <w:t xml:space="preserve">ASP.Net </w:t>
      </w:r>
    </w:p>
    <w:p w14:paraId="06AE8931" w14:textId="4DB70C86" w:rsidR="00870829" w:rsidRDefault="00870829" w:rsidP="00870829">
      <w:r>
        <w:t>.Net is one of if not the most powerful framework when it comes to software development. It offers a great range of features and support being used to develop systems in the C#, F# and Visual Basics programming language.</w:t>
      </w:r>
    </w:p>
    <w:p w14:paraId="70D1CC01" w14:textId="77777777" w:rsidR="00870829" w:rsidRDefault="00870829" w:rsidP="00870829">
      <w:r>
        <w:t xml:space="preserve">under .NET there are two technologies in the forms of .Net Framework and .Net Core, with .Net core being the more advances technology. </w:t>
      </w:r>
    </w:p>
    <w:p w14:paraId="3B8C2CD6" w14:textId="1CE8B762" w:rsidR="00870829" w:rsidRDefault="00870829" w:rsidP="00870829">
      <w:r>
        <w:t>Although it is known as a revolutionary framework for developers Microsoft .Net is in no means perfect.</w:t>
      </w:r>
    </w:p>
    <w:p w14:paraId="0BA0EBEE" w14:textId="3196902A" w:rsidR="00870829" w:rsidRPr="009361DF" w:rsidRDefault="00870829" w:rsidP="008D52BB">
      <w:pPr>
        <w:pStyle w:val="Heading5"/>
        <w:rPr>
          <w:color w:val="4D322D" w:themeColor="text2"/>
        </w:rPr>
      </w:pPr>
      <w:r w:rsidRPr="009361DF">
        <w:rPr>
          <w:color w:val="4D322D" w:themeColor="text2"/>
        </w:rPr>
        <w:t>Pros</w:t>
      </w:r>
    </w:p>
    <w:p w14:paraId="3787C94D" w14:textId="202D6E75" w:rsidR="00870829" w:rsidRDefault="00870829" w:rsidP="00072CC6">
      <w:pPr>
        <w:pStyle w:val="ListBullet"/>
        <w:tabs>
          <w:tab w:val="clear" w:pos="360"/>
          <w:tab w:val="num" w:pos="720"/>
        </w:tabs>
        <w:ind w:left="720"/>
      </w:pPr>
      <w:r>
        <w:t>Object oriented Software Development Model.</w:t>
      </w:r>
    </w:p>
    <w:p w14:paraId="6F425F85" w14:textId="56940505" w:rsidR="00870829" w:rsidRDefault="00870829" w:rsidP="00072CC6">
      <w:pPr>
        <w:pStyle w:val="ListBullet"/>
        <w:tabs>
          <w:tab w:val="clear" w:pos="360"/>
          <w:tab w:val="num" w:pos="720"/>
        </w:tabs>
        <w:ind w:left="720"/>
      </w:pPr>
      <w:r>
        <w:t>Visual Studio IDE is a robust and powerful application.</w:t>
      </w:r>
    </w:p>
    <w:p w14:paraId="60575545" w14:textId="733F2379" w:rsidR="00870829" w:rsidRDefault="00870829" w:rsidP="00072CC6">
      <w:pPr>
        <w:pStyle w:val="ListBullet"/>
        <w:tabs>
          <w:tab w:val="clear" w:pos="360"/>
          <w:tab w:val="num" w:pos="720"/>
        </w:tabs>
        <w:ind w:left="720"/>
      </w:pPr>
      <w:r>
        <w:t>Simple Caching System - allows improved performance and scalability.</w:t>
      </w:r>
    </w:p>
    <w:p w14:paraId="116F1DE6" w14:textId="492E5EC8" w:rsidR="00870829" w:rsidRDefault="00870829" w:rsidP="00072CC6">
      <w:pPr>
        <w:pStyle w:val="ListBullet"/>
        <w:tabs>
          <w:tab w:val="clear" w:pos="360"/>
          <w:tab w:val="num" w:pos="720"/>
        </w:tabs>
        <w:ind w:left="720"/>
      </w:pPr>
      <w:r>
        <w:t>Language Independence of .NET Core - cross platform across Windows, Linux, and macOS.</w:t>
      </w:r>
    </w:p>
    <w:p w14:paraId="6EDAAE42" w14:textId="280C8D49" w:rsidR="00870829" w:rsidRDefault="00870829" w:rsidP="00072CC6">
      <w:pPr>
        <w:pStyle w:val="ListBullet"/>
        <w:tabs>
          <w:tab w:val="clear" w:pos="360"/>
          <w:tab w:val="num" w:pos="720"/>
        </w:tabs>
        <w:ind w:left="720"/>
      </w:pPr>
      <w:r>
        <w:t>Easy to Deploy.</w:t>
      </w:r>
    </w:p>
    <w:p w14:paraId="565C1289" w14:textId="5F3F452D" w:rsidR="00870829" w:rsidRDefault="00870829" w:rsidP="00072CC6">
      <w:pPr>
        <w:pStyle w:val="ListBullet"/>
        <w:tabs>
          <w:tab w:val="clear" w:pos="360"/>
          <w:tab w:val="num" w:pos="720"/>
        </w:tabs>
        <w:ind w:left="720"/>
      </w:pPr>
      <w:r>
        <w:t>Multiple App Support - developing possible in many applications i.e., gaming, mobile, IoT, AI, &amp; ML.</w:t>
      </w:r>
    </w:p>
    <w:p w14:paraId="253FF5A7" w14:textId="3695D2A6" w:rsidR="00870829" w:rsidRPr="009361DF" w:rsidRDefault="00870829" w:rsidP="008D52BB">
      <w:pPr>
        <w:pStyle w:val="Heading5"/>
        <w:rPr>
          <w:color w:val="4D322D" w:themeColor="text2"/>
        </w:rPr>
      </w:pPr>
      <w:r w:rsidRPr="009361DF">
        <w:rPr>
          <w:color w:val="4D322D" w:themeColor="text2"/>
        </w:rPr>
        <w:t>Cons</w:t>
      </w:r>
    </w:p>
    <w:p w14:paraId="21BFC004" w14:textId="55CA6C4E" w:rsidR="00870829" w:rsidRDefault="00870829" w:rsidP="00072CC6">
      <w:pPr>
        <w:pStyle w:val="ListBullet"/>
        <w:tabs>
          <w:tab w:val="clear" w:pos="360"/>
          <w:tab w:val="num" w:pos="720"/>
        </w:tabs>
        <w:ind w:left="720"/>
      </w:pPr>
      <w:r>
        <w:t>Limited object Relational Support - may not align with emerging database designs due to flexibility issues.</w:t>
      </w:r>
    </w:p>
    <w:p w14:paraId="543623B5" w14:textId="78866521" w:rsidR="00870829" w:rsidRDefault="00870829" w:rsidP="00072CC6">
      <w:pPr>
        <w:pStyle w:val="ListBullet"/>
        <w:tabs>
          <w:tab w:val="clear" w:pos="360"/>
          <w:tab w:val="num" w:pos="720"/>
        </w:tabs>
        <w:ind w:left="720"/>
      </w:pPr>
      <w:r>
        <w:t>Vendor Lock-in - being a part of the Microsoft family means that any changes the company impose will impact projects done in this framework.</w:t>
      </w:r>
    </w:p>
    <w:p w14:paraId="3C04B0D1" w14:textId="2FBC6D85" w:rsidR="00870829" w:rsidRDefault="00870829" w:rsidP="00072CC6">
      <w:pPr>
        <w:pStyle w:val="ListBullet"/>
        <w:tabs>
          <w:tab w:val="clear" w:pos="360"/>
          <w:tab w:val="num" w:pos="720"/>
        </w:tabs>
        <w:ind w:left="720"/>
      </w:pPr>
      <w:r>
        <w:t>Licensing Cost - .NET family can come with a cost in the terms of licensing fees.</w:t>
      </w:r>
    </w:p>
    <w:p w14:paraId="1B002881" w14:textId="6FEE9AFA" w:rsidR="00870829" w:rsidRDefault="00870829" w:rsidP="00072CC6">
      <w:pPr>
        <w:pStyle w:val="ListBullet"/>
        <w:tabs>
          <w:tab w:val="clear" w:pos="360"/>
          <w:tab w:val="num" w:pos="720"/>
        </w:tabs>
        <w:ind w:left="720"/>
      </w:pPr>
      <w:r>
        <w:t>Stability Issues for New Releases - new releases can lack proper documentation and support and can be prone to drastic changes.</w:t>
      </w:r>
    </w:p>
    <w:p w14:paraId="701EA9E3" w14:textId="17D20AA2" w:rsidR="00870829" w:rsidRDefault="00870829" w:rsidP="00072CC6">
      <w:pPr>
        <w:pStyle w:val="ListBullet"/>
        <w:tabs>
          <w:tab w:val="clear" w:pos="360"/>
          <w:tab w:val="num" w:pos="720"/>
        </w:tabs>
        <w:ind w:left="720"/>
      </w:pPr>
      <w:r>
        <w:t>Difficulty in Transitioning to .NET Core - if you were transferring an existing application to .Net Core the process can be long and tedious.</w:t>
      </w:r>
    </w:p>
    <w:p w14:paraId="5DFAB206" w14:textId="7077EEB1" w:rsidR="00870829" w:rsidRDefault="00870829" w:rsidP="00072CC6">
      <w:pPr>
        <w:pStyle w:val="ListBullet"/>
        <w:tabs>
          <w:tab w:val="clear" w:pos="360"/>
          <w:tab w:val="num" w:pos="720"/>
        </w:tabs>
        <w:ind w:left="720"/>
      </w:pPr>
      <w:r>
        <w:lastRenderedPageBreak/>
        <w:t>Memory Leaks.</w:t>
      </w:r>
    </w:p>
    <w:p w14:paraId="2A780ED7" w14:textId="2A34D60F" w:rsidR="008D52BB" w:rsidRPr="009361DF" w:rsidRDefault="008D52BB" w:rsidP="009361DF">
      <w:pPr>
        <w:pStyle w:val="Heading4"/>
      </w:pPr>
      <w:r>
        <w:t>C#</w:t>
      </w:r>
    </w:p>
    <w:p w14:paraId="41167094" w14:textId="044A8AAF" w:rsidR="00DF651C" w:rsidRDefault="009361DF" w:rsidP="00DF651C">
      <w:r>
        <w:t>C</w:t>
      </w:r>
      <w:r w:rsidR="00DF651C">
        <w:t xml:space="preserve"># is a </w:t>
      </w:r>
      <w:r>
        <w:t>preferred</w:t>
      </w:r>
      <w:r w:rsidR="00DF651C">
        <w:t xml:space="preserve"> backend language for backend development and is one of the .NET languages. The syntax of C# is </w:t>
      </w:r>
      <w:r>
        <w:t>popular</w:t>
      </w:r>
      <w:r w:rsidR="00DF651C">
        <w:t xml:space="preserve"> with developers of C-style languages like Java and C++. Being such a popular language does mean it comes with several </w:t>
      </w:r>
      <w:r>
        <w:t>pros.</w:t>
      </w:r>
    </w:p>
    <w:p w14:paraId="14E9A70C" w14:textId="72237359" w:rsidR="00DF651C" w:rsidRPr="009361DF" w:rsidRDefault="00DF651C" w:rsidP="009361DF">
      <w:pPr>
        <w:pStyle w:val="Heading5"/>
        <w:rPr>
          <w:color w:val="4D322D" w:themeColor="text2"/>
        </w:rPr>
      </w:pPr>
      <w:r w:rsidRPr="009361DF">
        <w:rPr>
          <w:color w:val="4D322D" w:themeColor="text2"/>
        </w:rPr>
        <w:t>Pros</w:t>
      </w:r>
    </w:p>
    <w:p w14:paraId="62BA438F" w14:textId="4D015EC5" w:rsidR="00DF651C" w:rsidRDefault="00DF651C" w:rsidP="00072CC6">
      <w:pPr>
        <w:pStyle w:val="ListBullet"/>
        <w:tabs>
          <w:tab w:val="clear" w:pos="360"/>
          <w:tab w:val="num" w:pos="720"/>
        </w:tabs>
        <w:ind w:left="720"/>
      </w:pPr>
      <w:r>
        <w:t>Integrates well with windows.</w:t>
      </w:r>
    </w:p>
    <w:p w14:paraId="1EBEBABD" w14:textId="13A8B44C" w:rsidR="00DF651C" w:rsidRDefault="00DF651C" w:rsidP="00072CC6">
      <w:pPr>
        <w:pStyle w:val="ListBullet"/>
        <w:tabs>
          <w:tab w:val="clear" w:pos="360"/>
          <w:tab w:val="num" w:pos="720"/>
        </w:tabs>
        <w:ind w:left="720"/>
      </w:pPr>
      <w:r>
        <w:t xml:space="preserve">Applications in this language are easily deployed on the network - as </w:t>
      </w:r>
      <w:r w:rsidR="009361DF">
        <w:t>long</w:t>
      </w:r>
      <w:r>
        <w:t xml:space="preserve"> as the workstation or server support .NET.</w:t>
      </w:r>
    </w:p>
    <w:p w14:paraId="160EACD2" w14:textId="529E0813" w:rsidR="00DF651C" w:rsidRDefault="00DF651C" w:rsidP="00072CC6">
      <w:pPr>
        <w:pStyle w:val="ListBullet"/>
        <w:tabs>
          <w:tab w:val="clear" w:pos="360"/>
          <w:tab w:val="num" w:pos="720"/>
        </w:tabs>
        <w:ind w:left="720"/>
      </w:pPr>
      <w:r>
        <w:t xml:space="preserve">Popular </w:t>
      </w:r>
      <w:r w:rsidR="009361DF">
        <w:t>language</w:t>
      </w:r>
      <w:r>
        <w:t xml:space="preserve"> among developers means finding someone to work in it is easier.</w:t>
      </w:r>
    </w:p>
    <w:p w14:paraId="4C08A4B1" w14:textId="69508F80" w:rsidR="00DF651C" w:rsidRDefault="00DF651C" w:rsidP="00072CC6">
      <w:pPr>
        <w:pStyle w:val="ListBullet"/>
        <w:tabs>
          <w:tab w:val="clear" w:pos="360"/>
          <w:tab w:val="num" w:pos="720"/>
        </w:tabs>
        <w:ind w:left="720"/>
      </w:pPr>
      <w:r>
        <w:t xml:space="preserve">close </w:t>
      </w:r>
      <w:r w:rsidR="009361DF">
        <w:t>similarities</w:t>
      </w:r>
      <w:r>
        <w:t xml:space="preserve"> to languages like Java meaning resources and help can cross over to an extent.</w:t>
      </w:r>
    </w:p>
    <w:p w14:paraId="02A3012E" w14:textId="21DE5431" w:rsidR="00DF651C" w:rsidRDefault="00DF651C" w:rsidP="00072CC6">
      <w:pPr>
        <w:pStyle w:val="ListBullet"/>
        <w:tabs>
          <w:tab w:val="clear" w:pos="360"/>
          <w:tab w:val="num" w:pos="720"/>
        </w:tabs>
        <w:ind w:left="720"/>
      </w:pPr>
      <w:r>
        <w:t xml:space="preserve">Visual Studios has tools to allow teams to work </w:t>
      </w:r>
      <w:r w:rsidR="009361DF">
        <w:t>together</w:t>
      </w:r>
      <w:r>
        <w:t xml:space="preserve"> </w:t>
      </w:r>
      <w:r w:rsidR="009361DF">
        <w:t>efficiently</w:t>
      </w:r>
      <w:r>
        <w:t>.</w:t>
      </w:r>
    </w:p>
    <w:p w14:paraId="4271043F" w14:textId="22AB54BB" w:rsidR="00DF651C" w:rsidRDefault="00DF651C" w:rsidP="00072CC6">
      <w:pPr>
        <w:pStyle w:val="ListBullet"/>
        <w:tabs>
          <w:tab w:val="clear" w:pos="360"/>
          <w:tab w:val="num" w:pos="720"/>
        </w:tabs>
        <w:ind w:left="720"/>
      </w:pPr>
      <w:r>
        <w:t xml:space="preserve">C# is a compiled language meaning </w:t>
      </w:r>
      <w:r w:rsidR="009361DF">
        <w:t>the</w:t>
      </w:r>
      <w:r>
        <w:t xml:space="preserve"> code is stored in binary form on the public facing server meaning the source code is not easily visible to any hacking attempts.</w:t>
      </w:r>
    </w:p>
    <w:p w14:paraId="04BCCA1F" w14:textId="550D0E8C" w:rsidR="00DF651C" w:rsidRPr="009361DF" w:rsidRDefault="00DF651C" w:rsidP="009361DF">
      <w:pPr>
        <w:pStyle w:val="Heading5"/>
        <w:rPr>
          <w:color w:val="4D322D" w:themeColor="text2"/>
        </w:rPr>
      </w:pPr>
      <w:r w:rsidRPr="009361DF">
        <w:rPr>
          <w:color w:val="4D322D" w:themeColor="text2"/>
        </w:rPr>
        <w:t>Cons</w:t>
      </w:r>
    </w:p>
    <w:p w14:paraId="59A2BA96" w14:textId="561D0962" w:rsidR="00DF651C" w:rsidRDefault="00DF651C" w:rsidP="00072CC6">
      <w:pPr>
        <w:pStyle w:val="ListBullet"/>
        <w:tabs>
          <w:tab w:val="clear" w:pos="360"/>
          <w:tab w:val="num" w:pos="720"/>
        </w:tabs>
        <w:ind w:left="720"/>
      </w:pPr>
      <w:r>
        <w:t>The fact that C# is a compiled language it also has its disadvantages - it must be recompiled even after the smallest of changes.</w:t>
      </w:r>
    </w:p>
    <w:p w14:paraId="52DCF697" w14:textId="32FDD1BD" w:rsidR="00DF651C" w:rsidRDefault="00DF651C" w:rsidP="00072CC6">
      <w:pPr>
        <w:pStyle w:val="ListBullet"/>
        <w:tabs>
          <w:tab w:val="clear" w:pos="360"/>
          <w:tab w:val="num" w:pos="720"/>
        </w:tabs>
        <w:ind w:left="720"/>
      </w:pPr>
      <w:r>
        <w:t>Due to it being part of the .Net framework, the server must be running windows.</w:t>
      </w:r>
    </w:p>
    <w:p w14:paraId="01ECE07E" w14:textId="4E641108" w:rsidR="00DF651C" w:rsidRDefault="00DF651C" w:rsidP="00072CC6">
      <w:pPr>
        <w:pStyle w:val="ListBullet"/>
        <w:tabs>
          <w:tab w:val="clear" w:pos="360"/>
          <w:tab w:val="num" w:pos="720"/>
        </w:tabs>
        <w:ind w:left="720"/>
      </w:pPr>
      <w:r>
        <w:t>Windows servers are more costly.</w:t>
      </w:r>
    </w:p>
    <w:p w14:paraId="2F2C9C18" w14:textId="6FEE43C8" w:rsidR="00DF651C" w:rsidRPr="00DF651C" w:rsidRDefault="00DF651C" w:rsidP="00072CC6">
      <w:pPr>
        <w:pStyle w:val="ListBullet"/>
        <w:tabs>
          <w:tab w:val="clear" w:pos="360"/>
          <w:tab w:val="num" w:pos="720"/>
        </w:tabs>
        <w:ind w:left="720"/>
      </w:pPr>
      <w:r>
        <w:t xml:space="preserve">Older .NET frameworks become </w:t>
      </w:r>
      <w:r w:rsidR="009361DF">
        <w:t>unsupported</w:t>
      </w:r>
      <w:r>
        <w:t xml:space="preserve"> by </w:t>
      </w:r>
      <w:r w:rsidR="009361DF">
        <w:t>Microsoft</w:t>
      </w:r>
      <w:r>
        <w:t xml:space="preserve"> - which means older systems need to run older versions of Windows OS.</w:t>
      </w:r>
    </w:p>
    <w:p w14:paraId="52565127" w14:textId="7DEA1CCE" w:rsidR="00A17FB2" w:rsidRDefault="00F134E4" w:rsidP="00A17FB2">
      <w:pPr>
        <w:pStyle w:val="Heading3"/>
      </w:pPr>
      <w:bookmarkStart w:id="20" w:name="_Toc131155470"/>
      <w:r>
        <w:t>Django</w:t>
      </w:r>
      <w:r w:rsidR="00A17FB2">
        <w:t xml:space="preserve"> &amp; Python</w:t>
      </w:r>
      <w:bookmarkEnd w:id="20"/>
    </w:p>
    <w:p w14:paraId="3C4884FA" w14:textId="723E7529" w:rsidR="00F134E4" w:rsidRDefault="00D92F5C" w:rsidP="00D92F5C">
      <w:pPr>
        <w:pStyle w:val="Heading4"/>
      </w:pPr>
      <w:r>
        <w:t>Django</w:t>
      </w:r>
    </w:p>
    <w:p w14:paraId="0B11A71D" w14:textId="66F73416" w:rsidR="00A966D6" w:rsidRDefault="00A966D6" w:rsidP="00A966D6">
      <w:r>
        <w:t xml:space="preserve">Django is a framework developed for fast web development. It is also a very powerful tool and allows web development alongside the Python language. Being supported by a vast community Django provides constant development and new features and functionalities, </w:t>
      </w:r>
      <w:r w:rsidR="009A0E7E">
        <w:t>this</w:t>
      </w:r>
      <w:r>
        <w:t xml:space="preserve"> also means that the framework is well tested and documented.</w:t>
      </w:r>
    </w:p>
    <w:p w14:paraId="4E7F5038" w14:textId="1FD2AD63" w:rsidR="00A966D6" w:rsidRPr="00A966D6" w:rsidRDefault="00A966D6" w:rsidP="00A966D6">
      <w:r>
        <w:t>Django comes with many advantages some major ones are listed below, It also has its disadvantages even though it contains all the functionality one may need. These disadvantages come from a design standpoint rather than a performance one.</w:t>
      </w:r>
    </w:p>
    <w:p w14:paraId="621933F0" w14:textId="7C0BDE60" w:rsidR="00D92F5C" w:rsidRDefault="00D92F5C" w:rsidP="00D92F5C">
      <w:pPr>
        <w:pStyle w:val="Heading5"/>
        <w:rPr>
          <w:color w:val="4D322D" w:themeColor="text2"/>
        </w:rPr>
      </w:pPr>
      <w:r w:rsidRPr="00D92F5C">
        <w:rPr>
          <w:color w:val="4D322D" w:themeColor="text2"/>
        </w:rPr>
        <w:lastRenderedPageBreak/>
        <w:t>Pros</w:t>
      </w:r>
    </w:p>
    <w:p w14:paraId="4CAFE34A" w14:textId="014A4C71" w:rsidR="00543333" w:rsidRDefault="00543333" w:rsidP="00072CC6">
      <w:pPr>
        <w:pStyle w:val="ListBullet"/>
        <w:tabs>
          <w:tab w:val="clear" w:pos="360"/>
          <w:tab w:val="num" w:pos="720"/>
        </w:tabs>
        <w:ind w:left="720"/>
      </w:pPr>
      <w:r>
        <w:t>Implemented in Python - making it very easy to read and using the same language between the front end and the back end.</w:t>
      </w:r>
    </w:p>
    <w:p w14:paraId="12AF724A" w14:textId="1A63335D" w:rsidR="00543333" w:rsidRDefault="00543333" w:rsidP="00072CC6">
      <w:pPr>
        <w:pStyle w:val="ListBullet"/>
        <w:tabs>
          <w:tab w:val="clear" w:pos="360"/>
          <w:tab w:val="num" w:pos="720"/>
        </w:tabs>
        <w:ind w:left="720"/>
      </w:pPr>
      <w:r>
        <w:t>Better CDN (Content Delivery Networks) Connectivity &amp; Content Management - Django provides libraries and tools so it can be used as a Content Management System (CMS).</w:t>
      </w:r>
    </w:p>
    <w:p w14:paraId="6FC043A4" w14:textId="6AB645FC" w:rsidR="00543333" w:rsidRDefault="00543333" w:rsidP="00072CC6">
      <w:pPr>
        <w:pStyle w:val="ListBullet"/>
        <w:tabs>
          <w:tab w:val="clear" w:pos="360"/>
          <w:tab w:val="num" w:pos="720"/>
        </w:tabs>
        <w:ind w:left="720"/>
      </w:pPr>
      <w:r>
        <w:t>Batteries Included Framework - Made by web developers for web developers.</w:t>
      </w:r>
    </w:p>
    <w:p w14:paraId="3DEFE4B6" w14:textId="6DA7B9A9" w:rsidR="00543333" w:rsidRDefault="00543333" w:rsidP="00072CC6">
      <w:pPr>
        <w:pStyle w:val="ListBullet"/>
        <w:tabs>
          <w:tab w:val="clear" w:pos="360"/>
          <w:tab w:val="num" w:pos="720"/>
        </w:tabs>
        <w:ind w:left="720"/>
      </w:pPr>
      <w:r>
        <w:t>Fast Processing - Django is designed to make the process of transmitting resources over the internet faster and easier.</w:t>
      </w:r>
    </w:p>
    <w:p w14:paraId="3725F6F4" w14:textId="568A7A22" w:rsidR="00543333" w:rsidRDefault="00543333" w:rsidP="00072CC6">
      <w:pPr>
        <w:pStyle w:val="ListBullet"/>
        <w:tabs>
          <w:tab w:val="clear" w:pos="360"/>
          <w:tab w:val="num" w:pos="720"/>
        </w:tabs>
        <w:ind w:left="720"/>
      </w:pPr>
      <w:r>
        <w:t>Rapid-Development - Django is the best framework in the industry for rapid development since it uses the MTV architecture.</w:t>
      </w:r>
    </w:p>
    <w:p w14:paraId="467FCA81" w14:textId="47458CC8" w:rsidR="00543333" w:rsidRDefault="00543333" w:rsidP="00072CC6">
      <w:pPr>
        <w:pStyle w:val="ListBullet"/>
        <w:tabs>
          <w:tab w:val="clear" w:pos="360"/>
          <w:tab w:val="num" w:pos="720"/>
        </w:tabs>
        <w:ind w:left="720"/>
      </w:pPr>
      <w:r>
        <w:t xml:space="preserve">Scalable - this framework is used by some of the biggest and busiest websites </w:t>
      </w:r>
      <w:r w:rsidR="009A0E7E">
        <w:t>since</w:t>
      </w:r>
      <w:r>
        <w:t xml:space="preserve"> it can handle nearly any kind of hardware.</w:t>
      </w:r>
    </w:p>
    <w:p w14:paraId="7E9A3FE5" w14:textId="57FB5730" w:rsidR="00543333" w:rsidRPr="00543333" w:rsidRDefault="00543333" w:rsidP="00072CC6">
      <w:pPr>
        <w:pStyle w:val="ListBullet"/>
        <w:tabs>
          <w:tab w:val="clear" w:pos="360"/>
          <w:tab w:val="num" w:pos="720"/>
        </w:tabs>
        <w:ind w:left="720"/>
      </w:pPr>
      <w:r>
        <w:t>Secured - Due to it being made by the world’s best web developers it is a trusted framework. and with great built-in encryption for passwords and information you can be confident that the data is secure.</w:t>
      </w:r>
    </w:p>
    <w:p w14:paraId="4F9E4DFE" w14:textId="3DA653A8" w:rsidR="00D92F5C" w:rsidRDefault="00D92F5C" w:rsidP="00D92F5C">
      <w:pPr>
        <w:pStyle w:val="Heading5"/>
        <w:rPr>
          <w:color w:val="4D322D" w:themeColor="text2"/>
        </w:rPr>
      </w:pPr>
      <w:r w:rsidRPr="00D92F5C">
        <w:rPr>
          <w:color w:val="4D322D" w:themeColor="text2"/>
        </w:rPr>
        <w:t>Cons</w:t>
      </w:r>
    </w:p>
    <w:p w14:paraId="73156AAA" w14:textId="6A7947B0" w:rsidR="00AF1EFC" w:rsidRPr="00107E29" w:rsidRDefault="00AF1EFC" w:rsidP="00107E29">
      <w:pPr>
        <w:pStyle w:val="ListBullet"/>
        <w:tabs>
          <w:tab w:val="clear" w:pos="360"/>
          <w:tab w:val="num" w:pos="720"/>
        </w:tabs>
        <w:ind w:left="720"/>
      </w:pPr>
      <w:r w:rsidRPr="00107E29">
        <w:t>Monolithic - Django has a particular way that developers must learn and follow to create a project using the Django framework.</w:t>
      </w:r>
    </w:p>
    <w:p w14:paraId="17A9ECAD" w14:textId="49C00B38" w:rsidR="00AF1EFC" w:rsidRPr="00107E29" w:rsidRDefault="00AF1EFC" w:rsidP="00107E29">
      <w:pPr>
        <w:pStyle w:val="ListBullet"/>
        <w:tabs>
          <w:tab w:val="clear" w:pos="360"/>
          <w:tab w:val="num" w:pos="720"/>
        </w:tabs>
        <w:ind w:left="720"/>
      </w:pPr>
      <w:r w:rsidRPr="00107E29">
        <w:t>Not for Smaller Projects - Django’s functionality comes with a lot of code and for this reason requires a lot of processing and time on the server end.</w:t>
      </w:r>
    </w:p>
    <w:p w14:paraId="7AB2DF82" w14:textId="677B4CD7" w:rsidR="00543333" w:rsidRPr="00107E29" w:rsidRDefault="00AF1EFC" w:rsidP="00107E29">
      <w:pPr>
        <w:pStyle w:val="ListBullet"/>
        <w:tabs>
          <w:tab w:val="clear" w:pos="360"/>
          <w:tab w:val="num" w:pos="720"/>
        </w:tabs>
        <w:ind w:left="720"/>
      </w:pPr>
      <w:r w:rsidRPr="00107E29">
        <w:t>Regular Expression for URLs.</w:t>
      </w:r>
    </w:p>
    <w:p w14:paraId="39315EAE" w14:textId="1B0622D6" w:rsidR="00D92F5C" w:rsidRDefault="00D92F5C" w:rsidP="00D92F5C">
      <w:pPr>
        <w:pStyle w:val="Heading4"/>
      </w:pPr>
      <w:r>
        <w:t>Python</w:t>
      </w:r>
    </w:p>
    <w:p w14:paraId="4A63AEB8" w14:textId="3721CA34" w:rsidR="00EF5049" w:rsidRPr="00EF5049" w:rsidRDefault="00EF5049" w:rsidP="00EF5049">
      <w:r w:rsidRPr="00EF5049">
        <w:t>Over time the demand for Python development has only grow</w:t>
      </w:r>
      <w:r w:rsidR="00583696">
        <w:t>, which is to be expected w</w:t>
      </w:r>
      <w:r w:rsidR="006651D9">
        <w:t>ith one of the world’s most popular programing language</w:t>
      </w:r>
      <w:r w:rsidR="00A44BF9">
        <w:t>.</w:t>
      </w:r>
      <w:r w:rsidR="00167F2C">
        <w:t xml:space="preserve"> Even though it is widely used and plays a major role in web development </w:t>
      </w:r>
      <w:r w:rsidR="00107E29">
        <w:t>there are cons on top of the obvious pros.</w:t>
      </w:r>
    </w:p>
    <w:p w14:paraId="3896D846" w14:textId="77777777" w:rsidR="00D92F5C" w:rsidRDefault="00D92F5C" w:rsidP="00D92F5C">
      <w:pPr>
        <w:pStyle w:val="Heading5"/>
        <w:rPr>
          <w:color w:val="4D322D" w:themeColor="text2"/>
        </w:rPr>
      </w:pPr>
      <w:r w:rsidRPr="00D92F5C">
        <w:rPr>
          <w:color w:val="4D322D" w:themeColor="text2"/>
        </w:rPr>
        <w:t>Pros</w:t>
      </w:r>
    </w:p>
    <w:p w14:paraId="7328AB6C" w14:textId="00C69FB6" w:rsidR="00107E29" w:rsidRDefault="005A2CE2" w:rsidP="000600A0">
      <w:pPr>
        <w:pStyle w:val="ListBullet"/>
        <w:numPr>
          <w:ilvl w:val="0"/>
          <w:numId w:val="1"/>
        </w:numPr>
        <w:tabs>
          <w:tab w:val="clear" w:pos="360"/>
          <w:tab w:val="num" w:pos="720"/>
        </w:tabs>
        <w:ind w:left="720"/>
      </w:pPr>
      <w:r>
        <w:t xml:space="preserve">Less code – Due to its </w:t>
      </w:r>
      <w:r w:rsidR="009A0E7E">
        <w:t>lightweight</w:t>
      </w:r>
      <w:r>
        <w:t xml:space="preserve"> syntax </w:t>
      </w:r>
      <w:r w:rsidR="004A3DAD">
        <w:t>python can be very powerful with less code written compared to languages like C# or Java</w:t>
      </w:r>
      <w:r w:rsidR="00AC7B6A">
        <w:t>.</w:t>
      </w:r>
    </w:p>
    <w:p w14:paraId="72B22ACF" w14:textId="6735AFB0" w:rsidR="00AC7B6A" w:rsidRDefault="00AC7B6A" w:rsidP="000600A0">
      <w:pPr>
        <w:pStyle w:val="ListBullet"/>
        <w:numPr>
          <w:ilvl w:val="0"/>
          <w:numId w:val="1"/>
        </w:numPr>
        <w:tabs>
          <w:tab w:val="clear" w:pos="360"/>
          <w:tab w:val="num" w:pos="720"/>
        </w:tabs>
        <w:ind w:left="720"/>
      </w:pPr>
      <w:r>
        <w:t xml:space="preserve">Wide Community Support – Because of its vast adoption and popularity across the globe </w:t>
      </w:r>
      <w:r w:rsidR="004814E9">
        <w:t xml:space="preserve">there is a </w:t>
      </w:r>
      <w:r w:rsidR="00C964D6">
        <w:t>large community</w:t>
      </w:r>
      <w:r w:rsidR="002143ED">
        <w:t xml:space="preserve"> </w:t>
      </w:r>
      <w:r w:rsidR="00F01444">
        <w:t>which means there is a lot of documentation and help to be found.</w:t>
      </w:r>
    </w:p>
    <w:p w14:paraId="097D9BB5" w14:textId="66C41DB1" w:rsidR="00F01444" w:rsidRDefault="00F01444" w:rsidP="000600A0">
      <w:pPr>
        <w:pStyle w:val="ListBullet"/>
        <w:numPr>
          <w:ilvl w:val="0"/>
          <w:numId w:val="1"/>
        </w:numPr>
        <w:tabs>
          <w:tab w:val="clear" w:pos="360"/>
          <w:tab w:val="num" w:pos="720"/>
        </w:tabs>
        <w:ind w:left="720"/>
      </w:pPr>
      <w:r>
        <w:lastRenderedPageBreak/>
        <w:t xml:space="preserve">Syntax </w:t>
      </w:r>
      <w:r w:rsidR="00BF1FD1">
        <w:t>–</w:t>
      </w:r>
      <w:r>
        <w:t xml:space="preserve"> </w:t>
      </w:r>
      <w:r w:rsidR="00BF1FD1">
        <w:t>the simplicity and</w:t>
      </w:r>
      <w:r w:rsidR="006E0ECE">
        <w:t xml:space="preserve"> easy to read nature of the Python syntax</w:t>
      </w:r>
      <w:r w:rsidR="001706A2">
        <w:t>, code is easily managed, written, and read.</w:t>
      </w:r>
    </w:p>
    <w:p w14:paraId="6F3182A8" w14:textId="64508C92" w:rsidR="001706A2" w:rsidRDefault="001706A2" w:rsidP="000600A0">
      <w:pPr>
        <w:pStyle w:val="ListBullet"/>
        <w:numPr>
          <w:ilvl w:val="0"/>
          <w:numId w:val="1"/>
        </w:numPr>
        <w:tabs>
          <w:tab w:val="clear" w:pos="360"/>
          <w:tab w:val="num" w:pos="720"/>
        </w:tabs>
        <w:ind w:left="720"/>
      </w:pPr>
      <w:r>
        <w:t>Library Supp</w:t>
      </w:r>
      <w:r w:rsidR="006228C9">
        <w:t>o</w:t>
      </w:r>
      <w:r>
        <w:t>r</w:t>
      </w:r>
      <w:r w:rsidR="006228C9">
        <w:t xml:space="preserve">t </w:t>
      </w:r>
      <w:r w:rsidR="00735900">
        <w:t>–</w:t>
      </w:r>
      <w:r w:rsidR="006228C9">
        <w:t xml:space="preserve"> </w:t>
      </w:r>
      <w:r w:rsidR="009A4050">
        <w:t xml:space="preserve">Python has a large </w:t>
      </w:r>
      <w:r w:rsidR="000154B3">
        <w:t>collection of librar</w:t>
      </w:r>
      <w:r w:rsidR="00065115">
        <w:t>ie</w:t>
      </w:r>
      <w:r w:rsidR="000154B3">
        <w:t xml:space="preserve">s to help the developer build all kinds of applications from web apps to game apps and </w:t>
      </w:r>
      <w:r w:rsidR="00065115">
        <w:t>even machine learning apps.</w:t>
      </w:r>
    </w:p>
    <w:p w14:paraId="793C27FF" w14:textId="4A423FCC" w:rsidR="00735900" w:rsidRPr="00107E29" w:rsidRDefault="00735900" w:rsidP="000600A0">
      <w:pPr>
        <w:pStyle w:val="ListBullet"/>
        <w:numPr>
          <w:ilvl w:val="0"/>
          <w:numId w:val="1"/>
        </w:numPr>
        <w:tabs>
          <w:tab w:val="clear" w:pos="360"/>
          <w:tab w:val="num" w:pos="720"/>
        </w:tabs>
        <w:ind w:left="720"/>
      </w:pPr>
      <w:r>
        <w:t>Frameworks</w:t>
      </w:r>
      <w:r w:rsidR="00065115">
        <w:t xml:space="preserve"> </w:t>
      </w:r>
      <w:r w:rsidR="00867A2C">
        <w:t>–</w:t>
      </w:r>
      <w:r w:rsidR="00065115">
        <w:t xml:space="preserve"> </w:t>
      </w:r>
      <w:r w:rsidR="00867A2C">
        <w:t xml:space="preserve">these allow easy construction of web </w:t>
      </w:r>
      <w:r w:rsidR="00B53E5B">
        <w:t>apps,</w:t>
      </w:r>
      <w:r w:rsidR="00867A2C">
        <w:t xml:space="preserve"> and they are fast to </w:t>
      </w:r>
      <w:r w:rsidR="00B53E5B">
        <w:t>implement.</w:t>
      </w:r>
    </w:p>
    <w:p w14:paraId="1D8B123B" w14:textId="076825FA" w:rsidR="000E2CFF" w:rsidRDefault="00D92F5C" w:rsidP="000E2CFF">
      <w:pPr>
        <w:pStyle w:val="Heading5"/>
        <w:rPr>
          <w:color w:val="4D322D" w:themeColor="text2"/>
        </w:rPr>
      </w:pPr>
      <w:r w:rsidRPr="00D92F5C">
        <w:rPr>
          <w:color w:val="4D322D" w:themeColor="text2"/>
        </w:rPr>
        <w:t>Cons</w:t>
      </w:r>
    </w:p>
    <w:p w14:paraId="733D3831" w14:textId="67082829" w:rsidR="00014AFF" w:rsidRDefault="00014AFF" w:rsidP="00014AFF">
      <w:pPr>
        <w:pStyle w:val="ListBullet"/>
        <w:tabs>
          <w:tab w:val="clear" w:pos="360"/>
          <w:tab w:val="num" w:pos="720"/>
        </w:tabs>
        <w:ind w:left="720"/>
      </w:pPr>
      <w:r>
        <w:t>Speed - Because Python uses an interpreter in place of a compiler there is some issues with the speed of the language compared to compiled languages.</w:t>
      </w:r>
    </w:p>
    <w:p w14:paraId="0EA1B759" w14:textId="0816F06D" w:rsidR="00014AFF" w:rsidRDefault="00014AFF" w:rsidP="00014AFF">
      <w:pPr>
        <w:pStyle w:val="ListBullet"/>
        <w:tabs>
          <w:tab w:val="clear" w:pos="360"/>
          <w:tab w:val="num" w:pos="720"/>
        </w:tabs>
        <w:ind w:left="720"/>
      </w:pPr>
      <w:r>
        <w:t>Memory Consumption - Python consumes a large volume of memory when running heavy web applications.</w:t>
      </w:r>
    </w:p>
    <w:p w14:paraId="6D039B6F" w14:textId="79F20AD5" w:rsidR="00014AFF" w:rsidRDefault="00014AFF" w:rsidP="00014AFF">
      <w:pPr>
        <w:pStyle w:val="ListBullet"/>
        <w:tabs>
          <w:tab w:val="clear" w:pos="360"/>
          <w:tab w:val="num" w:pos="720"/>
        </w:tabs>
        <w:ind w:left="720"/>
      </w:pPr>
      <w:r>
        <w:t>Not Great for Mobile Use - Python has been reported to not run optimally when running over mobile devices.</w:t>
      </w:r>
    </w:p>
    <w:p w14:paraId="7E345466" w14:textId="0F71A10C" w:rsidR="00D92F5C" w:rsidRPr="00D92F5C" w:rsidRDefault="00014AFF" w:rsidP="00014AFF">
      <w:pPr>
        <w:pStyle w:val="ListBullet"/>
        <w:tabs>
          <w:tab w:val="clear" w:pos="360"/>
          <w:tab w:val="num" w:pos="720"/>
        </w:tabs>
        <w:ind w:left="720"/>
      </w:pPr>
      <w:r>
        <w:t>Design Restrictions - Due to Python being a dynamically typed language there are restrictions on design because of tasks being performed during runtime which in other languages can be run statically.</w:t>
      </w:r>
    </w:p>
    <w:p w14:paraId="13CB196F" w14:textId="7A431DD1" w:rsidR="00F134E4" w:rsidRDefault="00F134E4" w:rsidP="00F134E4">
      <w:pPr>
        <w:pStyle w:val="Heading3"/>
      </w:pPr>
      <w:bookmarkStart w:id="21" w:name="_Toc131155471"/>
      <w:r>
        <w:t>Spring &amp; Java</w:t>
      </w:r>
      <w:bookmarkEnd w:id="21"/>
    </w:p>
    <w:p w14:paraId="1321C0A2" w14:textId="7B9A4E82" w:rsidR="00D92F5C" w:rsidRDefault="00D92F5C" w:rsidP="00D92F5C">
      <w:pPr>
        <w:pStyle w:val="Heading4"/>
      </w:pPr>
      <w:r>
        <w:t>Spring</w:t>
      </w:r>
    </w:p>
    <w:p w14:paraId="4D52F5D6" w14:textId="4695343F" w:rsidR="007F0E27" w:rsidRPr="007F0E27" w:rsidRDefault="007F0E27" w:rsidP="007F0E27">
      <w:r w:rsidRPr="007F0E27">
        <w:t>The Spring framework is used for making programming in the java language faster, safer, and easier. It has become one of the world’s most popular frameworks due to its productivity, speed, and simplicity.</w:t>
      </w:r>
    </w:p>
    <w:p w14:paraId="10E7D36E" w14:textId="77777777" w:rsidR="00D92F5C" w:rsidRDefault="00D92F5C" w:rsidP="00D92F5C">
      <w:pPr>
        <w:pStyle w:val="Heading5"/>
        <w:rPr>
          <w:color w:val="4D322D" w:themeColor="text2"/>
        </w:rPr>
      </w:pPr>
      <w:r w:rsidRPr="00D92F5C">
        <w:rPr>
          <w:color w:val="4D322D" w:themeColor="text2"/>
        </w:rPr>
        <w:t>Pros</w:t>
      </w:r>
    </w:p>
    <w:p w14:paraId="32DDDA8C" w14:textId="522AACCE" w:rsidR="0091427C" w:rsidRDefault="0091427C" w:rsidP="0091427C">
      <w:pPr>
        <w:pStyle w:val="ListBullet"/>
      </w:pPr>
      <w:r>
        <w:t>Light weight - there is no need to inherited classes or implement interfaces due to POJO (Plain Old Java Object) implementation.</w:t>
      </w:r>
    </w:p>
    <w:p w14:paraId="0415F5EB" w14:textId="317AC2EA" w:rsidR="0091427C" w:rsidRDefault="0091427C" w:rsidP="0091427C">
      <w:pPr>
        <w:pStyle w:val="ListBullet"/>
      </w:pPr>
      <w:r>
        <w:t xml:space="preserve">Flexible - Spring has a variety of trusted libraries and allows developers to choose between XML or </w:t>
      </w:r>
      <w:r w:rsidR="001C2356">
        <w:t>java-based</w:t>
      </w:r>
      <w:r>
        <w:t xml:space="preserve"> annotation.</w:t>
      </w:r>
    </w:p>
    <w:p w14:paraId="5987EFAB" w14:textId="4FB8E3D0" w:rsidR="0091427C" w:rsidRDefault="0091427C" w:rsidP="0091427C">
      <w:pPr>
        <w:pStyle w:val="ListBullet"/>
      </w:pPr>
      <w:r>
        <w:t>Secure - Due to Spring monitoring third party dependencies closely, as well as regular updates Spring is a secure framework to work with.</w:t>
      </w:r>
    </w:p>
    <w:p w14:paraId="2362DA7B" w14:textId="77F548F3" w:rsidR="0091427C" w:rsidRPr="0091427C" w:rsidRDefault="0091427C" w:rsidP="0091427C">
      <w:pPr>
        <w:pStyle w:val="ListBullet"/>
      </w:pPr>
      <w:r>
        <w:t>Supportive - Spring has a great community which is responsible for providing support and resources.</w:t>
      </w:r>
    </w:p>
    <w:p w14:paraId="28A6EEDD" w14:textId="77777777" w:rsidR="00D92F5C" w:rsidRDefault="00D92F5C" w:rsidP="00D92F5C">
      <w:pPr>
        <w:pStyle w:val="Heading5"/>
        <w:rPr>
          <w:color w:val="4D322D" w:themeColor="text2"/>
        </w:rPr>
      </w:pPr>
      <w:r w:rsidRPr="00D92F5C">
        <w:rPr>
          <w:color w:val="4D322D" w:themeColor="text2"/>
        </w:rPr>
        <w:lastRenderedPageBreak/>
        <w:t>Cons</w:t>
      </w:r>
    </w:p>
    <w:p w14:paraId="7C564C97" w14:textId="07B07FAB" w:rsidR="004F505B" w:rsidRDefault="004F505B" w:rsidP="004F505B">
      <w:pPr>
        <w:pStyle w:val="ListBullet"/>
      </w:pPr>
      <w:r>
        <w:t>Complexity - Developing in the Spring framework is a complex process, which requires a good amount of expertise in it or time to learn.</w:t>
      </w:r>
    </w:p>
    <w:p w14:paraId="15C52B01" w14:textId="0ACEB6B7" w:rsidR="004F505B" w:rsidRDefault="004F505B" w:rsidP="004F505B">
      <w:pPr>
        <w:pStyle w:val="ListBullet"/>
      </w:pPr>
      <w:r>
        <w:t xml:space="preserve">No Specific Guidelines - Due to Spring not having cross-site scripting, the developer </w:t>
      </w:r>
      <w:r w:rsidR="00C964D6">
        <w:t>must</w:t>
      </w:r>
      <w:r>
        <w:t xml:space="preserve"> work on securing the application against infiltration and malicious attacks.</w:t>
      </w:r>
    </w:p>
    <w:p w14:paraId="480F7970" w14:textId="611C7294" w:rsidR="004F505B" w:rsidRDefault="004F505B" w:rsidP="004F505B">
      <w:pPr>
        <w:pStyle w:val="ListBullet"/>
      </w:pPr>
      <w:r>
        <w:t>High Learning Curve - Difficult and time consuming to learn.</w:t>
      </w:r>
    </w:p>
    <w:p w14:paraId="1665DF03" w14:textId="510D1119" w:rsidR="0091427C" w:rsidRPr="0091427C" w:rsidRDefault="004F505B" w:rsidP="004F505B">
      <w:pPr>
        <w:pStyle w:val="ListBullet"/>
      </w:pPr>
      <w:r>
        <w:t>Lots of XML - developing in Spring requires a lot of XML.</w:t>
      </w:r>
    </w:p>
    <w:p w14:paraId="27266E33" w14:textId="56AC1CC0" w:rsidR="00D92F5C" w:rsidRDefault="00D92F5C" w:rsidP="00D92F5C">
      <w:pPr>
        <w:pStyle w:val="Heading4"/>
      </w:pPr>
      <w:r>
        <w:t>Java</w:t>
      </w:r>
    </w:p>
    <w:p w14:paraId="5F90D527" w14:textId="217BDA05" w:rsidR="004F505B" w:rsidRPr="004F505B" w:rsidRDefault="001D3DC0" w:rsidP="004F505B">
      <w:r w:rsidRPr="001D3DC0">
        <w:t>Java is one of the top languages in the world which is said to have the capability to "Write Once, Run Anywhere". It is an Object-Oriented Programming language. With such a popularity Java comes with its pros, however it comes with its cons as well.</w:t>
      </w:r>
    </w:p>
    <w:p w14:paraId="085E732C" w14:textId="77777777" w:rsidR="00D92F5C" w:rsidRDefault="00D92F5C" w:rsidP="00D92F5C">
      <w:pPr>
        <w:pStyle w:val="Heading5"/>
        <w:rPr>
          <w:color w:val="4D322D" w:themeColor="text2"/>
        </w:rPr>
      </w:pPr>
      <w:r w:rsidRPr="00D92F5C">
        <w:rPr>
          <w:color w:val="4D322D" w:themeColor="text2"/>
        </w:rPr>
        <w:t>Pros</w:t>
      </w:r>
    </w:p>
    <w:p w14:paraId="29DBCBDB" w14:textId="6CA7591F" w:rsidR="00F21A78" w:rsidRDefault="00F21A78" w:rsidP="00F21A78">
      <w:pPr>
        <w:pStyle w:val="ListBullet"/>
      </w:pPr>
      <w:r>
        <w:t>Simple - Java is an easy to learn, easy to understand language making it a language that is easy to debug and maintain.</w:t>
      </w:r>
    </w:p>
    <w:p w14:paraId="7028533E" w14:textId="0FFD2CC2" w:rsidR="00F21A78" w:rsidRDefault="00F21A78" w:rsidP="00F21A78">
      <w:pPr>
        <w:pStyle w:val="ListBullet"/>
      </w:pPr>
      <w:r>
        <w:t xml:space="preserve">OOP - Java is an object-oriented programming language which is </w:t>
      </w:r>
      <w:r w:rsidR="00157D1F">
        <w:t>defined</w:t>
      </w:r>
      <w:r>
        <w:t xml:space="preserve"> by its structure and data </w:t>
      </w:r>
      <w:r w:rsidR="00157D1F">
        <w:t>types</w:t>
      </w:r>
      <w:r>
        <w:t xml:space="preserve"> as well as its </w:t>
      </w:r>
      <w:r w:rsidR="00157D1F">
        <w:t>defined</w:t>
      </w:r>
      <w:r>
        <w:t xml:space="preserve"> functions.</w:t>
      </w:r>
    </w:p>
    <w:p w14:paraId="560E64B0" w14:textId="37F0686D" w:rsidR="00F21A78" w:rsidRDefault="00F21A78" w:rsidP="00F21A78">
      <w:pPr>
        <w:pStyle w:val="ListBullet"/>
      </w:pPr>
      <w:r>
        <w:t xml:space="preserve">High-Level Language - Java is easy to learn be it coming from no programming background or from another language. begin a </w:t>
      </w:r>
      <w:r w:rsidR="00157D1F">
        <w:t>high-level</w:t>
      </w:r>
      <w:r>
        <w:t xml:space="preserve"> language it resembles human language compared to some other </w:t>
      </w:r>
      <w:r w:rsidR="00157D1F">
        <w:t>lower-level</w:t>
      </w:r>
      <w:r>
        <w:t xml:space="preserve"> languages that look like machine code.</w:t>
      </w:r>
    </w:p>
    <w:p w14:paraId="58105DFD" w14:textId="4AFBECB2" w:rsidR="001D3DC0" w:rsidRPr="001D3DC0" w:rsidRDefault="00F21A78" w:rsidP="00F21A78">
      <w:pPr>
        <w:pStyle w:val="ListBullet"/>
      </w:pPr>
      <w:r>
        <w:t>APIs for Application Development - java offers various APIs (Application Programming Interfaces) to aid in things like database connection, networking, utilities, and more.</w:t>
      </w:r>
    </w:p>
    <w:p w14:paraId="2A750DE4" w14:textId="77777777" w:rsidR="00D92F5C" w:rsidRPr="00D92F5C" w:rsidRDefault="00D92F5C" w:rsidP="00D92F5C">
      <w:pPr>
        <w:pStyle w:val="Heading5"/>
        <w:rPr>
          <w:color w:val="4D322D" w:themeColor="text2"/>
        </w:rPr>
      </w:pPr>
      <w:r w:rsidRPr="00D92F5C">
        <w:rPr>
          <w:color w:val="4D322D" w:themeColor="text2"/>
        </w:rPr>
        <w:t>Cons</w:t>
      </w:r>
    </w:p>
    <w:p w14:paraId="6AA67C88" w14:textId="4C639CCC" w:rsidR="00157D1F" w:rsidRDefault="00157D1F" w:rsidP="00157D1F">
      <w:pPr>
        <w:pStyle w:val="ListBullet"/>
      </w:pPr>
      <w:r>
        <w:t>- Memory Requirements - due to each line of code needing interpreting and being a nonnative language Java is memory consuming which can make it down.</w:t>
      </w:r>
    </w:p>
    <w:p w14:paraId="10044B72" w14:textId="55EF834A" w:rsidR="00157D1F" w:rsidRDefault="00157D1F" w:rsidP="00157D1F">
      <w:pPr>
        <w:pStyle w:val="ListBullet"/>
      </w:pPr>
      <w:r>
        <w:t>- Verbose - A downside to being a high-level language Java is that the code is made up of longer more complex sentences making it a little over complex.</w:t>
      </w:r>
    </w:p>
    <w:p w14:paraId="3972D531" w14:textId="5D5D812C" w:rsidR="00F134E4" w:rsidRPr="00F134E4" w:rsidRDefault="00157D1F" w:rsidP="00157D1F">
      <w:pPr>
        <w:pStyle w:val="ListBullet"/>
      </w:pPr>
      <w:r>
        <w:t>- Lack of Native Look and Feel - When used for desktop application Java can be weaker when creating GUI (Graphical User Interface). This means more research would be required when developing applications for windows.</w:t>
      </w:r>
    </w:p>
    <w:p w14:paraId="2A5F13AE" w14:textId="6F91316A" w:rsidR="00A52547" w:rsidRDefault="00DA2E43" w:rsidP="0008625A">
      <w:pPr>
        <w:pStyle w:val="Heading2"/>
        <w:rPr>
          <w:color w:val="4D322D" w:themeColor="text2"/>
        </w:rPr>
      </w:pPr>
      <w:bookmarkStart w:id="22" w:name="_Toc131155472"/>
      <w:r>
        <w:lastRenderedPageBreak/>
        <w:t xml:space="preserve">Justification </w:t>
      </w:r>
      <w:r w:rsidR="00A17FB2">
        <w:t xml:space="preserve">of </w:t>
      </w:r>
      <w:r w:rsidR="0008625A">
        <w:rPr>
          <w:color w:val="4D322D" w:themeColor="text2"/>
        </w:rPr>
        <w:t>choice</w:t>
      </w:r>
      <w:bookmarkEnd w:id="22"/>
    </w:p>
    <w:p w14:paraId="10B504B9" w14:textId="1BDB5557" w:rsidR="009F6FD8" w:rsidRPr="00B36879" w:rsidRDefault="009F6FD8" w:rsidP="009F6FD8">
      <w:pPr>
        <w:pStyle w:val="Heading3"/>
        <w:rPr>
          <w:color w:val="FF0000"/>
        </w:rPr>
      </w:pPr>
      <w:bookmarkStart w:id="23" w:name="_Toc131155473"/>
      <w:r>
        <w:t>ASP.Net Framework &amp; C#</w:t>
      </w:r>
      <w:bookmarkEnd w:id="23"/>
      <w:r w:rsidR="00B36879">
        <w:t xml:space="preserve"> </w:t>
      </w:r>
    </w:p>
    <w:p w14:paraId="1495CAF1" w14:textId="78E75CA8" w:rsidR="0008625A" w:rsidRDefault="009F6FD8" w:rsidP="009F6FD8">
      <w:r w:rsidRPr="009F6FD8">
        <w:t xml:space="preserve">For this project I have decided to go with the combination of ASP.Net Framework and the C# Programming language. Due to my familiarity with these </w:t>
      </w:r>
      <w:r w:rsidR="00422457" w:rsidRPr="009F6FD8">
        <w:t>technologies,</w:t>
      </w:r>
      <w:r w:rsidRPr="009F6FD8">
        <w:t xml:space="preserve"> I can better put my time to learning new functions such as adding payment </w:t>
      </w:r>
      <w:r w:rsidR="00C964D6" w:rsidRPr="009F6FD8">
        <w:t>gateways,</w:t>
      </w:r>
      <w:r w:rsidRPr="009F6FD8">
        <w:t xml:space="preserve"> third party logins, and two factor authentication. This framework has everything in place I need to create an application that will </w:t>
      </w:r>
      <w:r w:rsidR="00491374">
        <w:t>meet all the functional requirements</w:t>
      </w:r>
      <w:r w:rsidRPr="009F6FD8">
        <w:t xml:space="preserve"> that I require it to.</w:t>
      </w:r>
      <w:r w:rsidR="0097532E">
        <w:t xml:space="preserve"> </w:t>
      </w:r>
    </w:p>
    <w:p w14:paraId="23D64019" w14:textId="40FC47B1" w:rsidR="006D4D7A" w:rsidRDefault="0097532E" w:rsidP="009F6FD8">
      <w:r>
        <w:t xml:space="preserve">From my research into .Net Framework </w:t>
      </w:r>
      <w:r w:rsidR="00392127">
        <w:t xml:space="preserve">I feel that the structure of the development environment to be very intuitive and </w:t>
      </w:r>
      <w:r w:rsidR="00203DE2">
        <w:t xml:space="preserve">easy to get used to </w:t>
      </w:r>
      <w:r w:rsidR="009A0E7E">
        <w:t>once the time has been taken to get used to it.</w:t>
      </w:r>
      <w:r w:rsidR="00790F95">
        <w:t xml:space="preserve"> And due to its </w:t>
      </w:r>
      <w:r w:rsidR="00C964D6">
        <w:t>popularity,</w:t>
      </w:r>
      <w:r w:rsidR="00790F95">
        <w:t xml:space="preserve"> there is a great source of knowledge to </w:t>
      </w:r>
      <w:r w:rsidR="00EA43CB">
        <w:t>take from to progress my understanding of different concepts and functions that will form the foundation and structure of my project.</w:t>
      </w:r>
      <w:r w:rsidR="00491374" w:rsidRPr="009F6FD8">
        <w:t xml:space="preserve"> C# as a language for the backend development is a perfect choice because in my experience it has been easy to understand, write and debug with the knowledge I have of it.</w:t>
      </w:r>
      <w:r w:rsidR="00422457">
        <w:t xml:space="preserve"> </w:t>
      </w:r>
    </w:p>
    <w:p w14:paraId="6A64E05E" w14:textId="77777777" w:rsidR="00F12AFF" w:rsidRDefault="00F12AFF">
      <w:pPr>
        <w:rPr>
          <w:rFonts w:asciiTheme="majorHAnsi" w:eastAsiaTheme="majorEastAsia" w:hAnsiTheme="majorHAnsi" w:cstheme="majorBidi"/>
          <w:color w:val="3F251D" w:themeColor="accent1"/>
          <w:sz w:val="48"/>
          <w:szCs w:val="30"/>
        </w:rPr>
      </w:pPr>
      <w:r>
        <w:br w:type="page"/>
      </w:r>
    </w:p>
    <w:p w14:paraId="759A125B" w14:textId="31822F7F" w:rsidR="00F12AFF" w:rsidRDefault="00F12AFF" w:rsidP="00F12AFF">
      <w:pPr>
        <w:pStyle w:val="Heading1"/>
      </w:pPr>
      <w:bookmarkStart w:id="24" w:name="_Toc131155474"/>
      <w:r>
        <w:lastRenderedPageBreak/>
        <w:t>Bibliography</w:t>
      </w:r>
      <w:bookmarkEnd w:id="24"/>
    </w:p>
    <w:p w14:paraId="1AD7B73C" w14:textId="4BAFED71" w:rsidR="00F12AFF" w:rsidRDefault="00E13BFB" w:rsidP="00F12AFF">
      <w:r>
        <w:t>Successive (</w:t>
      </w:r>
      <w:r w:rsidR="00204D03">
        <w:t>2023)</w:t>
      </w:r>
      <w:r w:rsidR="00A069C6">
        <w:rPr>
          <w:i/>
          <w:iCs/>
        </w:rPr>
        <w:t>”</w:t>
      </w:r>
      <w:r w:rsidR="00A069C6" w:rsidRPr="00A069C6">
        <w:t xml:space="preserve"> </w:t>
      </w:r>
      <w:r w:rsidR="00A069C6" w:rsidRPr="00A069C6">
        <w:rPr>
          <w:i/>
          <w:iCs/>
        </w:rPr>
        <w:t>Pros and Cons of .NET Framework</w:t>
      </w:r>
      <w:r w:rsidR="00A069C6">
        <w:rPr>
          <w:i/>
          <w:iCs/>
        </w:rPr>
        <w:t>”</w:t>
      </w:r>
      <w:r w:rsidR="00BA51D9">
        <w:t xml:space="preserve"> Available at:</w:t>
      </w:r>
      <w:r w:rsidR="006F5384" w:rsidRPr="006F5384">
        <w:t xml:space="preserve"> </w:t>
      </w:r>
      <w:hyperlink r:id="rId11" w:history="1">
        <w:r w:rsidR="006F5384" w:rsidRPr="00A858B3">
          <w:rPr>
            <w:rStyle w:val="Hyperlink"/>
          </w:rPr>
          <w:t>https://successive.tech/blog/pros-and-cons-of-net-framework/</w:t>
        </w:r>
      </w:hyperlink>
      <w:r w:rsidR="006F5384">
        <w:t xml:space="preserve"> (Accessed: </w:t>
      </w:r>
      <w:r w:rsidR="00635A38">
        <w:t>29/03/2023)</w:t>
      </w:r>
    </w:p>
    <w:p w14:paraId="7F29FF55" w14:textId="44D13FD3" w:rsidR="009C6E53" w:rsidRDefault="009C6E53" w:rsidP="00F12AFF">
      <w:r>
        <w:t>C</w:t>
      </w:r>
      <w:r w:rsidR="009408E5">
        <w:t xml:space="preserve">-sharp </w:t>
      </w:r>
      <w:r>
        <w:t>Corner(</w:t>
      </w:r>
      <w:r w:rsidR="009408E5">
        <w:t>03/12/2023</w:t>
      </w:r>
      <w:r>
        <w:t>)</w:t>
      </w:r>
      <w:r>
        <w:rPr>
          <w:i/>
          <w:iCs/>
        </w:rPr>
        <w:t>”</w:t>
      </w:r>
      <w:r w:rsidR="00E13BFB" w:rsidRPr="00E13BFB">
        <w:t xml:space="preserve"> </w:t>
      </w:r>
      <w:r w:rsidR="00E13BFB" w:rsidRPr="00E13BFB">
        <w:rPr>
          <w:i/>
          <w:iCs/>
        </w:rPr>
        <w:t>Difference between .NET and .NET Core</w:t>
      </w:r>
      <w:r>
        <w:rPr>
          <w:i/>
          <w:iCs/>
        </w:rPr>
        <w:t xml:space="preserve">” </w:t>
      </w:r>
      <w:r>
        <w:t xml:space="preserve">Available at: </w:t>
      </w:r>
      <w:hyperlink r:id="rId12" w:history="1">
        <w:r w:rsidRPr="00A858B3">
          <w:rPr>
            <w:rStyle w:val="Hyperlink"/>
          </w:rPr>
          <w:t>https://www.c-sharpcorner.com/article/difference-between-net-framework-and-net-core/</w:t>
        </w:r>
      </w:hyperlink>
      <w:r>
        <w:t xml:space="preserve"> (Accessed: 29/03/2023)</w:t>
      </w:r>
    </w:p>
    <w:p w14:paraId="7511A3FD" w14:textId="65703529" w:rsidR="00E13BFB" w:rsidRDefault="005400AB" w:rsidP="00F12AFF">
      <w:r>
        <w:t xml:space="preserve">Agilites (2023) </w:t>
      </w:r>
      <w:r w:rsidR="0094559D" w:rsidRPr="0094559D">
        <w:rPr>
          <w:i/>
          <w:iCs/>
        </w:rPr>
        <w:t>“Pros and Cons of Using C# as Your Backend Programming Language”</w:t>
      </w:r>
      <w:r w:rsidR="0094559D">
        <w:rPr>
          <w:i/>
          <w:iCs/>
        </w:rPr>
        <w:t xml:space="preserve"> </w:t>
      </w:r>
      <w:r w:rsidR="009336E1">
        <w:rPr>
          <w:i/>
          <w:iCs/>
        </w:rPr>
        <w:t xml:space="preserve">Available at: </w:t>
      </w:r>
      <w:hyperlink r:id="rId13" w:history="1">
        <w:r w:rsidR="009336E1" w:rsidRPr="00A858B3">
          <w:rPr>
            <w:rStyle w:val="Hyperlink"/>
            <w:i/>
            <w:iCs/>
          </w:rPr>
          <w:t>https://www.agilites.com/pros-and-cons-of-using-c-as-your-backend-programming-language.html</w:t>
        </w:r>
      </w:hyperlink>
      <w:r>
        <w:rPr>
          <w:i/>
          <w:iCs/>
        </w:rPr>
        <w:t xml:space="preserve"> </w:t>
      </w:r>
      <w:r w:rsidR="0094559D">
        <w:t>(Accessed: 29/03/2023)</w:t>
      </w:r>
    </w:p>
    <w:p w14:paraId="5BC97C12" w14:textId="14713BD0" w:rsidR="00AC3704" w:rsidRDefault="00AC3704" w:rsidP="00F12AFF">
      <w:r>
        <w:t>Data-Flair (</w:t>
      </w:r>
      <w:r w:rsidR="002E08D4">
        <w:t>2023</w:t>
      </w:r>
      <w:r>
        <w:t xml:space="preserve">) </w:t>
      </w:r>
      <w:r>
        <w:rPr>
          <w:i/>
          <w:iCs/>
        </w:rPr>
        <w:t>“</w:t>
      </w:r>
      <w:r w:rsidR="009336E1" w:rsidRPr="009336E1">
        <w:rPr>
          <w:i/>
          <w:iCs/>
        </w:rPr>
        <w:t>Django Advantages and Disadvantages – Why You Should Choose Django?</w:t>
      </w:r>
      <w:r w:rsidR="009336E1">
        <w:rPr>
          <w:i/>
          <w:iCs/>
        </w:rPr>
        <w:t xml:space="preserve">” </w:t>
      </w:r>
      <w:r w:rsidR="009336E1">
        <w:t xml:space="preserve">Available at: </w:t>
      </w:r>
      <w:hyperlink r:id="rId14" w:anchor=":~:text=Django's%20first%20side%20reveals%20rapid,of%20Django%20advantages%20and%20disadvantages" w:history="1">
        <w:r w:rsidR="002E08D4" w:rsidRPr="00A858B3">
          <w:rPr>
            <w:rStyle w:val="Hyperlink"/>
          </w:rPr>
          <w:t>https://data-flair.training/blogs/django-advantages-and-disadvantages/#:~:text=Django's%20first%20side%20reveals%20rapid,of%20Django%20advantages%20and%20disadvantages</w:t>
        </w:r>
      </w:hyperlink>
      <w:r w:rsidR="002E08D4">
        <w:t xml:space="preserve"> (Accessed: 29/03/2023)</w:t>
      </w:r>
    </w:p>
    <w:p w14:paraId="2B8279C9" w14:textId="21FF6225" w:rsidR="002E08D4" w:rsidRDefault="0087377F" w:rsidP="00F12AFF">
      <w:r>
        <w:t>Analytics</w:t>
      </w:r>
      <w:r w:rsidR="00656846">
        <w:t>-</w:t>
      </w:r>
      <w:r>
        <w:t>Insight</w:t>
      </w:r>
      <w:r w:rsidR="00656846">
        <w:t>(</w:t>
      </w:r>
      <w:r w:rsidR="00656846" w:rsidRPr="00656846">
        <w:t>May 29, 2022</w:t>
      </w:r>
      <w:r w:rsidR="00656846">
        <w:t xml:space="preserve">) </w:t>
      </w:r>
      <w:r w:rsidR="00656846">
        <w:rPr>
          <w:i/>
          <w:iCs/>
        </w:rPr>
        <w:t>“</w:t>
      </w:r>
      <w:r w:rsidR="00656846" w:rsidRPr="00656846">
        <w:rPr>
          <w:i/>
          <w:iCs/>
        </w:rPr>
        <w:t>Top 5 Pros and 5 Cons of Using Python in Web Development Projects</w:t>
      </w:r>
      <w:r w:rsidR="00656846">
        <w:rPr>
          <w:i/>
          <w:iCs/>
        </w:rPr>
        <w:t xml:space="preserve">” </w:t>
      </w:r>
      <w:r w:rsidR="00656846">
        <w:t>Available at</w:t>
      </w:r>
      <w:r w:rsidR="00C1458E">
        <w:t>:</w:t>
      </w:r>
      <w:r>
        <w:t xml:space="preserve"> </w:t>
      </w:r>
      <w:hyperlink r:id="rId15" w:history="1">
        <w:r w:rsidRPr="00A858B3">
          <w:rPr>
            <w:rStyle w:val="Hyperlink"/>
          </w:rPr>
          <w:t>https://www.analyticsinsight.net/top-5-pros-and-5-cons-of-using-python-in-web-development-projects/</w:t>
        </w:r>
      </w:hyperlink>
      <w:r>
        <w:t xml:space="preserve"> (Accessed: 29/03/2023)</w:t>
      </w:r>
    </w:p>
    <w:p w14:paraId="04019D18" w14:textId="7FF60218" w:rsidR="00C1458E" w:rsidRDefault="00C1458E" w:rsidP="00F12AFF">
      <w:r>
        <w:t>Java</w:t>
      </w:r>
      <w:r w:rsidR="000961CD">
        <w:t>-T-P</w:t>
      </w:r>
      <w:r>
        <w:t xml:space="preserve">oint (2021) </w:t>
      </w:r>
      <w:r>
        <w:rPr>
          <w:i/>
          <w:iCs/>
        </w:rPr>
        <w:t xml:space="preserve">“Java Spring Pros and Cons” </w:t>
      </w:r>
      <w:r>
        <w:t xml:space="preserve">Available at: </w:t>
      </w:r>
      <w:hyperlink r:id="rId16" w:history="1">
        <w:r w:rsidRPr="00A858B3">
          <w:rPr>
            <w:rStyle w:val="Hyperlink"/>
          </w:rPr>
          <w:t>https://www.javatpoint.com/java-spring-pros-and-cons</w:t>
        </w:r>
      </w:hyperlink>
      <w:r>
        <w:t xml:space="preserve"> (Accessed: 29/03/2023)</w:t>
      </w:r>
    </w:p>
    <w:p w14:paraId="14982E2F" w14:textId="6FD3793F" w:rsidR="000961CD" w:rsidRDefault="00540ED5" w:rsidP="00F12AFF">
      <w:r>
        <w:t>Baires-Dev (</w:t>
      </w:r>
      <w:r w:rsidR="00A91481">
        <w:t>2023</w:t>
      </w:r>
      <w:r>
        <w:t xml:space="preserve">) </w:t>
      </w:r>
      <w:r>
        <w:rPr>
          <w:i/>
          <w:iCs/>
        </w:rPr>
        <w:t>“</w:t>
      </w:r>
      <w:r w:rsidRPr="00540ED5">
        <w:rPr>
          <w:i/>
          <w:iCs/>
        </w:rPr>
        <w:t>The Pros and Cons of Java Development</w:t>
      </w:r>
      <w:r>
        <w:rPr>
          <w:i/>
          <w:iCs/>
        </w:rPr>
        <w:t xml:space="preserve">” </w:t>
      </w:r>
      <w:r>
        <w:t xml:space="preserve">Available at: </w:t>
      </w:r>
      <w:hyperlink r:id="rId17" w:history="1">
        <w:r w:rsidRPr="002050B2">
          <w:rPr>
            <w:rStyle w:val="Hyperlink"/>
          </w:rPr>
          <w:t>https://www.bairesdev.com/java/pros-cons/</w:t>
        </w:r>
      </w:hyperlink>
      <w:r>
        <w:t xml:space="preserve"> (Accessed: 29/03/2023)</w:t>
      </w:r>
    </w:p>
    <w:p w14:paraId="4BABE0C9" w14:textId="77777777" w:rsidR="00F822CA" w:rsidRPr="00540ED5" w:rsidRDefault="00F822CA" w:rsidP="00F12AFF"/>
    <w:sectPr w:rsidR="00F822CA" w:rsidRPr="00540ED5">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2261" w14:textId="77777777" w:rsidR="00260F8D" w:rsidRDefault="00260F8D">
      <w:pPr>
        <w:spacing w:before="0" w:after="0" w:line="240" w:lineRule="auto"/>
      </w:pPr>
      <w:r>
        <w:separator/>
      </w:r>
    </w:p>
  </w:endnote>
  <w:endnote w:type="continuationSeparator" w:id="0">
    <w:p w14:paraId="6218C287" w14:textId="77777777" w:rsidR="00260F8D" w:rsidRDefault="00260F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D156" w14:textId="77777777" w:rsidR="001638F6" w:rsidRDefault="00844483">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934F1C">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42FF" w14:textId="77777777" w:rsidR="00260F8D" w:rsidRDefault="00260F8D">
      <w:pPr>
        <w:spacing w:before="0" w:after="0" w:line="240" w:lineRule="auto"/>
      </w:pPr>
      <w:r>
        <w:separator/>
      </w:r>
    </w:p>
  </w:footnote>
  <w:footnote w:type="continuationSeparator" w:id="0">
    <w:p w14:paraId="747D5038" w14:textId="77777777" w:rsidR="00260F8D" w:rsidRDefault="00260F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BE2C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9E2E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DB71C2"/>
    <w:multiLevelType w:val="hybridMultilevel"/>
    <w:tmpl w:val="C12AFCA8"/>
    <w:lvl w:ilvl="0" w:tplc="8FF6560E">
      <w:numFmt w:val="bullet"/>
      <w:lvlText w:val="-"/>
      <w:lvlJc w:val="left"/>
      <w:pPr>
        <w:ind w:left="1080" w:hanging="360"/>
      </w:pPr>
      <w:rPr>
        <w:rFonts w:ascii="Constantia" w:eastAsiaTheme="minorEastAsia" w:hAnsi="Constant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7247AD2"/>
    <w:multiLevelType w:val="hybridMultilevel"/>
    <w:tmpl w:val="0420B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984076"/>
    <w:multiLevelType w:val="hybridMultilevel"/>
    <w:tmpl w:val="502C26EA"/>
    <w:lvl w:ilvl="0" w:tplc="A0A2EDEE">
      <w:start w:val="23"/>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BE1776"/>
    <w:multiLevelType w:val="hybridMultilevel"/>
    <w:tmpl w:val="D1B21BB2"/>
    <w:lvl w:ilvl="0" w:tplc="52784732">
      <w:start w:val="23"/>
      <w:numFmt w:val="bullet"/>
      <w:lvlText w:val="-"/>
      <w:lvlJc w:val="left"/>
      <w:pPr>
        <w:ind w:left="420" w:hanging="360"/>
      </w:pPr>
      <w:rPr>
        <w:rFonts w:ascii="Constantia" w:eastAsiaTheme="minorEastAsia" w:hAnsi="Constantia"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5"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8CD030E"/>
    <w:multiLevelType w:val="hybridMultilevel"/>
    <w:tmpl w:val="A6BC1C28"/>
    <w:lvl w:ilvl="0" w:tplc="851CE5C0">
      <w:start w:val="2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F57B6B"/>
    <w:multiLevelType w:val="hybridMultilevel"/>
    <w:tmpl w:val="092C1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AA8270E"/>
    <w:multiLevelType w:val="hybridMultilevel"/>
    <w:tmpl w:val="FC5E5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1405E0"/>
    <w:multiLevelType w:val="hybridMultilevel"/>
    <w:tmpl w:val="2228B6E6"/>
    <w:lvl w:ilvl="0" w:tplc="08090013">
      <w:start w:val="1"/>
      <w:numFmt w:val="upperRoman"/>
      <w:lvlText w:val="%1."/>
      <w:lvlJc w:val="righ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82530CC"/>
    <w:multiLevelType w:val="hybridMultilevel"/>
    <w:tmpl w:val="3086F53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8AF4662"/>
    <w:multiLevelType w:val="hybridMultilevel"/>
    <w:tmpl w:val="D5A8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2A0B59"/>
    <w:multiLevelType w:val="hybridMultilevel"/>
    <w:tmpl w:val="5010E390"/>
    <w:lvl w:ilvl="0" w:tplc="A0A2EDEE">
      <w:start w:val="23"/>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1702E6"/>
    <w:multiLevelType w:val="hybridMultilevel"/>
    <w:tmpl w:val="A05ED2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6933B69"/>
    <w:multiLevelType w:val="hybridMultilevel"/>
    <w:tmpl w:val="6856194E"/>
    <w:lvl w:ilvl="0" w:tplc="08090001">
      <w:start w:val="1"/>
      <w:numFmt w:val="bullet"/>
      <w:lvlText w:val=""/>
      <w:lvlJc w:val="left"/>
      <w:pPr>
        <w:ind w:left="720" w:hanging="360"/>
      </w:pPr>
      <w:rPr>
        <w:rFonts w:ascii="Symbol" w:hAnsi="Symbol" w:hint="default"/>
      </w:rPr>
    </w:lvl>
    <w:lvl w:ilvl="1" w:tplc="1464A626">
      <w:numFmt w:val="bullet"/>
      <w:lvlText w:val="-"/>
      <w:lvlJc w:val="left"/>
      <w:pPr>
        <w:ind w:left="1440" w:hanging="360"/>
      </w:pPr>
      <w:rPr>
        <w:rFonts w:ascii="Constantia" w:eastAsiaTheme="majorEastAsia" w:hAnsi="Constantia" w:cstheme="majorBidi" w:hint="default"/>
        <w:color w:val="3F251D" w:themeColor="accent1"/>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DF0C21"/>
    <w:multiLevelType w:val="hybridMultilevel"/>
    <w:tmpl w:val="0420B5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91122905">
    <w:abstractNumId w:val="9"/>
  </w:num>
  <w:num w:numId="2" w16cid:durableId="1937323603">
    <w:abstractNumId w:val="9"/>
  </w:num>
  <w:num w:numId="3" w16cid:durableId="1209345044">
    <w:abstractNumId w:val="8"/>
  </w:num>
  <w:num w:numId="4" w16cid:durableId="1789658500">
    <w:abstractNumId w:val="8"/>
  </w:num>
  <w:num w:numId="5" w16cid:durableId="2059357600">
    <w:abstractNumId w:val="9"/>
  </w:num>
  <w:num w:numId="6" w16cid:durableId="941650814">
    <w:abstractNumId w:val="8"/>
  </w:num>
  <w:num w:numId="7" w16cid:durableId="933510885">
    <w:abstractNumId w:val="15"/>
  </w:num>
  <w:num w:numId="8" w16cid:durableId="1319115337">
    <w:abstractNumId w:val="10"/>
  </w:num>
  <w:num w:numId="9" w16cid:durableId="1585603837">
    <w:abstractNumId w:val="19"/>
  </w:num>
  <w:num w:numId="10" w16cid:durableId="677931633">
    <w:abstractNumId w:val="16"/>
  </w:num>
  <w:num w:numId="11" w16cid:durableId="1515223108">
    <w:abstractNumId w:val="27"/>
  </w:num>
  <w:num w:numId="12" w16cid:durableId="1911845768">
    <w:abstractNumId w:val="26"/>
  </w:num>
  <w:num w:numId="13" w16cid:durableId="415128891">
    <w:abstractNumId w:val="7"/>
  </w:num>
  <w:num w:numId="14" w16cid:durableId="1708336950">
    <w:abstractNumId w:val="6"/>
  </w:num>
  <w:num w:numId="15" w16cid:durableId="550194111">
    <w:abstractNumId w:val="5"/>
  </w:num>
  <w:num w:numId="16" w16cid:durableId="1621111532">
    <w:abstractNumId w:val="4"/>
  </w:num>
  <w:num w:numId="17" w16cid:durableId="585309733">
    <w:abstractNumId w:val="3"/>
  </w:num>
  <w:num w:numId="18" w16cid:durableId="400490712">
    <w:abstractNumId w:val="2"/>
  </w:num>
  <w:num w:numId="19" w16cid:durableId="1814592826">
    <w:abstractNumId w:val="1"/>
  </w:num>
  <w:num w:numId="20" w16cid:durableId="2003849832">
    <w:abstractNumId w:val="0"/>
  </w:num>
  <w:num w:numId="21" w16cid:durableId="1546940955">
    <w:abstractNumId w:val="11"/>
  </w:num>
  <w:num w:numId="22" w16cid:durableId="557252734">
    <w:abstractNumId w:val="9"/>
  </w:num>
  <w:num w:numId="23" w16cid:durableId="793212276">
    <w:abstractNumId w:val="20"/>
  </w:num>
  <w:num w:numId="24" w16cid:durableId="1037319154">
    <w:abstractNumId w:val="21"/>
  </w:num>
  <w:num w:numId="25" w16cid:durableId="1635598181">
    <w:abstractNumId w:val="23"/>
  </w:num>
  <w:num w:numId="26" w16cid:durableId="1645040091">
    <w:abstractNumId w:val="28"/>
  </w:num>
  <w:num w:numId="27" w16cid:durableId="916131630">
    <w:abstractNumId w:val="22"/>
  </w:num>
  <w:num w:numId="28" w16cid:durableId="323556861">
    <w:abstractNumId w:val="12"/>
  </w:num>
  <w:num w:numId="29" w16cid:durableId="1015617615">
    <w:abstractNumId w:val="25"/>
  </w:num>
  <w:num w:numId="30" w16cid:durableId="597104481">
    <w:abstractNumId w:val="18"/>
  </w:num>
  <w:num w:numId="31" w16cid:durableId="1415977066">
    <w:abstractNumId w:val="8"/>
  </w:num>
  <w:num w:numId="32" w16cid:durableId="2107268158">
    <w:abstractNumId w:val="29"/>
  </w:num>
  <w:num w:numId="33" w16cid:durableId="500773865">
    <w:abstractNumId w:val="17"/>
  </w:num>
  <w:num w:numId="34" w16cid:durableId="1547251159">
    <w:abstractNumId w:val="24"/>
  </w:num>
  <w:num w:numId="35" w16cid:durableId="762334877">
    <w:abstractNumId w:val="13"/>
  </w:num>
  <w:num w:numId="36" w16cid:durableId="996415876">
    <w:abstractNumId w:val="9"/>
  </w:num>
  <w:num w:numId="37" w16cid:durableId="779375300">
    <w:abstractNumId w:val="9"/>
  </w:num>
  <w:num w:numId="38" w16cid:durableId="1225289159">
    <w:abstractNumId w:val="14"/>
  </w:num>
  <w:num w:numId="39" w16cid:durableId="1207137370">
    <w:abstractNumId w:val="9"/>
  </w:num>
  <w:num w:numId="40" w16cid:durableId="1734541470">
    <w:abstractNumId w:val="9"/>
  </w:num>
  <w:num w:numId="41" w16cid:durableId="1672172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EE"/>
    <w:rsid w:val="00011424"/>
    <w:rsid w:val="00013ABD"/>
    <w:rsid w:val="00014AFF"/>
    <w:rsid w:val="000154B3"/>
    <w:rsid w:val="000172E7"/>
    <w:rsid w:val="00061EB5"/>
    <w:rsid w:val="00065115"/>
    <w:rsid w:val="00072CC6"/>
    <w:rsid w:val="000748AA"/>
    <w:rsid w:val="00084E3E"/>
    <w:rsid w:val="00086029"/>
    <w:rsid w:val="0008625A"/>
    <w:rsid w:val="000961CD"/>
    <w:rsid w:val="000A0F18"/>
    <w:rsid w:val="000D2503"/>
    <w:rsid w:val="000D3338"/>
    <w:rsid w:val="000E2CFF"/>
    <w:rsid w:val="00103229"/>
    <w:rsid w:val="00107E29"/>
    <w:rsid w:val="00136CAD"/>
    <w:rsid w:val="0014618C"/>
    <w:rsid w:val="00146E30"/>
    <w:rsid w:val="00151D81"/>
    <w:rsid w:val="00154FEE"/>
    <w:rsid w:val="00157D1F"/>
    <w:rsid w:val="00157EC0"/>
    <w:rsid w:val="001638F6"/>
    <w:rsid w:val="00167F2C"/>
    <w:rsid w:val="001706A2"/>
    <w:rsid w:val="0017229C"/>
    <w:rsid w:val="001858A9"/>
    <w:rsid w:val="0018638E"/>
    <w:rsid w:val="0018787A"/>
    <w:rsid w:val="001A2000"/>
    <w:rsid w:val="001A79A8"/>
    <w:rsid w:val="001B1CAD"/>
    <w:rsid w:val="001B32ED"/>
    <w:rsid w:val="001B69B7"/>
    <w:rsid w:val="001C0705"/>
    <w:rsid w:val="001C2356"/>
    <w:rsid w:val="001D3DC0"/>
    <w:rsid w:val="001D724B"/>
    <w:rsid w:val="001E4AAC"/>
    <w:rsid w:val="001F6AFD"/>
    <w:rsid w:val="00200FC9"/>
    <w:rsid w:val="00203DE2"/>
    <w:rsid w:val="00204D03"/>
    <w:rsid w:val="00206842"/>
    <w:rsid w:val="002070DC"/>
    <w:rsid w:val="002143ED"/>
    <w:rsid w:val="002200BF"/>
    <w:rsid w:val="00260F8D"/>
    <w:rsid w:val="00262BCC"/>
    <w:rsid w:val="00262D48"/>
    <w:rsid w:val="00276087"/>
    <w:rsid w:val="00285EEA"/>
    <w:rsid w:val="002A1B17"/>
    <w:rsid w:val="002A5505"/>
    <w:rsid w:val="002C0844"/>
    <w:rsid w:val="002C44AF"/>
    <w:rsid w:val="002C696E"/>
    <w:rsid w:val="002E08D4"/>
    <w:rsid w:val="002F5738"/>
    <w:rsid w:val="003035F1"/>
    <w:rsid w:val="003209D6"/>
    <w:rsid w:val="003216EF"/>
    <w:rsid w:val="003316FB"/>
    <w:rsid w:val="00334A73"/>
    <w:rsid w:val="0033709E"/>
    <w:rsid w:val="003422FF"/>
    <w:rsid w:val="003728FC"/>
    <w:rsid w:val="003800B8"/>
    <w:rsid w:val="00384CE5"/>
    <w:rsid w:val="00386B05"/>
    <w:rsid w:val="00392127"/>
    <w:rsid w:val="0039565C"/>
    <w:rsid w:val="00396FEE"/>
    <w:rsid w:val="003B19B4"/>
    <w:rsid w:val="003B2822"/>
    <w:rsid w:val="004021D7"/>
    <w:rsid w:val="004161D2"/>
    <w:rsid w:val="00422457"/>
    <w:rsid w:val="00431449"/>
    <w:rsid w:val="00433DD3"/>
    <w:rsid w:val="004420D1"/>
    <w:rsid w:val="00447187"/>
    <w:rsid w:val="00453AC3"/>
    <w:rsid w:val="00454675"/>
    <w:rsid w:val="00454CD6"/>
    <w:rsid w:val="00460A04"/>
    <w:rsid w:val="004631B7"/>
    <w:rsid w:val="00465840"/>
    <w:rsid w:val="004814E9"/>
    <w:rsid w:val="00484D1E"/>
    <w:rsid w:val="00491374"/>
    <w:rsid w:val="004952C4"/>
    <w:rsid w:val="004A3DAD"/>
    <w:rsid w:val="004A4C7C"/>
    <w:rsid w:val="004B6E4F"/>
    <w:rsid w:val="004D2C02"/>
    <w:rsid w:val="004E6518"/>
    <w:rsid w:val="004F505B"/>
    <w:rsid w:val="005060F5"/>
    <w:rsid w:val="005147AB"/>
    <w:rsid w:val="005210F5"/>
    <w:rsid w:val="0053044D"/>
    <w:rsid w:val="005400AB"/>
    <w:rsid w:val="00540ED5"/>
    <w:rsid w:val="00543333"/>
    <w:rsid w:val="00563D24"/>
    <w:rsid w:val="00564635"/>
    <w:rsid w:val="00571DD8"/>
    <w:rsid w:val="00583696"/>
    <w:rsid w:val="005A1C5A"/>
    <w:rsid w:val="005A2CE2"/>
    <w:rsid w:val="005A36E7"/>
    <w:rsid w:val="005C50FF"/>
    <w:rsid w:val="005D594F"/>
    <w:rsid w:val="005D7035"/>
    <w:rsid w:val="005E6340"/>
    <w:rsid w:val="005F1551"/>
    <w:rsid w:val="006228C9"/>
    <w:rsid w:val="00635A38"/>
    <w:rsid w:val="00637AFA"/>
    <w:rsid w:val="00653327"/>
    <w:rsid w:val="006565ED"/>
    <w:rsid w:val="00656846"/>
    <w:rsid w:val="00660B12"/>
    <w:rsid w:val="006651D9"/>
    <w:rsid w:val="00690EFD"/>
    <w:rsid w:val="006B08A1"/>
    <w:rsid w:val="006B5F63"/>
    <w:rsid w:val="006C2924"/>
    <w:rsid w:val="006D4D7A"/>
    <w:rsid w:val="006E0ECE"/>
    <w:rsid w:val="006F5384"/>
    <w:rsid w:val="00700AF7"/>
    <w:rsid w:val="007021DE"/>
    <w:rsid w:val="0070291D"/>
    <w:rsid w:val="007056BB"/>
    <w:rsid w:val="00705A7C"/>
    <w:rsid w:val="00710408"/>
    <w:rsid w:val="00712DA2"/>
    <w:rsid w:val="007214DB"/>
    <w:rsid w:val="00732607"/>
    <w:rsid w:val="00735900"/>
    <w:rsid w:val="00744F8A"/>
    <w:rsid w:val="00762D10"/>
    <w:rsid w:val="00766228"/>
    <w:rsid w:val="007726A2"/>
    <w:rsid w:val="00777DBC"/>
    <w:rsid w:val="00785DC3"/>
    <w:rsid w:val="00790F95"/>
    <w:rsid w:val="00792C5E"/>
    <w:rsid w:val="007B0D69"/>
    <w:rsid w:val="007C004B"/>
    <w:rsid w:val="007F0E27"/>
    <w:rsid w:val="0081127D"/>
    <w:rsid w:val="008170BE"/>
    <w:rsid w:val="008175FC"/>
    <w:rsid w:val="00831A1B"/>
    <w:rsid w:val="008419C5"/>
    <w:rsid w:val="00844483"/>
    <w:rsid w:val="00864C36"/>
    <w:rsid w:val="00866BEC"/>
    <w:rsid w:val="00867A2C"/>
    <w:rsid w:val="00870126"/>
    <w:rsid w:val="00870829"/>
    <w:rsid w:val="00871002"/>
    <w:rsid w:val="0087377F"/>
    <w:rsid w:val="0087398F"/>
    <w:rsid w:val="0088006A"/>
    <w:rsid w:val="00882CC7"/>
    <w:rsid w:val="008A7B3D"/>
    <w:rsid w:val="008C393F"/>
    <w:rsid w:val="008C5AB1"/>
    <w:rsid w:val="008C697E"/>
    <w:rsid w:val="008D52BB"/>
    <w:rsid w:val="008E19DB"/>
    <w:rsid w:val="008E530B"/>
    <w:rsid w:val="008E549C"/>
    <w:rsid w:val="008F368E"/>
    <w:rsid w:val="008F4EA2"/>
    <w:rsid w:val="009008BF"/>
    <w:rsid w:val="0091427C"/>
    <w:rsid w:val="00926230"/>
    <w:rsid w:val="0093201E"/>
    <w:rsid w:val="009336E1"/>
    <w:rsid w:val="00934F1C"/>
    <w:rsid w:val="009361DF"/>
    <w:rsid w:val="009408E5"/>
    <w:rsid w:val="00941663"/>
    <w:rsid w:val="0094559D"/>
    <w:rsid w:val="00963074"/>
    <w:rsid w:val="009709D9"/>
    <w:rsid w:val="00973A3A"/>
    <w:rsid w:val="00974136"/>
    <w:rsid w:val="00974285"/>
    <w:rsid w:val="0097532E"/>
    <w:rsid w:val="009807B4"/>
    <w:rsid w:val="00994126"/>
    <w:rsid w:val="009A0E7E"/>
    <w:rsid w:val="009A115D"/>
    <w:rsid w:val="009A4050"/>
    <w:rsid w:val="009B0B91"/>
    <w:rsid w:val="009B7F2B"/>
    <w:rsid w:val="009C14B1"/>
    <w:rsid w:val="009C6E53"/>
    <w:rsid w:val="009D2231"/>
    <w:rsid w:val="009D5354"/>
    <w:rsid w:val="009F0D52"/>
    <w:rsid w:val="009F6FD8"/>
    <w:rsid w:val="009F7F3E"/>
    <w:rsid w:val="00A025A0"/>
    <w:rsid w:val="00A069C6"/>
    <w:rsid w:val="00A10C84"/>
    <w:rsid w:val="00A122DB"/>
    <w:rsid w:val="00A17FB2"/>
    <w:rsid w:val="00A21FC1"/>
    <w:rsid w:val="00A31419"/>
    <w:rsid w:val="00A44BF9"/>
    <w:rsid w:val="00A52547"/>
    <w:rsid w:val="00A535A8"/>
    <w:rsid w:val="00A54DA8"/>
    <w:rsid w:val="00A554F1"/>
    <w:rsid w:val="00A8365A"/>
    <w:rsid w:val="00A91481"/>
    <w:rsid w:val="00A966D6"/>
    <w:rsid w:val="00A971D7"/>
    <w:rsid w:val="00AA7B60"/>
    <w:rsid w:val="00AB16F3"/>
    <w:rsid w:val="00AC3704"/>
    <w:rsid w:val="00AC7B6A"/>
    <w:rsid w:val="00AD165F"/>
    <w:rsid w:val="00AF1EFC"/>
    <w:rsid w:val="00B01196"/>
    <w:rsid w:val="00B105C0"/>
    <w:rsid w:val="00B107A5"/>
    <w:rsid w:val="00B11A10"/>
    <w:rsid w:val="00B2655D"/>
    <w:rsid w:val="00B36879"/>
    <w:rsid w:val="00B4137B"/>
    <w:rsid w:val="00B47B7A"/>
    <w:rsid w:val="00B53E5B"/>
    <w:rsid w:val="00B646B8"/>
    <w:rsid w:val="00B650A3"/>
    <w:rsid w:val="00B722FA"/>
    <w:rsid w:val="00B85D56"/>
    <w:rsid w:val="00B95DE9"/>
    <w:rsid w:val="00BA51D9"/>
    <w:rsid w:val="00BB5815"/>
    <w:rsid w:val="00BD7085"/>
    <w:rsid w:val="00BD7354"/>
    <w:rsid w:val="00BE116A"/>
    <w:rsid w:val="00BE27D1"/>
    <w:rsid w:val="00BF1FD1"/>
    <w:rsid w:val="00C072E9"/>
    <w:rsid w:val="00C1458E"/>
    <w:rsid w:val="00C20B3F"/>
    <w:rsid w:val="00C40FF1"/>
    <w:rsid w:val="00C604C9"/>
    <w:rsid w:val="00C61645"/>
    <w:rsid w:val="00C6636C"/>
    <w:rsid w:val="00C80BD4"/>
    <w:rsid w:val="00C964D6"/>
    <w:rsid w:val="00CB1267"/>
    <w:rsid w:val="00CB6C78"/>
    <w:rsid w:val="00CC738E"/>
    <w:rsid w:val="00CD4F38"/>
    <w:rsid w:val="00CF3A42"/>
    <w:rsid w:val="00D01863"/>
    <w:rsid w:val="00D06A21"/>
    <w:rsid w:val="00D2246A"/>
    <w:rsid w:val="00D26467"/>
    <w:rsid w:val="00D2757F"/>
    <w:rsid w:val="00D42B8D"/>
    <w:rsid w:val="00D5413C"/>
    <w:rsid w:val="00D5599F"/>
    <w:rsid w:val="00D63CB4"/>
    <w:rsid w:val="00D77A23"/>
    <w:rsid w:val="00D77CFE"/>
    <w:rsid w:val="00D85513"/>
    <w:rsid w:val="00D87A53"/>
    <w:rsid w:val="00D92F5C"/>
    <w:rsid w:val="00DA2E43"/>
    <w:rsid w:val="00DB60B1"/>
    <w:rsid w:val="00DC07A3"/>
    <w:rsid w:val="00DC71CD"/>
    <w:rsid w:val="00DE6708"/>
    <w:rsid w:val="00DF200C"/>
    <w:rsid w:val="00DF6517"/>
    <w:rsid w:val="00DF651C"/>
    <w:rsid w:val="00E04D46"/>
    <w:rsid w:val="00E06059"/>
    <w:rsid w:val="00E10A94"/>
    <w:rsid w:val="00E11B8A"/>
    <w:rsid w:val="00E1337C"/>
    <w:rsid w:val="00E13BFB"/>
    <w:rsid w:val="00E64C7C"/>
    <w:rsid w:val="00E718A9"/>
    <w:rsid w:val="00E741C1"/>
    <w:rsid w:val="00E845F9"/>
    <w:rsid w:val="00E8667B"/>
    <w:rsid w:val="00E96362"/>
    <w:rsid w:val="00EA3760"/>
    <w:rsid w:val="00EA43CB"/>
    <w:rsid w:val="00EB4D44"/>
    <w:rsid w:val="00EB51B4"/>
    <w:rsid w:val="00ED6CE5"/>
    <w:rsid w:val="00EE3D72"/>
    <w:rsid w:val="00EF5049"/>
    <w:rsid w:val="00F01444"/>
    <w:rsid w:val="00F03601"/>
    <w:rsid w:val="00F12AFF"/>
    <w:rsid w:val="00F134E4"/>
    <w:rsid w:val="00F20057"/>
    <w:rsid w:val="00F217B5"/>
    <w:rsid w:val="00F21A78"/>
    <w:rsid w:val="00F21BD5"/>
    <w:rsid w:val="00F677F9"/>
    <w:rsid w:val="00F716FE"/>
    <w:rsid w:val="00F73317"/>
    <w:rsid w:val="00F759BE"/>
    <w:rsid w:val="00F76BDF"/>
    <w:rsid w:val="00F822CA"/>
    <w:rsid w:val="00F8788D"/>
    <w:rsid w:val="00FA733D"/>
    <w:rsid w:val="00FB4CDF"/>
    <w:rsid w:val="00FB5B70"/>
    <w:rsid w:val="00FC37D2"/>
    <w:rsid w:val="00FC58D1"/>
    <w:rsid w:val="00FD1504"/>
    <w:rsid w:val="00FD3891"/>
    <w:rsid w:val="00FD7382"/>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1EE760"/>
  <w15:chartTrackingRefBased/>
  <w15:docId w15:val="{75D313E8-6017-4615-A7D4-84E8EE20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535A8"/>
    <w:pPr>
      <w:keepNext/>
      <w:keepLines/>
      <w:spacing w:before="600" w:after="60"/>
      <w:outlineLvl w:val="0"/>
    </w:pPr>
    <w:rPr>
      <w:rFonts w:asciiTheme="majorHAnsi" w:eastAsiaTheme="majorEastAsia" w:hAnsiTheme="majorHAnsi" w:cstheme="majorBidi"/>
      <w:color w:val="3F251D" w:themeColor="accent1"/>
      <w:sz w:val="48"/>
      <w:szCs w:val="30"/>
    </w:rPr>
  </w:style>
  <w:style w:type="paragraph" w:styleId="Heading2">
    <w:name w:val="heading 2"/>
    <w:basedOn w:val="Normal"/>
    <w:next w:val="Normal"/>
    <w:link w:val="Heading2Char"/>
    <w:uiPriority w:val="4"/>
    <w:unhideWhenUsed/>
    <w:qFormat/>
    <w:rsid w:val="00A535A8"/>
    <w:pPr>
      <w:keepNext/>
      <w:keepLines/>
      <w:spacing w:before="240" w:after="0"/>
      <w:outlineLvl w:val="1"/>
    </w:pPr>
    <w:rPr>
      <w:rFonts w:asciiTheme="majorHAnsi" w:eastAsiaTheme="majorEastAsia" w:hAnsiTheme="majorHAnsi" w:cstheme="majorBidi"/>
      <w:caps/>
      <w:color w:val="3F251D" w:themeColor="accent1"/>
      <w:sz w:val="28"/>
    </w:rPr>
  </w:style>
  <w:style w:type="paragraph" w:styleId="Heading3">
    <w:name w:val="heading 3"/>
    <w:basedOn w:val="Normal"/>
    <w:next w:val="Normal"/>
    <w:link w:val="Heading3Char"/>
    <w:uiPriority w:val="4"/>
    <w:unhideWhenUsed/>
    <w:qFormat/>
    <w:rsid w:val="0081127D"/>
    <w:pPr>
      <w:keepNext/>
      <w:keepLines/>
      <w:spacing w:before="200" w:after="0"/>
      <w:outlineLvl w:val="2"/>
    </w:pPr>
    <w:rPr>
      <w:rFonts w:asciiTheme="majorHAnsi" w:eastAsiaTheme="majorEastAsia" w:hAnsiTheme="majorHAnsi" w:cstheme="majorBidi"/>
      <w:color w:val="3F251D" w:themeColor="accent1"/>
      <w:sz w:val="28"/>
    </w:rPr>
  </w:style>
  <w:style w:type="paragraph" w:styleId="Heading4">
    <w:name w:val="heading 4"/>
    <w:basedOn w:val="Normal"/>
    <w:next w:val="Normal"/>
    <w:link w:val="Heading4Char"/>
    <w:uiPriority w:val="4"/>
    <w:unhideWhenUsed/>
    <w:qFormat/>
    <w:rsid w:val="00870829"/>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A535A8"/>
    <w:rPr>
      <w:rFonts w:asciiTheme="majorHAnsi" w:eastAsiaTheme="majorEastAsia" w:hAnsiTheme="majorHAnsi" w:cstheme="majorBidi"/>
      <w:color w:val="3F251D" w:themeColor="accent1"/>
      <w:sz w:val="48"/>
      <w:szCs w:val="30"/>
    </w:rPr>
  </w:style>
  <w:style w:type="character" w:customStyle="1" w:styleId="Heading2Char">
    <w:name w:val="Heading 2 Char"/>
    <w:basedOn w:val="DefaultParagraphFont"/>
    <w:link w:val="Heading2"/>
    <w:uiPriority w:val="4"/>
    <w:rsid w:val="00A535A8"/>
    <w:rPr>
      <w:rFonts w:asciiTheme="majorHAnsi" w:eastAsiaTheme="majorEastAsia" w:hAnsiTheme="majorHAnsi" w:cstheme="majorBidi"/>
      <w:caps/>
      <w:color w:val="3F251D" w:themeColor="accent1"/>
      <w:sz w:val="28"/>
    </w:rPr>
  </w:style>
  <w:style w:type="character" w:customStyle="1" w:styleId="Heading3Char">
    <w:name w:val="Heading 3 Char"/>
    <w:basedOn w:val="DefaultParagraphFont"/>
    <w:link w:val="Heading3"/>
    <w:uiPriority w:val="4"/>
    <w:rsid w:val="0081127D"/>
    <w:rPr>
      <w:rFonts w:asciiTheme="majorHAnsi" w:eastAsiaTheme="majorEastAsia" w:hAnsiTheme="majorHAnsi" w:cstheme="majorBidi"/>
      <w:color w:val="3F251D" w:themeColor="accent1"/>
      <w:sz w:val="28"/>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8C5AB1"/>
    <w:rPr>
      <w:color w:val="993E21" w:themeColor="hyperlink"/>
      <w:u w:val="single"/>
    </w:rPr>
  </w:style>
  <w:style w:type="paragraph" w:styleId="ListParagraph">
    <w:name w:val="List Paragraph"/>
    <w:basedOn w:val="Normal"/>
    <w:uiPriority w:val="34"/>
    <w:qFormat/>
    <w:rsid w:val="00B01196"/>
    <w:pPr>
      <w:spacing w:before="0" w:after="160" w:line="259" w:lineRule="auto"/>
      <w:ind w:left="720"/>
      <w:contextualSpacing/>
    </w:pPr>
    <w:rPr>
      <w:rFonts w:eastAsiaTheme="minorHAnsi"/>
      <w:color w:val="auto"/>
      <w:lang w:val="en-GB" w:eastAsia="en-US"/>
    </w:rPr>
  </w:style>
  <w:style w:type="character" w:customStyle="1" w:styleId="Heading4Char">
    <w:name w:val="Heading 4 Char"/>
    <w:basedOn w:val="DefaultParagraphFont"/>
    <w:link w:val="Heading4"/>
    <w:uiPriority w:val="4"/>
    <w:rsid w:val="00870829"/>
    <w:rPr>
      <w:rFonts w:asciiTheme="majorHAnsi" w:eastAsiaTheme="majorEastAsia" w:hAnsiTheme="majorHAnsi" w:cstheme="majorBidi"/>
      <w:i/>
      <w:iCs/>
      <w:color w:val="2F1B15" w:themeColor="accent1" w:themeShade="BF"/>
    </w:rPr>
  </w:style>
  <w:style w:type="character" w:styleId="UnresolvedMention">
    <w:name w:val="Unresolved Mention"/>
    <w:basedOn w:val="DefaultParagraphFont"/>
    <w:uiPriority w:val="99"/>
    <w:semiHidden/>
    <w:unhideWhenUsed/>
    <w:rsid w:val="006F5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86733">
      <w:bodyDiv w:val="1"/>
      <w:marLeft w:val="0"/>
      <w:marRight w:val="0"/>
      <w:marTop w:val="0"/>
      <w:marBottom w:val="0"/>
      <w:divBdr>
        <w:top w:val="none" w:sz="0" w:space="0" w:color="auto"/>
        <w:left w:val="none" w:sz="0" w:space="0" w:color="auto"/>
        <w:bottom w:val="none" w:sz="0" w:space="0" w:color="auto"/>
        <w:right w:val="none" w:sz="0" w:space="0" w:color="auto"/>
      </w:divBdr>
    </w:div>
    <w:div w:id="223419599">
      <w:bodyDiv w:val="1"/>
      <w:marLeft w:val="0"/>
      <w:marRight w:val="0"/>
      <w:marTop w:val="0"/>
      <w:marBottom w:val="0"/>
      <w:divBdr>
        <w:top w:val="none" w:sz="0" w:space="0" w:color="auto"/>
        <w:left w:val="none" w:sz="0" w:space="0" w:color="auto"/>
        <w:bottom w:val="none" w:sz="0" w:space="0" w:color="auto"/>
        <w:right w:val="none" w:sz="0" w:space="0" w:color="auto"/>
      </w:divBdr>
    </w:div>
    <w:div w:id="398946068">
      <w:bodyDiv w:val="1"/>
      <w:marLeft w:val="0"/>
      <w:marRight w:val="0"/>
      <w:marTop w:val="0"/>
      <w:marBottom w:val="0"/>
      <w:divBdr>
        <w:top w:val="none" w:sz="0" w:space="0" w:color="auto"/>
        <w:left w:val="none" w:sz="0" w:space="0" w:color="auto"/>
        <w:bottom w:val="none" w:sz="0" w:space="0" w:color="auto"/>
        <w:right w:val="none" w:sz="0" w:space="0" w:color="auto"/>
      </w:divBdr>
    </w:div>
    <w:div w:id="823741269">
      <w:bodyDiv w:val="1"/>
      <w:marLeft w:val="0"/>
      <w:marRight w:val="0"/>
      <w:marTop w:val="0"/>
      <w:marBottom w:val="0"/>
      <w:divBdr>
        <w:top w:val="none" w:sz="0" w:space="0" w:color="auto"/>
        <w:left w:val="none" w:sz="0" w:space="0" w:color="auto"/>
        <w:bottom w:val="none" w:sz="0" w:space="0" w:color="auto"/>
        <w:right w:val="none" w:sz="0" w:space="0" w:color="auto"/>
      </w:divBdr>
    </w:div>
    <w:div w:id="939607724">
      <w:bodyDiv w:val="1"/>
      <w:marLeft w:val="0"/>
      <w:marRight w:val="0"/>
      <w:marTop w:val="0"/>
      <w:marBottom w:val="0"/>
      <w:divBdr>
        <w:top w:val="none" w:sz="0" w:space="0" w:color="auto"/>
        <w:left w:val="none" w:sz="0" w:space="0" w:color="auto"/>
        <w:bottom w:val="none" w:sz="0" w:space="0" w:color="auto"/>
        <w:right w:val="none" w:sz="0" w:space="0" w:color="auto"/>
      </w:divBdr>
    </w:div>
    <w:div w:id="109119698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906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ilites.com/pros-and-cons-of-using-c-as-your-backend-programming-languag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difference-between-net-framework-and-net-core/" TargetMode="External"/><Relationship Id="rId17" Type="http://schemas.openxmlformats.org/officeDocument/2006/relationships/hyperlink" Target="https://www.bairesdev.com/java/pros-cons/" TargetMode="External"/><Relationship Id="rId2" Type="http://schemas.openxmlformats.org/officeDocument/2006/relationships/numbering" Target="numbering.xml"/><Relationship Id="rId16" Type="http://schemas.openxmlformats.org/officeDocument/2006/relationships/hyperlink" Target="https://www.javatpoint.com/java-spring-pros-and-c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ccessive.tech/blog/pros-and-cons-of-net-framework/" TargetMode="External"/><Relationship Id="rId5" Type="http://schemas.openxmlformats.org/officeDocument/2006/relationships/webSettings" Target="webSettings.xml"/><Relationship Id="rId15" Type="http://schemas.openxmlformats.org/officeDocument/2006/relationships/hyperlink" Target="https://www.analyticsinsight.net/top-5-pros-and-5-cons-of-using-python-in-web-development-project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ata-flair.training/blogs/django-advantages-and-disadvantag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j\AppData\Local\Microsoft\Office\16.0\DTS\en-GB%7b8A803EAD-659C-4C04-918A-6E860A4B826C%7d\%7bE8A3262C-A1F0-4473-82D4-2B857E291FB7%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{E8A3262C-A1F0-4473-82D4-2B857E291FB7}tf16392938_win32.dotx</Template>
  <TotalTime>97</TotalTime>
  <Pages>1</Pages>
  <Words>4105</Words>
  <Characters>23404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Park</dc:creator>
  <cp:keywords/>
  <cp:lastModifiedBy>jamie park</cp:lastModifiedBy>
  <cp:revision>301</cp:revision>
  <dcterms:created xsi:type="dcterms:W3CDTF">2023-03-21T18:27:00Z</dcterms:created>
  <dcterms:modified xsi:type="dcterms:W3CDTF">2023-04-01T20:01:00Z</dcterms:modified>
  <cp:version/>
</cp:coreProperties>
</file>