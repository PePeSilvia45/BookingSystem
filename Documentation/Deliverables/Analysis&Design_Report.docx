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DE955" w14:textId="348261B0" w:rsidR="00D5413C" w:rsidRDefault="00D5413C">
      <w:pPr>
        <w:pStyle w:val="Photo"/>
      </w:pPr>
    </w:p>
    <w:p w14:paraId="13CD1DF9" w14:textId="1A86AD86" w:rsidR="001638F6" w:rsidRDefault="007D6BA2" w:rsidP="00D5413C">
      <w:pPr>
        <w:pStyle w:val="Title"/>
      </w:pPr>
      <w:r>
        <w:t>Analysis &amp; Design</w:t>
      </w:r>
    </w:p>
    <w:p w14:paraId="23EC1080" w14:textId="5D928C59" w:rsidR="001303A0" w:rsidRPr="00D5413C" w:rsidRDefault="001303A0" w:rsidP="001303A0">
      <w:pPr>
        <w:pStyle w:val="Subtitle"/>
      </w:pPr>
      <w:r>
        <w:t>graded unit 2</w:t>
      </w:r>
    </w:p>
    <w:p w14:paraId="0A2511C1" w14:textId="5814ADF4" w:rsidR="003422FF" w:rsidRDefault="007D6BA2" w:rsidP="003422FF">
      <w:pPr>
        <w:pStyle w:val="ContactInfo"/>
      </w:pPr>
      <w:r>
        <w:t>James Park</w:t>
      </w:r>
      <w:r w:rsidR="00D5413C">
        <w:rPr>
          <w:lang w:val="en-GB" w:bidi="en-GB"/>
        </w:rPr>
        <w:t xml:space="preserve"> | </w:t>
      </w:r>
      <w:r>
        <w:t>Software Development</w:t>
      </w:r>
      <w:r w:rsidR="00D5413C">
        <w:rPr>
          <w:lang w:val="en-GB" w:bidi="en-GB"/>
        </w:rPr>
        <w:t xml:space="preserve"> | </w:t>
      </w:r>
      <w:r>
        <w:t>19/04/2023</w:t>
      </w:r>
      <w:r w:rsidR="003422FF">
        <w:rPr>
          <w:lang w:val="en-GB" w:bidi="en-GB"/>
        </w:rPr>
        <w:br w:type="page"/>
      </w:r>
    </w:p>
    <w:sdt>
      <w:sdtPr>
        <w:rPr>
          <w:rFonts w:asciiTheme="minorHAnsi" w:eastAsiaTheme="minorEastAsia" w:hAnsiTheme="minorHAnsi" w:cstheme="minorBidi"/>
          <w:color w:val="4D322D" w:themeColor="text2"/>
          <w:sz w:val="22"/>
          <w:szCs w:val="22"/>
        </w:rPr>
        <w:id w:val="1120645167"/>
        <w:docPartObj>
          <w:docPartGallery w:val="Table of Contents"/>
          <w:docPartUnique/>
        </w:docPartObj>
      </w:sdtPr>
      <w:sdtEndPr>
        <w:rPr>
          <w:b/>
          <w:bCs/>
          <w:noProof/>
        </w:rPr>
      </w:sdtEndPr>
      <w:sdtContent>
        <w:p w14:paraId="4FD8BB09" w14:textId="5086646C" w:rsidR="008D3035" w:rsidRDefault="008D3035" w:rsidP="008D3035">
          <w:pPr>
            <w:pStyle w:val="TOCHeading"/>
          </w:pPr>
          <w:r>
            <w:t>Contents</w:t>
          </w:r>
        </w:p>
        <w:p w14:paraId="14723A7A" w14:textId="162E0733" w:rsidR="002E5A81" w:rsidRDefault="008D3035">
          <w:pPr>
            <w:pStyle w:val="TOC1"/>
            <w:tabs>
              <w:tab w:val="right" w:leader="dot" w:pos="12950"/>
            </w:tabs>
            <w:rPr>
              <w:noProof/>
              <w:color w:val="auto"/>
              <w:lang w:val="en-GB" w:eastAsia="en-GB"/>
            </w:rPr>
          </w:pPr>
          <w:r>
            <w:fldChar w:fldCharType="begin"/>
          </w:r>
          <w:r>
            <w:instrText xml:space="preserve"> TOC \o "1-3" \h \z \u </w:instrText>
          </w:r>
          <w:r>
            <w:fldChar w:fldCharType="separate"/>
          </w:r>
          <w:hyperlink w:anchor="_Toc132802394" w:history="1">
            <w:r w:rsidR="002E5A81" w:rsidRPr="00AC76E3">
              <w:rPr>
                <w:rStyle w:val="Hyperlink"/>
                <w:noProof/>
              </w:rPr>
              <w:t>Introduction</w:t>
            </w:r>
            <w:r w:rsidR="002E5A81">
              <w:rPr>
                <w:noProof/>
                <w:webHidden/>
              </w:rPr>
              <w:tab/>
            </w:r>
            <w:r w:rsidR="002E5A81">
              <w:rPr>
                <w:noProof/>
                <w:webHidden/>
              </w:rPr>
              <w:fldChar w:fldCharType="begin"/>
            </w:r>
            <w:r w:rsidR="002E5A81">
              <w:rPr>
                <w:noProof/>
                <w:webHidden/>
              </w:rPr>
              <w:instrText xml:space="preserve"> PAGEREF _Toc132802394 \h </w:instrText>
            </w:r>
            <w:r w:rsidR="002E5A81">
              <w:rPr>
                <w:noProof/>
                <w:webHidden/>
              </w:rPr>
            </w:r>
            <w:r w:rsidR="002E5A81">
              <w:rPr>
                <w:noProof/>
                <w:webHidden/>
              </w:rPr>
              <w:fldChar w:fldCharType="separate"/>
            </w:r>
            <w:r w:rsidR="002E5A81">
              <w:rPr>
                <w:noProof/>
                <w:webHidden/>
              </w:rPr>
              <w:t>3</w:t>
            </w:r>
            <w:r w:rsidR="002E5A81">
              <w:rPr>
                <w:noProof/>
                <w:webHidden/>
              </w:rPr>
              <w:fldChar w:fldCharType="end"/>
            </w:r>
          </w:hyperlink>
        </w:p>
        <w:p w14:paraId="7D3A14E9" w14:textId="6ED18238" w:rsidR="002E5A81" w:rsidRDefault="00000000">
          <w:pPr>
            <w:pStyle w:val="TOC1"/>
            <w:tabs>
              <w:tab w:val="right" w:leader="dot" w:pos="12950"/>
            </w:tabs>
            <w:rPr>
              <w:noProof/>
              <w:color w:val="auto"/>
              <w:lang w:val="en-GB" w:eastAsia="en-GB"/>
            </w:rPr>
          </w:pPr>
          <w:hyperlink w:anchor="_Toc132802395" w:history="1">
            <w:r w:rsidR="002E5A81" w:rsidRPr="00AC76E3">
              <w:rPr>
                <w:rStyle w:val="Hyperlink"/>
                <w:noProof/>
              </w:rPr>
              <w:t>Use Case Diagrams</w:t>
            </w:r>
            <w:r w:rsidR="002E5A81">
              <w:rPr>
                <w:noProof/>
                <w:webHidden/>
              </w:rPr>
              <w:tab/>
            </w:r>
            <w:r w:rsidR="002E5A81">
              <w:rPr>
                <w:noProof/>
                <w:webHidden/>
              </w:rPr>
              <w:fldChar w:fldCharType="begin"/>
            </w:r>
            <w:r w:rsidR="002E5A81">
              <w:rPr>
                <w:noProof/>
                <w:webHidden/>
              </w:rPr>
              <w:instrText xml:space="preserve"> PAGEREF _Toc132802395 \h </w:instrText>
            </w:r>
            <w:r w:rsidR="002E5A81">
              <w:rPr>
                <w:noProof/>
                <w:webHidden/>
              </w:rPr>
            </w:r>
            <w:r w:rsidR="002E5A81">
              <w:rPr>
                <w:noProof/>
                <w:webHidden/>
              </w:rPr>
              <w:fldChar w:fldCharType="separate"/>
            </w:r>
            <w:r w:rsidR="002E5A81">
              <w:rPr>
                <w:noProof/>
                <w:webHidden/>
              </w:rPr>
              <w:t>4</w:t>
            </w:r>
            <w:r w:rsidR="002E5A81">
              <w:rPr>
                <w:noProof/>
                <w:webHidden/>
              </w:rPr>
              <w:fldChar w:fldCharType="end"/>
            </w:r>
          </w:hyperlink>
        </w:p>
        <w:p w14:paraId="3841307F" w14:textId="42BBE612" w:rsidR="002E5A81" w:rsidRDefault="00000000">
          <w:pPr>
            <w:pStyle w:val="TOC2"/>
            <w:tabs>
              <w:tab w:val="right" w:leader="dot" w:pos="12950"/>
            </w:tabs>
            <w:rPr>
              <w:noProof/>
              <w:color w:val="auto"/>
              <w:lang w:val="en-GB" w:eastAsia="en-GB"/>
            </w:rPr>
          </w:pPr>
          <w:hyperlink w:anchor="_Toc132802396" w:history="1">
            <w:r w:rsidR="002E5A81" w:rsidRPr="00AC76E3">
              <w:rPr>
                <w:rStyle w:val="Hyperlink"/>
                <w:noProof/>
              </w:rPr>
              <w:t>Use case diagram – creating a booking</w:t>
            </w:r>
            <w:r w:rsidR="002E5A81">
              <w:rPr>
                <w:noProof/>
                <w:webHidden/>
              </w:rPr>
              <w:tab/>
            </w:r>
            <w:r w:rsidR="002E5A81">
              <w:rPr>
                <w:noProof/>
                <w:webHidden/>
              </w:rPr>
              <w:fldChar w:fldCharType="begin"/>
            </w:r>
            <w:r w:rsidR="002E5A81">
              <w:rPr>
                <w:noProof/>
                <w:webHidden/>
              </w:rPr>
              <w:instrText xml:space="preserve"> PAGEREF _Toc132802396 \h </w:instrText>
            </w:r>
            <w:r w:rsidR="002E5A81">
              <w:rPr>
                <w:noProof/>
                <w:webHidden/>
              </w:rPr>
            </w:r>
            <w:r w:rsidR="002E5A81">
              <w:rPr>
                <w:noProof/>
                <w:webHidden/>
              </w:rPr>
              <w:fldChar w:fldCharType="separate"/>
            </w:r>
            <w:r w:rsidR="002E5A81">
              <w:rPr>
                <w:noProof/>
                <w:webHidden/>
              </w:rPr>
              <w:t>4</w:t>
            </w:r>
            <w:r w:rsidR="002E5A81">
              <w:rPr>
                <w:noProof/>
                <w:webHidden/>
              </w:rPr>
              <w:fldChar w:fldCharType="end"/>
            </w:r>
          </w:hyperlink>
        </w:p>
        <w:p w14:paraId="37EE49BC" w14:textId="530488D2" w:rsidR="002E5A81" w:rsidRDefault="00000000">
          <w:pPr>
            <w:pStyle w:val="TOC2"/>
            <w:tabs>
              <w:tab w:val="right" w:leader="dot" w:pos="12950"/>
            </w:tabs>
            <w:rPr>
              <w:noProof/>
              <w:color w:val="auto"/>
              <w:lang w:val="en-GB" w:eastAsia="en-GB"/>
            </w:rPr>
          </w:pPr>
          <w:hyperlink w:anchor="_Toc132802397" w:history="1">
            <w:r w:rsidR="002E5A81" w:rsidRPr="00AC76E3">
              <w:rPr>
                <w:rStyle w:val="Hyperlink"/>
                <w:noProof/>
              </w:rPr>
              <w:t>use case diagram – registering a new employee</w:t>
            </w:r>
            <w:r w:rsidR="002E5A81">
              <w:rPr>
                <w:noProof/>
                <w:webHidden/>
              </w:rPr>
              <w:tab/>
            </w:r>
            <w:r w:rsidR="002E5A81">
              <w:rPr>
                <w:noProof/>
                <w:webHidden/>
              </w:rPr>
              <w:fldChar w:fldCharType="begin"/>
            </w:r>
            <w:r w:rsidR="002E5A81">
              <w:rPr>
                <w:noProof/>
                <w:webHidden/>
              </w:rPr>
              <w:instrText xml:space="preserve"> PAGEREF _Toc132802397 \h </w:instrText>
            </w:r>
            <w:r w:rsidR="002E5A81">
              <w:rPr>
                <w:noProof/>
                <w:webHidden/>
              </w:rPr>
            </w:r>
            <w:r w:rsidR="002E5A81">
              <w:rPr>
                <w:noProof/>
                <w:webHidden/>
              </w:rPr>
              <w:fldChar w:fldCharType="separate"/>
            </w:r>
            <w:r w:rsidR="002E5A81">
              <w:rPr>
                <w:noProof/>
                <w:webHidden/>
              </w:rPr>
              <w:t>5</w:t>
            </w:r>
            <w:r w:rsidR="002E5A81">
              <w:rPr>
                <w:noProof/>
                <w:webHidden/>
              </w:rPr>
              <w:fldChar w:fldCharType="end"/>
            </w:r>
          </w:hyperlink>
        </w:p>
        <w:p w14:paraId="4B8F83B8" w14:textId="442194E1" w:rsidR="002E5A81" w:rsidRDefault="00000000">
          <w:pPr>
            <w:pStyle w:val="TOC1"/>
            <w:tabs>
              <w:tab w:val="right" w:leader="dot" w:pos="12950"/>
            </w:tabs>
            <w:rPr>
              <w:noProof/>
              <w:color w:val="auto"/>
              <w:lang w:val="en-GB" w:eastAsia="en-GB"/>
            </w:rPr>
          </w:pPr>
          <w:hyperlink w:anchor="_Toc132802398" w:history="1">
            <w:r w:rsidR="002E5A81" w:rsidRPr="00AC76E3">
              <w:rPr>
                <w:rStyle w:val="Hyperlink"/>
                <w:noProof/>
              </w:rPr>
              <w:t>Detailed Class Diagram</w:t>
            </w:r>
            <w:r w:rsidR="002E5A81">
              <w:rPr>
                <w:noProof/>
                <w:webHidden/>
              </w:rPr>
              <w:tab/>
            </w:r>
            <w:r w:rsidR="002E5A81">
              <w:rPr>
                <w:noProof/>
                <w:webHidden/>
              </w:rPr>
              <w:fldChar w:fldCharType="begin"/>
            </w:r>
            <w:r w:rsidR="002E5A81">
              <w:rPr>
                <w:noProof/>
                <w:webHidden/>
              </w:rPr>
              <w:instrText xml:space="preserve"> PAGEREF _Toc132802398 \h </w:instrText>
            </w:r>
            <w:r w:rsidR="002E5A81">
              <w:rPr>
                <w:noProof/>
                <w:webHidden/>
              </w:rPr>
            </w:r>
            <w:r w:rsidR="002E5A81">
              <w:rPr>
                <w:noProof/>
                <w:webHidden/>
              </w:rPr>
              <w:fldChar w:fldCharType="separate"/>
            </w:r>
            <w:r w:rsidR="002E5A81">
              <w:rPr>
                <w:noProof/>
                <w:webHidden/>
              </w:rPr>
              <w:t>7</w:t>
            </w:r>
            <w:r w:rsidR="002E5A81">
              <w:rPr>
                <w:noProof/>
                <w:webHidden/>
              </w:rPr>
              <w:fldChar w:fldCharType="end"/>
            </w:r>
          </w:hyperlink>
        </w:p>
        <w:p w14:paraId="5BBCFC30" w14:textId="5BFCE75D" w:rsidR="002E5A81" w:rsidRDefault="00000000">
          <w:pPr>
            <w:pStyle w:val="TOC1"/>
            <w:tabs>
              <w:tab w:val="right" w:leader="dot" w:pos="12950"/>
            </w:tabs>
            <w:rPr>
              <w:noProof/>
              <w:color w:val="auto"/>
              <w:lang w:val="en-GB" w:eastAsia="en-GB"/>
            </w:rPr>
          </w:pPr>
          <w:hyperlink w:anchor="_Toc132802399" w:history="1">
            <w:r w:rsidR="002E5A81" w:rsidRPr="00AC76E3">
              <w:rPr>
                <w:rStyle w:val="Hyperlink"/>
                <w:noProof/>
              </w:rPr>
              <w:t>Activity Diagrams</w:t>
            </w:r>
            <w:r w:rsidR="002E5A81">
              <w:rPr>
                <w:noProof/>
                <w:webHidden/>
              </w:rPr>
              <w:tab/>
            </w:r>
            <w:r w:rsidR="002E5A81">
              <w:rPr>
                <w:noProof/>
                <w:webHidden/>
              </w:rPr>
              <w:fldChar w:fldCharType="begin"/>
            </w:r>
            <w:r w:rsidR="002E5A81">
              <w:rPr>
                <w:noProof/>
                <w:webHidden/>
              </w:rPr>
              <w:instrText xml:space="preserve"> PAGEREF _Toc132802399 \h </w:instrText>
            </w:r>
            <w:r w:rsidR="002E5A81">
              <w:rPr>
                <w:noProof/>
                <w:webHidden/>
              </w:rPr>
            </w:r>
            <w:r w:rsidR="002E5A81">
              <w:rPr>
                <w:noProof/>
                <w:webHidden/>
              </w:rPr>
              <w:fldChar w:fldCharType="separate"/>
            </w:r>
            <w:r w:rsidR="002E5A81">
              <w:rPr>
                <w:noProof/>
                <w:webHidden/>
              </w:rPr>
              <w:t>8</w:t>
            </w:r>
            <w:r w:rsidR="002E5A81">
              <w:rPr>
                <w:noProof/>
                <w:webHidden/>
              </w:rPr>
              <w:fldChar w:fldCharType="end"/>
            </w:r>
          </w:hyperlink>
        </w:p>
        <w:p w14:paraId="7C23AF2D" w14:textId="576B33F3" w:rsidR="002E5A81" w:rsidRDefault="00000000">
          <w:pPr>
            <w:pStyle w:val="TOC2"/>
            <w:tabs>
              <w:tab w:val="right" w:leader="dot" w:pos="12950"/>
            </w:tabs>
            <w:rPr>
              <w:noProof/>
              <w:color w:val="auto"/>
              <w:lang w:val="en-GB" w:eastAsia="en-GB"/>
            </w:rPr>
          </w:pPr>
          <w:hyperlink w:anchor="_Toc132802400" w:history="1">
            <w:r w:rsidR="002E5A81" w:rsidRPr="00AC76E3">
              <w:rPr>
                <w:rStyle w:val="Hyperlink"/>
                <w:noProof/>
              </w:rPr>
              <w:t>Activity Diagram – creating a booking</w:t>
            </w:r>
            <w:r w:rsidR="002E5A81">
              <w:rPr>
                <w:noProof/>
                <w:webHidden/>
              </w:rPr>
              <w:tab/>
            </w:r>
            <w:r w:rsidR="002E5A81">
              <w:rPr>
                <w:noProof/>
                <w:webHidden/>
              </w:rPr>
              <w:fldChar w:fldCharType="begin"/>
            </w:r>
            <w:r w:rsidR="002E5A81">
              <w:rPr>
                <w:noProof/>
                <w:webHidden/>
              </w:rPr>
              <w:instrText xml:space="preserve"> PAGEREF _Toc132802400 \h </w:instrText>
            </w:r>
            <w:r w:rsidR="002E5A81">
              <w:rPr>
                <w:noProof/>
                <w:webHidden/>
              </w:rPr>
            </w:r>
            <w:r w:rsidR="002E5A81">
              <w:rPr>
                <w:noProof/>
                <w:webHidden/>
              </w:rPr>
              <w:fldChar w:fldCharType="separate"/>
            </w:r>
            <w:r w:rsidR="002E5A81">
              <w:rPr>
                <w:noProof/>
                <w:webHidden/>
              </w:rPr>
              <w:t>8</w:t>
            </w:r>
            <w:r w:rsidR="002E5A81">
              <w:rPr>
                <w:noProof/>
                <w:webHidden/>
              </w:rPr>
              <w:fldChar w:fldCharType="end"/>
            </w:r>
          </w:hyperlink>
        </w:p>
        <w:p w14:paraId="00044737" w14:textId="24974391" w:rsidR="002E5A81" w:rsidRDefault="00000000">
          <w:pPr>
            <w:pStyle w:val="TOC2"/>
            <w:tabs>
              <w:tab w:val="right" w:leader="dot" w:pos="12950"/>
            </w:tabs>
            <w:rPr>
              <w:noProof/>
              <w:color w:val="auto"/>
              <w:lang w:val="en-GB" w:eastAsia="en-GB"/>
            </w:rPr>
          </w:pPr>
          <w:hyperlink w:anchor="_Toc132802401" w:history="1">
            <w:r w:rsidR="002E5A81">
              <w:rPr>
                <w:noProof/>
                <w:webHidden/>
              </w:rPr>
              <w:tab/>
            </w:r>
            <w:r w:rsidR="002E5A81">
              <w:rPr>
                <w:noProof/>
                <w:webHidden/>
              </w:rPr>
              <w:fldChar w:fldCharType="begin"/>
            </w:r>
            <w:r w:rsidR="002E5A81">
              <w:rPr>
                <w:noProof/>
                <w:webHidden/>
              </w:rPr>
              <w:instrText xml:space="preserve"> PAGEREF _Toc132802401 \h </w:instrText>
            </w:r>
            <w:r w:rsidR="002E5A81">
              <w:rPr>
                <w:noProof/>
                <w:webHidden/>
              </w:rPr>
            </w:r>
            <w:r w:rsidR="002E5A81">
              <w:rPr>
                <w:noProof/>
                <w:webHidden/>
              </w:rPr>
              <w:fldChar w:fldCharType="separate"/>
            </w:r>
            <w:r w:rsidR="002E5A81">
              <w:rPr>
                <w:noProof/>
                <w:webHidden/>
              </w:rPr>
              <w:t>9</w:t>
            </w:r>
            <w:r w:rsidR="002E5A81">
              <w:rPr>
                <w:noProof/>
                <w:webHidden/>
              </w:rPr>
              <w:fldChar w:fldCharType="end"/>
            </w:r>
          </w:hyperlink>
        </w:p>
        <w:p w14:paraId="3F2CB1D1" w14:textId="5FF30529" w:rsidR="002E5A81" w:rsidRDefault="00000000">
          <w:pPr>
            <w:pStyle w:val="TOC2"/>
            <w:tabs>
              <w:tab w:val="right" w:leader="dot" w:pos="12950"/>
            </w:tabs>
            <w:rPr>
              <w:noProof/>
              <w:color w:val="auto"/>
              <w:lang w:val="en-GB" w:eastAsia="en-GB"/>
            </w:rPr>
          </w:pPr>
          <w:hyperlink w:anchor="_Toc132802402" w:history="1">
            <w:r w:rsidR="002E5A81" w:rsidRPr="00AC76E3">
              <w:rPr>
                <w:rStyle w:val="Hyperlink"/>
                <w:noProof/>
              </w:rPr>
              <w:t>Activity diagram – register a new employee</w:t>
            </w:r>
            <w:r w:rsidR="002E5A81">
              <w:rPr>
                <w:noProof/>
                <w:webHidden/>
              </w:rPr>
              <w:tab/>
            </w:r>
            <w:r w:rsidR="002E5A81">
              <w:rPr>
                <w:noProof/>
                <w:webHidden/>
              </w:rPr>
              <w:fldChar w:fldCharType="begin"/>
            </w:r>
            <w:r w:rsidR="002E5A81">
              <w:rPr>
                <w:noProof/>
                <w:webHidden/>
              </w:rPr>
              <w:instrText xml:space="preserve"> PAGEREF _Toc132802402 \h </w:instrText>
            </w:r>
            <w:r w:rsidR="002E5A81">
              <w:rPr>
                <w:noProof/>
                <w:webHidden/>
              </w:rPr>
            </w:r>
            <w:r w:rsidR="002E5A81">
              <w:rPr>
                <w:noProof/>
                <w:webHidden/>
              </w:rPr>
              <w:fldChar w:fldCharType="separate"/>
            </w:r>
            <w:r w:rsidR="002E5A81">
              <w:rPr>
                <w:noProof/>
                <w:webHidden/>
              </w:rPr>
              <w:t>9</w:t>
            </w:r>
            <w:r w:rsidR="002E5A81">
              <w:rPr>
                <w:noProof/>
                <w:webHidden/>
              </w:rPr>
              <w:fldChar w:fldCharType="end"/>
            </w:r>
          </w:hyperlink>
        </w:p>
        <w:p w14:paraId="30AE788B" w14:textId="0E8C98A0" w:rsidR="002E5A81" w:rsidRDefault="00000000">
          <w:pPr>
            <w:pStyle w:val="TOC1"/>
            <w:tabs>
              <w:tab w:val="right" w:leader="dot" w:pos="12950"/>
            </w:tabs>
            <w:rPr>
              <w:noProof/>
              <w:color w:val="auto"/>
              <w:lang w:val="en-GB" w:eastAsia="en-GB"/>
            </w:rPr>
          </w:pPr>
          <w:hyperlink w:anchor="_Toc132802403" w:history="1">
            <w:r w:rsidR="002E5A81" w:rsidRPr="00AC76E3">
              <w:rPr>
                <w:rStyle w:val="Hyperlink"/>
                <w:noProof/>
              </w:rPr>
              <w:t>Sequence Diagrams</w:t>
            </w:r>
            <w:r w:rsidR="002E5A81">
              <w:rPr>
                <w:noProof/>
                <w:webHidden/>
              </w:rPr>
              <w:tab/>
            </w:r>
            <w:r w:rsidR="002E5A81">
              <w:rPr>
                <w:noProof/>
                <w:webHidden/>
              </w:rPr>
              <w:fldChar w:fldCharType="begin"/>
            </w:r>
            <w:r w:rsidR="002E5A81">
              <w:rPr>
                <w:noProof/>
                <w:webHidden/>
              </w:rPr>
              <w:instrText xml:space="preserve"> PAGEREF _Toc132802403 \h </w:instrText>
            </w:r>
            <w:r w:rsidR="002E5A81">
              <w:rPr>
                <w:noProof/>
                <w:webHidden/>
              </w:rPr>
            </w:r>
            <w:r w:rsidR="002E5A81">
              <w:rPr>
                <w:noProof/>
                <w:webHidden/>
              </w:rPr>
              <w:fldChar w:fldCharType="separate"/>
            </w:r>
            <w:r w:rsidR="002E5A81">
              <w:rPr>
                <w:noProof/>
                <w:webHidden/>
              </w:rPr>
              <w:t>10</w:t>
            </w:r>
            <w:r w:rsidR="002E5A81">
              <w:rPr>
                <w:noProof/>
                <w:webHidden/>
              </w:rPr>
              <w:fldChar w:fldCharType="end"/>
            </w:r>
          </w:hyperlink>
        </w:p>
        <w:p w14:paraId="30533720" w14:textId="092DC961" w:rsidR="002E5A81" w:rsidRDefault="00000000">
          <w:pPr>
            <w:pStyle w:val="TOC2"/>
            <w:tabs>
              <w:tab w:val="right" w:leader="dot" w:pos="12950"/>
            </w:tabs>
            <w:rPr>
              <w:noProof/>
              <w:color w:val="auto"/>
              <w:lang w:val="en-GB" w:eastAsia="en-GB"/>
            </w:rPr>
          </w:pPr>
          <w:hyperlink w:anchor="_Toc132802404" w:history="1">
            <w:r w:rsidR="002E5A81" w:rsidRPr="00AC76E3">
              <w:rPr>
                <w:rStyle w:val="Hyperlink"/>
                <w:noProof/>
              </w:rPr>
              <w:t>Sequence Diagram – creating a booking</w:t>
            </w:r>
            <w:r w:rsidR="002E5A81">
              <w:rPr>
                <w:noProof/>
                <w:webHidden/>
              </w:rPr>
              <w:tab/>
            </w:r>
            <w:r w:rsidR="002E5A81">
              <w:rPr>
                <w:noProof/>
                <w:webHidden/>
              </w:rPr>
              <w:fldChar w:fldCharType="begin"/>
            </w:r>
            <w:r w:rsidR="002E5A81">
              <w:rPr>
                <w:noProof/>
                <w:webHidden/>
              </w:rPr>
              <w:instrText xml:space="preserve"> PAGEREF _Toc132802404 \h </w:instrText>
            </w:r>
            <w:r w:rsidR="002E5A81">
              <w:rPr>
                <w:noProof/>
                <w:webHidden/>
              </w:rPr>
            </w:r>
            <w:r w:rsidR="002E5A81">
              <w:rPr>
                <w:noProof/>
                <w:webHidden/>
              </w:rPr>
              <w:fldChar w:fldCharType="separate"/>
            </w:r>
            <w:r w:rsidR="002E5A81">
              <w:rPr>
                <w:noProof/>
                <w:webHidden/>
              </w:rPr>
              <w:t>10</w:t>
            </w:r>
            <w:r w:rsidR="002E5A81">
              <w:rPr>
                <w:noProof/>
                <w:webHidden/>
              </w:rPr>
              <w:fldChar w:fldCharType="end"/>
            </w:r>
          </w:hyperlink>
        </w:p>
        <w:p w14:paraId="03769D2C" w14:textId="3928EA69" w:rsidR="002E5A81" w:rsidRDefault="00000000">
          <w:pPr>
            <w:pStyle w:val="TOC2"/>
            <w:tabs>
              <w:tab w:val="right" w:leader="dot" w:pos="12950"/>
            </w:tabs>
            <w:rPr>
              <w:noProof/>
              <w:color w:val="auto"/>
              <w:lang w:val="en-GB" w:eastAsia="en-GB"/>
            </w:rPr>
          </w:pPr>
          <w:hyperlink w:anchor="_Toc132802405" w:history="1">
            <w:r w:rsidR="002E5A81" w:rsidRPr="00AC76E3">
              <w:rPr>
                <w:rStyle w:val="Hyperlink"/>
                <w:noProof/>
              </w:rPr>
              <w:t>Sequence diagram – register a new employee</w:t>
            </w:r>
            <w:r w:rsidR="002E5A81">
              <w:rPr>
                <w:noProof/>
                <w:webHidden/>
              </w:rPr>
              <w:tab/>
            </w:r>
            <w:r w:rsidR="002E5A81">
              <w:rPr>
                <w:noProof/>
                <w:webHidden/>
              </w:rPr>
              <w:fldChar w:fldCharType="begin"/>
            </w:r>
            <w:r w:rsidR="002E5A81">
              <w:rPr>
                <w:noProof/>
                <w:webHidden/>
              </w:rPr>
              <w:instrText xml:space="preserve"> PAGEREF _Toc132802405 \h </w:instrText>
            </w:r>
            <w:r w:rsidR="002E5A81">
              <w:rPr>
                <w:noProof/>
                <w:webHidden/>
              </w:rPr>
            </w:r>
            <w:r w:rsidR="002E5A81">
              <w:rPr>
                <w:noProof/>
                <w:webHidden/>
              </w:rPr>
              <w:fldChar w:fldCharType="separate"/>
            </w:r>
            <w:r w:rsidR="002E5A81">
              <w:rPr>
                <w:noProof/>
                <w:webHidden/>
              </w:rPr>
              <w:t>11</w:t>
            </w:r>
            <w:r w:rsidR="002E5A81">
              <w:rPr>
                <w:noProof/>
                <w:webHidden/>
              </w:rPr>
              <w:fldChar w:fldCharType="end"/>
            </w:r>
          </w:hyperlink>
        </w:p>
        <w:p w14:paraId="78784C97" w14:textId="17E9FBEF" w:rsidR="002E5A81" w:rsidRDefault="00000000">
          <w:pPr>
            <w:pStyle w:val="TOC1"/>
            <w:tabs>
              <w:tab w:val="right" w:leader="dot" w:pos="12950"/>
            </w:tabs>
            <w:rPr>
              <w:noProof/>
              <w:color w:val="auto"/>
              <w:lang w:val="en-GB" w:eastAsia="en-GB"/>
            </w:rPr>
          </w:pPr>
          <w:hyperlink w:anchor="_Toc132802406" w:history="1">
            <w:r w:rsidR="002E5A81" w:rsidRPr="00AC76E3">
              <w:rPr>
                <w:rStyle w:val="Hyperlink"/>
                <w:noProof/>
              </w:rPr>
              <w:t>Normalization</w:t>
            </w:r>
            <w:r w:rsidR="002E5A81">
              <w:rPr>
                <w:noProof/>
                <w:webHidden/>
              </w:rPr>
              <w:tab/>
            </w:r>
            <w:r w:rsidR="002E5A81">
              <w:rPr>
                <w:noProof/>
                <w:webHidden/>
              </w:rPr>
              <w:fldChar w:fldCharType="begin"/>
            </w:r>
            <w:r w:rsidR="002E5A81">
              <w:rPr>
                <w:noProof/>
                <w:webHidden/>
              </w:rPr>
              <w:instrText xml:space="preserve"> PAGEREF _Toc132802406 \h </w:instrText>
            </w:r>
            <w:r w:rsidR="002E5A81">
              <w:rPr>
                <w:noProof/>
                <w:webHidden/>
              </w:rPr>
            </w:r>
            <w:r w:rsidR="002E5A81">
              <w:rPr>
                <w:noProof/>
                <w:webHidden/>
              </w:rPr>
              <w:fldChar w:fldCharType="separate"/>
            </w:r>
            <w:r w:rsidR="002E5A81">
              <w:rPr>
                <w:noProof/>
                <w:webHidden/>
              </w:rPr>
              <w:t>12</w:t>
            </w:r>
            <w:r w:rsidR="002E5A81">
              <w:rPr>
                <w:noProof/>
                <w:webHidden/>
              </w:rPr>
              <w:fldChar w:fldCharType="end"/>
            </w:r>
          </w:hyperlink>
        </w:p>
        <w:p w14:paraId="3A1F321E" w14:textId="62F46644" w:rsidR="002E5A81" w:rsidRDefault="00000000">
          <w:pPr>
            <w:pStyle w:val="TOC2"/>
            <w:tabs>
              <w:tab w:val="right" w:leader="dot" w:pos="12950"/>
            </w:tabs>
            <w:rPr>
              <w:noProof/>
              <w:color w:val="auto"/>
              <w:lang w:val="en-GB" w:eastAsia="en-GB"/>
            </w:rPr>
          </w:pPr>
          <w:hyperlink w:anchor="_Toc132802407" w:history="1">
            <w:r w:rsidR="002E5A81" w:rsidRPr="00AC76E3">
              <w:rPr>
                <w:rStyle w:val="Hyperlink"/>
                <w:noProof/>
              </w:rPr>
              <w:t>booking form</w:t>
            </w:r>
            <w:r w:rsidR="002E5A81">
              <w:rPr>
                <w:noProof/>
                <w:webHidden/>
              </w:rPr>
              <w:tab/>
            </w:r>
            <w:r w:rsidR="002E5A81">
              <w:rPr>
                <w:noProof/>
                <w:webHidden/>
              </w:rPr>
              <w:fldChar w:fldCharType="begin"/>
            </w:r>
            <w:r w:rsidR="002E5A81">
              <w:rPr>
                <w:noProof/>
                <w:webHidden/>
              </w:rPr>
              <w:instrText xml:space="preserve"> PAGEREF _Toc132802407 \h </w:instrText>
            </w:r>
            <w:r w:rsidR="002E5A81">
              <w:rPr>
                <w:noProof/>
                <w:webHidden/>
              </w:rPr>
            </w:r>
            <w:r w:rsidR="002E5A81">
              <w:rPr>
                <w:noProof/>
                <w:webHidden/>
              </w:rPr>
              <w:fldChar w:fldCharType="separate"/>
            </w:r>
            <w:r w:rsidR="002E5A81">
              <w:rPr>
                <w:noProof/>
                <w:webHidden/>
              </w:rPr>
              <w:t>12</w:t>
            </w:r>
            <w:r w:rsidR="002E5A81">
              <w:rPr>
                <w:noProof/>
                <w:webHidden/>
              </w:rPr>
              <w:fldChar w:fldCharType="end"/>
            </w:r>
          </w:hyperlink>
        </w:p>
        <w:p w14:paraId="59D28D14" w14:textId="5BF91892" w:rsidR="002E5A81" w:rsidRDefault="00000000">
          <w:pPr>
            <w:pStyle w:val="TOC2"/>
            <w:tabs>
              <w:tab w:val="right" w:leader="dot" w:pos="12950"/>
            </w:tabs>
            <w:rPr>
              <w:noProof/>
              <w:color w:val="auto"/>
              <w:lang w:val="en-GB" w:eastAsia="en-GB"/>
            </w:rPr>
          </w:pPr>
          <w:hyperlink w:anchor="_Toc132802408" w:history="1">
            <w:r w:rsidR="002E5A81" w:rsidRPr="00AC76E3">
              <w:rPr>
                <w:rStyle w:val="Hyperlink"/>
                <w:noProof/>
              </w:rPr>
              <w:t>normolized</w:t>
            </w:r>
            <w:r w:rsidR="002E5A81">
              <w:rPr>
                <w:noProof/>
                <w:webHidden/>
              </w:rPr>
              <w:tab/>
            </w:r>
            <w:r w:rsidR="002E5A81">
              <w:rPr>
                <w:noProof/>
                <w:webHidden/>
              </w:rPr>
              <w:fldChar w:fldCharType="begin"/>
            </w:r>
            <w:r w:rsidR="002E5A81">
              <w:rPr>
                <w:noProof/>
                <w:webHidden/>
              </w:rPr>
              <w:instrText xml:space="preserve"> PAGEREF _Toc132802408 \h </w:instrText>
            </w:r>
            <w:r w:rsidR="002E5A81">
              <w:rPr>
                <w:noProof/>
                <w:webHidden/>
              </w:rPr>
            </w:r>
            <w:r w:rsidR="002E5A81">
              <w:rPr>
                <w:noProof/>
                <w:webHidden/>
              </w:rPr>
              <w:fldChar w:fldCharType="separate"/>
            </w:r>
            <w:r w:rsidR="002E5A81">
              <w:rPr>
                <w:noProof/>
                <w:webHidden/>
              </w:rPr>
              <w:t>13</w:t>
            </w:r>
            <w:r w:rsidR="002E5A81">
              <w:rPr>
                <w:noProof/>
                <w:webHidden/>
              </w:rPr>
              <w:fldChar w:fldCharType="end"/>
            </w:r>
          </w:hyperlink>
        </w:p>
        <w:p w14:paraId="7D7B0C7B" w14:textId="2F3FCD64" w:rsidR="002E5A81" w:rsidRDefault="00000000">
          <w:pPr>
            <w:pStyle w:val="TOC1"/>
            <w:tabs>
              <w:tab w:val="right" w:leader="dot" w:pos="12950"/>
            </w:tabs>
            <w:rPr>
              <w:noProof/>
              <w:color w:val="auto"/>
              <w:lang w:val="en-GB" w:eastAsia="en-GB"/>
            </w:rPr>
          </w:pPr>
          <w:hyperlink w:anchor="_Toc132802409" w:history="1">
            <w:r w:rsidR="002E5A81" w:rsidRPr="00AC76E3">
              <w:rPr>
                <w:rStyle w:val="Hyperlink"/>
                <w:noProof/>
              </w:rPr>
              <w:t>ER Diagram</w:t>
            </w:r>
            <w:r w:rsidR="002E5A81">
              <w:rPr>
                <w:noProof/>
                <w:webHidden/>
              </w:rPr>
              <w:tab/>
            </w:r>
            <w:r w:rsidR="002E5A81">
              <w:rPr>
                <w:noProof/>
                <w:webHidden/>
              </w:rPr>
              <w:fldChar w:fldCharType="begin"/>
            </w:r>
            <w:r w:rsidR="002E5A81">
              <w:rPr>
                <w:noProof/>
                <w:webHidden/>
              </w:rPr>
              <w:instrText xml:space="preserve"> PAGEREF _Toc132802409 \h </w:instrText>
            </w:r>
            <w:r w:rsidR="002E5A81">
              <w:rPr>
                <w:noProof/>
                <w:webHidden/>
              </w:rPr>
            </w:r>
            <w:r w:rsidR="002E5A81">
              <w:rPr>
                <w:noProof/>
                <w:webHidden/>
              </w:rPr>
              <w:fldChar w:fldCharType="separate"/>
            </w:r>
            <w:r w:rsidR="002E5A81">
              <w:rPr>
                <w:noProof/>
                <w:webHidden/>
              </w:rPr>
              <w:t>15</w:t>
            </w:r>
            <w:r w:rsidR="002E5A81">
              <w:rPr>
                <w:noProof/>
                <w:webHidden/>
              </w:rPr>
              <w:fldChar w:fldCharType="end"/>
            </w:r>
          </w:hyperlink>
        </w:p>
        <w:p w14:paraId="749AD12D" w14:textId="1C66633D" w:rsidR="002E5A81" w:rsidRDefault="00000000">
          <w:pPr>
            <w:pStyle w:val="TOC1"/>
            <w:tabs>
              <w:tab w:val="right" w:leader="dot" w:pos="12950"/>
            </w:tabs>
            <w:rPr>
              <w:noProof/>
              <w:color w:val="auto"/>
              <w:lang w:val="en-GB" w:eastAsia="en-GB"/>
            </w:rPr>
          </w:pPr>
          <w:hyperlink w:anchor="_Toc132802410" w:history="1">
            <w:r w:rsidR="002E5A81" w:rsidRPr="00AC76E3">
              <w:rPr>
                <w:rStyle w:val="Hyperlink"/>
                <w:noProof/>
              </w:rPr>
              <w:t>Screen Layouts</w:t>
            </w:r>
            <w:r w:rsidR="002E5A81">
              <w:rPr>
                <w:noProof/>
                <w:webHidden/>
              </w:rPr>
              <w:tab/>
            </w:r>
            <w:r w:rsidR="002E5A81">
              <w:rPr>
                <w:noProof/>
                <w:webHidden/>
              </w:rPr>
              <w:fldChar w:fldCharType="begin"/>
            </w:r>
            <w:r w:rsidR="002E5A81">
              <w:rPr>
                <w:noProof/>
                <w:webHidden/>
              </w:rPr>
              <w:instrText xml:space="preserve"> PAGEREF _Toc132802410 \h </w:instrText>
            </w:r>
            <w:r w:rsidR="002E5A81">
              <w:rPr>
                <w:noProof/>
                <w:webHidden/>
              </w:rPr>
            </w:r>
            <w:r w:rsidR="002E5A81">
              <w:rPr>
                <w:noProof/>
                <w:webHidden/>
              </w:rPr>
              <w:fldChar w:fldCharType="separate"/>
            </w:r>
            <w:r w:rsidR="002E5A81">
              <w:rPr>
                <w:noProof/>
                <w:webHidden/>
              </w:rPr>
              <w:t>16</w:t>
            </w:r>
            <w:r w:rsidR="002E5A81">
              <w:rPr>
                <w:noProof/>
                <w:webHidden/>
              </w:rPr>
              <w:fldChar w:fldCharType="end"/>
            </w:r>
          </w:hyperlink>
        </w:p>
        <w:p w14:paraId="7257AD58" w14:textId="368D05DD" w:rsidR="002E5A81" w:rsidRDefault="00000000">
          <w:pPr>
            <w:pStyle w:val="TOC2"/>
            <w:tabs>
              <w:tab w:val="right" w:leader="dot" w:pos="12950"/>
            </w:tabs>
            <w:rPr>
              <w:noProof/>
              <w:color w:val="auto"/>
              <w:lang w:val="en-GB" w:eastAsia="en-GB"/>
            </w:rPr>
          </w:pPr>
          <w:hyperlink w:anchor="_Toc132802411" w:history="1">
            <w:r w:rsidR="002E5A81" w:rsidRPr="00AC76E3">
              <w:rPr>
                <w:rStyle w:val="Hyperlink"/>
                <w:noProof/>
              </w:rPr>
              <w:t>unregistered user views</w:t>
            </w:r>
            <w:r w:rsidR="002E5A81">
              <w:rPr>
                <w:noProof/>
                <w:webHidden/>
              </w:rPr>
              <w:tab/>
            </w:r>
            <w:r w:rsidR="002E5A81">
              <w:rPr>
                <w:noProof/>
                <w:webHidden/>
              </w:rPr>
              <w:fldChar w:fldCharType="begin"/>
            </w:r>
            <w:r w:rsidR="002E5A81">
              <w:rPr>
                <w:noProof/>
                <w:webHidden/>
              </w:rPr>
              <w:instrText xml:space="preserve"> PAGEREF _Toc132802411 \h </w:instrText>
            </w:r>
            <w:r w:rsidR="002E5A81">
              <w:rPr>
                <w:noProof/>
                <w:webHidden/>
              </w:rPr>
            </w:r>
            <w:r w:rsidR="002E5A81">
              <w:rPr>
                <w:noProof/>
                <w:webHidden/>
              </w:rPr>
              <w:fldChar w:fldCharType="separate"/>
            </w:r>
            <w:r w:rsidR="002E5A81">
              <w:rPr>
                <w:noProof/>
                <w:webHidden/>
              </w:rPr>
              <w:t>17</w:t>
            </w:r>
            <w:r w:rsidR="002E5A81">
              <w:rPr>
                <w:noProof/>
                <w:webHidden/>
              </w:rPr>
              <w:fldChar w:fldCharType="end"/>
            </w:r>
          </w:hyperlink>
        </w:p>
        <w:p w14:paraId="28A20EDE" w14:textId="28B347D9" w:rsidR="002E5A81" w:rsidRDefault="00000000">
          <w:pPr>
            <w:pStyle w:val="TOC3"/>
            <w:tabs>
              <w:tab w:val="right" w:leader="dot" w:pos="12950"/>
            </w:tabs>
            <w:rPr>
              <w:i w:val="0"/>
              <w:iCs w:val="0"/>
              <w:noProof/>
              <w:color w:val="auto"/>
              <w:lang w:val="en-GB" w:eastAsia="en-GB"/>
            </w:rPr>
          </w:pPr>
          <w:hyperlink w:anchor="_Toc132802412" w:history="1">
            <w:r w:rsidR="002E5A81" w:rsidRPr="00AC76E3">
              <w:rPr>
                <w:rStyle w:val="Hyperlink"/>
                <w:noProof/>
              </w:rPr>
              <w:t>Unregistered Home</w:t>
            </w:r>
            <w:r w:rsidR="002E5A81">
              <w:rPr>
                <w:noProof/>
                <w:webHidden/>
              </w:rPr>
              <w:tab/>
            </w:r>
            <w:r w:rsidR="002E5A81">
              <w:rPr>
                <w:noProof/>
                <w:webHidden/>
              </w:rPr>
              <w:fldChar w:fldCharType="begin"/>
            </w:r>
            <w:r w:rsidR="002E5A81">
              <w:rPr>
                <w:noProof/>
                <w:webHidden/>
              </w:rPr>
              <w:instrText xml:space="preserve"> PAGEREF _Toc132802412 \h </w:instrText>
            </w:r>
            <w:r w:rsidR="002E5A81">
              <w:rPr>
                <w:noProof/>
                <w:webHidden/>
              </w:rPr>
            </w:r>
            <w:r w:rsidR="002E5A81">
              <w:rPr>
                <w:noProof/>
                <w:webHidden/>
              </w:rPr>
              <w:fldChar w:fldCharType="separate"/>
            </w:r>
            <w:r w:rsidR="002E5A81">
              <w:rPr>
                <w:noProof/>
                <w:webHidden/>
              </w:rPr>
              <w:t>18</w:t>
            </w:r>
            <w:r w:rsidR="002E5A81">
              <w:rPr>
                <w:noProof/>
                <w:webHidden/>
              </w:rPr>
              <w:fldChar w:fldCharType="end"/>
            </w:r>
          </w:hyperlink>
        </w:p>
        <w:p w14:paraId="6C2124E6" w14:textId="56BCB9FA" w:rsidR="002E5A81" w:rsidRDefault="00000000">
          <w:pPr>
            <w:pStyle w:val="TOC3"/>
            <w:tabs>
              <w:tab w:val="right" w:leader="dot" w:pos="12950"/>
            </w:tabs>
            <w:rPr>
              <w:i w:val="0"/>
              <w:iCs w:val="0"/>
              <w:noProof/>
              <w:color w:val="auto"/>
              <w:lang w:val="en-GB" w:eastAsia="en-GB"/>
            </w:rPr>
          </w:pPr>
          <w:hyperlink w:anchor="_Toc132802413" w:history="1">
            <w:r w:rsidR="002E5A81" w:rsidRPr="00AC76E3">
              <w:rPr>
                <w:rStyle w:val="Hyperlink"/>
                <w:noProof/>
              </w:rPr>
              <w:t>Login</w:t>
            </w:r>
            <w:r w:rsidR="002E5A81">
              <w:rPr>
                <w:noProof/>
                <w:webHidden/>
              </w:rPr>
              <w:tab/>
            </w:r>
            <w:r w:rsidR="002E5A81">
              <w:rPr>
                <w:noProof/>
                <w:webHidden/>
              </w:rPr>
              <w:fldChar w:fldCharType="begin"/>
            </w:r>
            <w:r w:rsidR="002E5A81">
              <w:rPr>
                <w:noProof/>
                <w:webHidden/>
              </w:rPr>
              <w:instrText xml:space="preserve"> PAGEREF _Toc132802413 \h </w:instrText>
            </w:r>
            <w:r w:rsidR="002E5A81">
              <w:rPr>
                <w:noProof/>
                <w:webHidden/>
              </w:rPr>
            </w:r>
            <w:r w:rsidR="002E5A81">
              <w:rPr>
                <w:noProof/>
                <w:webHidden/>
              </w:rPr>
              <w:fldChar w:fldCharType="separate"/>
            </w:r>
            <w:r w:rsidR="002E5A81">
              <w:rPr>
                <w:noProof/>
                <w:webHidden/>
              </w:rPr>
              <w:t>19</w:t>
            </w:r>
            <w:r w:rsidR="002E5A81">
              <w:rPr>
                <w:noProof/>
                <w:webHidden/>
              </w:rPr>
              <w:fldChar w:fldCharType="end"/>
            </w:r>
          </w:hyperlink>
        </w:p>
        <w:p w14:paraId="4E918BFB" w14:textId="094E30E4" w:rsidR="002E5A81" w:rsidRDefault="00000000">
          <w:pPr>
            <w:pStyle w:val="TOC3"/>
            <w:tabs>
              <w:tab w:val="right" w:leader="dot" w:pos="12950"/>
            </w:tabs>
            <w:rPr>
              <w:i w:val="0"/>
              <w:iCs w:val="0"/>
              <w:noProof/>
              <w:color w:val="auto"/>
              <w:lang w:val="en-GB" w:eastAsia="en-GB"/>
            </w:rPr>
          </w:pPr>
          <w:hyperlink w:anchor="_Toc132802414" w:history="1">
            <w:r w:rsidR="002E5A81" w:rsidRPr="00AC76E3">
              <w:rPr>
                <w:rStyle w:val="Hyperlink"/>
                <w:noProof/>
              </w:rPr>
              <w:t>Register</w:t>
            </w:r>
            <w:r w:rsidR="002E5A81">
              <w:rPr>
                <w:noProof/>
                <w:webHidden/>
              </w:rPr>
              <w:tab/>
            </w:r>
            <w:r w:rsidR="002E5A81">
              <w:rPr>
                <w:noProof/>
                <w:webHidden/>
              </w:rPr>
              <w:fldChar w:fldCharType="begin"/>
            </w:r>
            <w:r w:rsidR="002E5A81">
              <w:rPr>
                <w:noProof/>
                <w:webHidden/>
              </w:rPr>
              <w:instrText xml:space="preserve"> PAGEREF _Toc132802414 \h </w:instrText>
            </w:r>
            <w:r w:rsidR="002E5A81">
              <w:rPr>
                <w:noProof/>
                <w:webHidden/>
              </w:rPr>
            </w:r>
            <w:r w:rsidR="002E5A81">
              <w:rPr>
                <w:noProof/>
                <w:webHidden/>
              </w:rPr>
              <w:fldChar w:fldCharType="separate"/>
            </w:r>
            <w:r w:rsidR="002E5A81">
              <w:rPr>
                <w:noProof/>
                <w:webHidden/>
              </w:rPr>
              <w:t>20</w:t>
            </w:r>
            <w:r w:rsidR="002E5A81">
              <w:rPr>
                <w:noProof/>
                <w:webHidden/>
              </w:rPr>
              <w:fldChar w:fldCharType="end"/>
            </w:r>
          </w:hyperlink>
        </w:p>
        <w:p w14:paraId="40B402E9" w14:textId="1586FD87" w:rsidR="002E5A81" w:rsidRDefault="00000000">
          <w:pPr>
            <w:pStyle w:val="TOC2"/>
            <w:tabs>
              <w:tab w:val="right" w:leader="dot" w:pos="12950"/>
            </w:tabs>
            <w:rPr>
              <w:noProof/>
              <w:color w:val="auto"/>
              <w:lang w:val="en-GB" w:eastAsia="en-GB"/>
            </w:rPr>
          </w:pPr>
          <w:hyperlink w:anchor="_Toc132802415" w:history="1">
            <w:r w:rsidR="002E5A81" w:rsidRPr="00AC76E3">
              <w:rPr>
                <w:rStyle w:val="Hyperlink"/>
                <w:noProof/>
              </w:rPr>
              <w:t>customer user views</w:t>
            </w:r>
            <w:r w:rsidR="002E5A81">
              <w:rPr>
                <w:noProof/>
                <w:webHidden/>
              </w:rPr>
              <w:tab/>
            </w:r>
            <w:r w:rsidR="002E5A81">
              <w:rPr>
                <w:noProof/>
                <w:webHidden/>
              </w:rPr>
              <w:fldChar w:fldCharType="begin"/>
            </w:r>
            <w:r w:rsidR="002E5A81">
              <w:rPr>
                <w:noProof/>
                <w:webHidden/>
              </w:rPr>
              <w:instrText xml:space="preserve"> PAGEREF _Toc132802415 \h </w:instrText>
            </w:r>
            <w:r w:rsidR="002E5A81">
              <w:rPr>
                <w:noProof/>
                <w:webHidden/>
              </w:rPr>
            </w:r>
            <w:r w:rsidR="002E5A81">
              <w:rPr>
                <w:noProof/>
                <w:webHidden/>
              </w:rPr>
              <w:fldChar w:fldCharType="separate"/>
            </w:r>
            <w:r w:rsidR="002E5A81">
              <w:rPr>
                <w:noProof/>
                <w:webHidden/>
              </w:rPr>
              <w:t>21</w:t>
            </w:r>
            <w:r w:rsidR="002E5A81">
              <w:rPr>
                <w:noProof/>
                <w:webHidden/>
              </w:rPr>
              <w:fldChar w:fldCharType="end"/>
            </w:r>
          </w:hyperlink>
        </w:p>
        <w:p w14:paraId="54E07F9B" w14:textId="1A6EB55D" w:rsidR="002E5A81" w:rsidRDefault="00000000">
          <w:pPr>
            <w:pStyle w:val="TOC3"/>
            <w:tabs>
              <w:tab w:val="right" w:leader="dot" w:pos="12950"/>
            </w:tabs>
            <w:rPr>
              <w:i w:val="0"/>
              <w:iCs w:val="0"/>
              <w:noProof/>
              <w:color w:val="auto"/>
              <w:lang w:val="en-GB" w:eastAsia="en-GB"/>
            </w:rPr>
          </w:pPr>
          <w:hyperlink w:anchor="_Toc132802416" w:history="1">
            <w:r w:rsidR="002E5A81" w:rsidRPr="00AC76E3">
              <w:rPr>
                <w:rStyle w:val="Hyperlink"/>
                <w:noProof/>
              </w:rPr>
              <w:t>Registered Home</w:t>
            </w:r>
            <w:r w:rsidR="002E5A81">
              <w:rPr>
                <w:noProof/>
                <w:webHidden/>
              </w:rPr>
              <w:tab/>
            </w:r>
            <w:r w:rsidR="002E5A81">
              <w:rPr>
                <w:noProof/>
                <w:webHidden/>
              </w:rPr>
              <w:fldChar w:fldCharType="begin"/>
            </w:r>
            <w:r w:rsidR="002E5A81">
              <w:rPr>
                <w:noProof/>
                <w:webHidden/>
              </w:rPr>
              <w:instrText xml:space="preserve"> PAGEREF _Toc132802416 \h </w:instrText>
            </w:r>
            <w:r w:rsidR="002E5A81">
              <w:rPr>
                <w:noProof/>
                <w:webHidden/>
              </w:rPr>
            </w:r>
            <w:r w:rsidR="002E5A81">
              <w:rPr>
                <w:noProof/>
                <w:webHidden/>
              </w:rPr>
              <w:fldChar w:fldCharType="separate"/>
            </w:r>
            <w:r w:rsidR="002E5A81">
              <w:rPr>
                <w:noProof/>
                <w:webHidden/>
              </w:rPr>
              <w:t>22</w:t>
            </w:r>
            <w:r w:rsidR="002E5A81">
              <w:rPr>
                <w:noProof/>
                <w:webHidden/>
              </w:rPr>
              <w:fldChar w:fldCharType="end"/>
            </w:r>
          </w:hyperlink>
        </w:p>
        <w:p w14:paraId="438C4AC7" w14:textId="576BD731" w:rsidR="002E5A81" w:rsidRDefault="00000000">
          <w:pPr>
            <w:pStyle w:val="TOC3"/>
            <w:tabs>
              <w:tab w:val="right" w:leader="dot" w:pos="12950"/>
            </w:tabs>
            <w:rPr>
              <w:i w:val="0"/>
              <w:iCs w:val="0"/>
              <w:noProof/>
              <w:color w:val="auto"/>
              <w:lang w:val="en-GB" w:eastAsia="en-GB"/>
            </w:rPr>
          </w:pPr>
          <w:hyperlink w:anchor="_Toc132802417" w:history="1">
            <w:r w:rsidR="002E5A81" w:rsidRPr="00AC76E3">
              <w:rPr>
                <w:rStyle w:val="Hyperlink"/>
                <w:noProof/>
              </w:rPr>
              <w:t>My Profile</w:t>
            </w:r>
            <w:r w:rsidR="002E5A81">
              <w:rPr>
                <w:noProof/>
                <w:webHidden/>
              </w:rPr>
              <w:tab/>
            </w:r>
            <w:r w:rsidR="002E5A81">
              <w:rPr>
                <w:noProof/>
                <w:webHidden/>
              </w:rPr>
              <w:fldChar w:fldCharType="begin"/>
            </w:r>
            <w:r w:rsidR="002E5A81">
              <w:rPr>
                <w:noProof/>
                <w:webHidden/>
              </w:rPr>
              <w:instrText xml:space="preserve"> PAGEREF _Toc132802417 \h </w:instrText>
            </w:r>
            <w:r w:rsidR="002E5A81">
              <w:rPr>
                <w:noProof/>
                <w:webHidden/>
              </w:rPr>
            </w:r>
            <w:r w:rsidR="002E5A81">
              <w:rPr>
                <w:noProof/>
                <w:webHidden/>
              </w:rPr>
              <w:fldChar w:fldCharType="separate"/>
            </w:r>
            <w:r w:rsidR="002E5A81">
              <w:rPr>
                <w:noProof/>
                <w:webHidden/>
              </w:rPr>
              <w:t>23</w:t>
            </w:r>
            <w:r w:rsidR="002E5A81">
              <w:rPr>
                <w:noProof/>
                <w:webHidden/>
              </w:rPr>
              <w:fldChar w:fldCharType="end"/>
            </w:r>
          </w:hyperlink>
        </w:p>
        <w:p w14:paraId="781D9C97" w14:textId="29F679E3" w:rsidR="002E5A81" w:rsidRDefault="00000000">
          <w:pPr>
            <w:pStyle w:val="TOC3"/>
            <w:tabs>
              <w:tab w:val="right" w:leader="dot" w:pos="12950"/>
            </w:tabs>
            <w:rPr>
              <w:i w:val="0"/>
              <w:iCs w:val="0"/>
              <w:noProof/>
              <w:color w:val="auto"/>
              <w:lang w:val="en-GB" w:eastAsia="en-GB"/>
            </w:rPr>
          </w:pPr>
          <w:hyperlink w:anchor="_Toc132802418" w:history="1">
            <w:r w:rsidR="002E5A81" w:rsidRPr="00AC76E3">
              <w:rPr>
                <w:rStyle w:val="Hyperlink"/>
                <w:noProof/>
              </w:rPr>
              <w:t>Edit Profile</w:t>
            </w:r>
            <w:r w:rsidR="002E5A81">
              <w:rPr>
                <w:noProof/>
                <w:webHidden/>
              </w:rPr>
              <w:tab/>
            </w:r>
            <w:r w:rsidR="002E5A81">
              <w:rPr>
                <w:noProof/>
                <w:webHidden/>
              </w:rPr>
              <w:fldChar w:fldCharType="begin"/>
            </w:r>
            <w:r w:rsidR="002E5A81">
              <w:rPr>
                <w:noProof/>
                <w:webHidden/>
              </w:rPr>
              <w:instrText xml:space="preserve"> PAGEREF _Toc132802418 \h </w:instrText>
            </w:r>
            <w:r w:rsidR="002E5A81">
              <w:rPr>
                <w:noProof/>
                <w:webHidden/>
              </w:rPr>
            </w:r>
            <w:r w:rsidR="002E5A81">
              <w:rPr>
                <w:noProof/>
                <w:webHidden/>
              </w:rPr>
              <w:fldChar w:fldCharType="separate"/>
            </w:r>
            <w:r w:rsidR="002E5A81">
              <w:rPr>
                <w:noProof/>
                <w:webHidden/>
              </w:rPr>
              <w:t>24</w:t>
            </w:r>
            <w:r w:rsidR="002E5A81">
              <w:rPr>
                <w:noProof/>
                <w:webHidden/>
              </w:rPr>
              <w:fldChar w:fldCharType="end"/>
            </w:r>
          </w:hyperlink>
        </w:p>
        <w:p w14:paraId="230D4711" w14:textId="53751363" w:rsidR="002E5A81" w:rsidRDefault="00000000">
          <w:pPr>
            <w:pStyle w:val="TOC3"/>
            <w:tabs>
              <w:tab w:val="right" w:leader="dot" w:pos="12950"/>
            </w:tabs>
            <w:rPr>
              <w:i w:val="0"/>
              <w:iCs w:val="0"/>
              <w:noProof/>
              <w:color w:val="auto"/>
              <w:lang w:val="en-GB" w:eastAsia="en-GB"/>
            </w:rPr>
          </w:pPr>
          <w:hyperlink w:anchor="_Toc132802419" w:history="1">
            <w:r w:rsidR="002E5A81" w:rsidRPr="00AC76E3">
              <w:rPr>
                <w:rStyle w:val="Hyperlink"/>
                <w:noProof/>
              </w:rPr>
              <w:t>Add Dog</w:t>
            </w:r>
            <w:r w:rsidR="002E5A81">
              <w:rPr>
                <w:noProof/>
                <w:webHidden/>
              </w:rPr>
              <w:tab/>
            </w:r>
            <w:r w:rsidR="002E5A81">
              <w:rPr>
                <w:noProof/>
                <w:webHidden/>
              </w:rPr>
              <w:fldChar w:fldCharType="begin"/>
            </w:r>
            <w:r w:rsidR="002E5A81">
              <w:rPr>
                <w:noProof/>
                <w:webHidden/>
              </w:rPr>
              <w:instrText xml:space="preserve"> PAGEREF _Toc132802419 \h </w:instrText>
            </w:r>
            <w:r w:rsidR="002E5A81">
              <w:rPr>
                <w:noProof/>
                <w:webHidden/>
              </w:rPr>
            </w:r>
            <w:r w:rsidR="002E5A81">
              <w:rPr>
                <w:noProof/>
                <w:webHidden/>
              </w:rPr>
              <w:fldChar w:fldCharType="separate"/>
            </w:r>
            <w:r w:rsidR="002E5A81">
              <w:rPr>
                <w:noProof/>
                <w:webHidden/>
              </w:rPr>
              <w:t>25</w:t>
            </w:r>
            <w:r w:rsidR="002E5A81">
              <w:rPr>
                <w:noProof/>
                <w:webHidden/>
              </w:rPr>
              <w:fldChar w:fldCharType="end"/>
            </w:r>
          </w:hyperlink>
        </w:p>
        <w:p w14:paraId="4F6C148B" w14:textId="2C9C1E6A" w:rsidR="002E5A81" w:rsidRDefault="00000000">
          <w:pPr>
            <w:pStyle w:val="TOC3"/>
            <w:tabs>
              <w:tab w:val="right" w:leader="dot" w:pos="12950"/>
            </w:tabs>
            <w:rPr>
              <w:i w:val="0"/>
              <w:iCs w:val="0"/>
              <w:noProof/>
              <w:color w:val="auto"/>
              <w:lang w:val="en-GB" w:eastAsia="en-GB"/>
            </w:rPr>
          </w:pPr>
          <w:hyperlink w:anchor="_Toc132802420" w:history="1">
            <w:r w:rsidR="002E5A81" w:rsidRPr="00AC76E3">
              <w:rPr>
                <w:rStyle w:val="Hyperlink"/>
                <w:noProof/>
              </w:rPr>
              <w:t>Edit Dog</w:t>
            </w:r>
            <w:r w:rsidR="002E5A81">
              <w:rPr>
                <w:noProof/>
                <w:webHidden/>
              </w:rPr>
              <w:tab/>
            </w:r>
            <w:r w:rsidR="002E5A81">
              <w:rPr>
                <w:noProof/>
                <w:webHidden/>
              </w:rPr>
              <w:fldChar w:fldCharType="begin"/>
            </w:r>
            <w:r w:rsidR="002E5A81">
              <w:rPr>
                <w:noProof/>
                <w:webHidden/>
              </w:rPr>
              <w:instrText xml:space="preserve"> PAGEREF _Toc132802420 \h </w:instrText>
            </w:r>
            <w:r w:rsidR="002E5A81">
              <w:rPr>
                <w:noProof/>
                <w:webHidden/>
              </w:rPr>
            </w:r>
            <w:r w:rsidR="002E5A81">
              <w:rPr>
                <w:noProof/>
                <w:webHidden/>
              </w:rPr>
              <w:fldChar w:fldCharType="separate"/>
            </w:r>
            <w:r w:rsidR="002E5A81">
              <w:rPr>
                <w:noProof/>
                <w:webHidden/>
              </w:rPr>
              <w:t>26</w:t>
            </w:r>
            <w:r w:rsidR="002E5A81">
              <w:rPr>
                <w:noProof/>
                <w:webHidden/>
              </w:rPr>
              <w:fldChar w:fldCharType="end"/>
            </w:r>
          </w:hyperlink>
        </w:p>
        <w:p w14:paraId="005CE946" w14:textId="3ECFFFD3" w:rsidR="002E5A81" w:rsidRDefault="00000000">
          <w:pPr>
            <w:pStyle w:val="TOC3"/>
            <w:tabs>
              <w:tab w:val="right" w:leader="dot" w:pos="12950"/>
            </w:tabs>
            <w:rPr>
              <w:i w:val="0"/>
              <w:iCs w:val="0"/>
              <w:noProof/>
              <w:color w:val="auto"/>
              <w:lang w:val="en-GB" w:eastAsia="en-GB"/>
            </w:rPr>
          </w:pPr>
          <w:hyperlink w:anchor="_Toc132802421" w:history="1">
            <w:r w:rsidR="002E5A81" w:rsidRPr="00AC76E3">
              <w:rPr>
                <w:rStyle w:val="Hyperlink"/>
                <w:noProof/>
              </w:rPr>
              <w:t>Create Booking</w:t>
            </w:r>
            <w:r w:rsidR="002E5A81">
              <w:rPr>
                <w:noProof/>
                <w:webHidden/>
              </w:rPr>
              <w:tab/>
            </w:r>
            <w:r w:rsidR="002E5A81">
              <w:rPr>
                <w:noProof/>
                <w:webHidden/>
              </w:rPr>
              <w:fldChar w:fldCharType="begin"/>
            </w:r>
            <w:r w:rsidR="002E5A81">
              <w:rPr>
                <w:noProof/>
                <w:webHidden/>
              </w:rPr>
              <w:instrText xml:space="preserve"> PAGEREF _Toc132802421 \h </w:instrText>
            </w:r>
            <w:r w:rsidR="002E5A81">
              <w:rPr>
                <w:noProof/>
                <w:webHidden/>
              </w:rPr>
            </w:r>
            <w:r w:rsidR="002E5A81">
              <w:rPr>
                <w:noProof/>
                <w:webHidden/>
              </w:rPr>
              <w:fldChar w:fldCharType="separate"/>
            </w:r>
            <w:r w:rsidR="002E5A81">
              <w:rPr>
                <w:noProof/>
                <w:webHidden/>
              </w:rPr>
              <w:t>27</w:t>
            </w:r>
            <w:r w:rsidR="002E5A81">
              <w:rPr>
                <w:noProof/>
                <w:webHidden/>
              </w:rPr>
              <w:fldChar w:fldCharType="end"/>
            </w:r>
          </w:hyperlink>
        </w:p>
        <w:p w14:paraId="076DCE91" w14:textId="3737791A" w:rsidR="002E5A81" w:rsidRDefault="00000000">
          <w:pPr>
            <w:pStyle w:val="TOC3"/>
            <w:tabs>
              <w:tab w:val="right" w:leader="dot" w:pos="12950"/>
            </w:tabs>
            <w:rPr>
              <w:i w:val="0"/>
              <w:iCs w:val="0"/>
              <w:noProof/>
              <w:color w:val="auto"/>
              <w:lang w:val="en-GB" w:eastAsia="en-GB"/>
            </w:rPr>
          </w:pPr>
          <w:hyperlink w:anchor="_Toc132802422" w:history="1">
            <w:r w:rsidR="002E5A81" w:rsidRPr="00AC76E3">
              <w:rPr>
                <w:rStyle w:val="Hyperlink"/>
                <w:noProof/>
              </w:rPr>
              <w:t>Confirm Booking</w:t>
            </w:r>
            <w:r w:rsidR="002E5A81">
              <w:rPr>
                <w:noProof/>
                <w:webHidden/>
              </w:rPr>
              <w:tab/>
            </w:r>
            <w:r w:rsidR="002E5A81">
              <w:rPr>
                <w:noProof/>
                <w:webHidden/>
              </w:rPr>
              <w:fldChar w:fldCharType="begin"/>
            </w:r>
            <w:r w:rsidR="002E5A81">
              <w:rPr>
                <w:noProof/>
                <w:webHidden/>
              </w:rPr>
              <w:instrText xml:space="preserve"> PAGEREF _Toc132802422 \h </w:instrText>
            </w:r>
            <w:r w:rsidR="002E5A81">
              <w:rPr>
                <w:noProof/>
                <w:webHidden/>
              </w:rPr>
            </w:r>
            <w:r w:rsidR="002E5A81">
              <w:rPr>
                <w:noProof/>
                <w:webHidden/>
              </w:rPr>
              <w:fldChar w:fldCharType="separate"/>
            </w:r>
            <w:r w:rsidR="002E5A81">
              <w:rPr>
                <w:noProof/>
                <w:webHidden/>
              </w:rPr>
              <w:t>28</w:t>
            </w:r>
            <w:r w:rsidR="002E5A81">
              <w:rPr>
                <w:noProof/>
                <w:webHidden/>
              </w:rPr>
              <w:fldChar w:fldCharType="end"/>
            </w:r>
          </w:hyperlink>
        </w:p>
        <w:p w14:paraId="1A9A43A2" w14:textId="3DC4739E" w:rsidR="002E5A81" w:rsidRDefault="00000000">
          <w:pPr>
            <w:pStyle w:val="TOC3"/>
            <w:tabs>
              <w:tab w:val="right" w:leader="dot" w:pos="12950"/>
            </w:tabs>
            <w:rPr>
              <w:i w:val="0"/>
              <w:iCs w:val="0"/>
              <w:noProof/>
              <w:color w:val="auto"/>
              <w:lang w:val="en-GB" w:eastAsia="en-GB"/>
            </w:rPr>
          </w:pPr>
          <w:hyperlink w:anchor="_Toc132802423" w:history="1">
            <w:r w:rsidR="002E5A81" w:rsidRPr="00AC76E3">
              <w:rPr>
                <w:rStyle w:val="Hyperlink"/>
                <w:noProof/>
              </w:rPr>
              <w:t>View Booking</w:t>
            </w:r>
            <w:r w:rsidR="002E5A81">
              <w:rPr>
                <w:noProof/>
                <w:webHidden/>
              </w:rPr>
              <w:tab/>
            </w:r>
            <w:r w:rsidR="002E5A81">
              <w:rPr>
                <w:noProof/>
                <w:webHidden/>
              </w:rPr>
              <w:fldChar w:fldCharType="begin"/>
            </w:r>
            <w:r w:rsidR="002E5A81">
              <w:rPr>
                <w:noProof/>
                <w:webHidden/>
              </w:rPr>
              <w:instrText xml:space="preserve"> PAGEREF _Toc132802423 \h </w:instrText>
            </w:r>
            <w:r w:rsidR="002E5A81">
              <w:rPr>
                <w:noProof/>
                <w:webHidden/>
              </w:rPr>
            </w:r>
            <w:r w:rsidR="002E5A81">
              <w:rPr>
                <w:noProof/>
                <w:webHidden/>
              </w:rPr>
              <w:fldChar w:fldCharType="separate"/>
            </w:r>
            <w:r w:rsidR="002E5A81">
              <w:rPr>
                <w:noProof/>
                <w:webHidden/>
              </w:rPr>
              <w:t>29</w:t>
            </w:r>
            <w:r w:rsidR="002E5A81">
              <w:rPr>
                <w:noProof/>
                <w:webHidden/>
              </w:rPr>
              <w:fldChar w:fldCharType="end"/>
            </w:r>
          </w:hyperlink>
        </w:p>
        <w:p w14:paraId="2B214D20" w14:textId="7F19EECD" w:rsidR="002E5A81" w:rsidRDefault="00000000">
          <w:pPr>
            <w:pStyle w:val="TOC2"/>
            <w:tabs>
              <w:tab w:val="right" w:leader="dot" w:pos="12950"/>
            </w:tabs>
            <w:rPr>
              <w:noProof/>
              <w:color w:val="auto"/>
              <w:lang w:val="en-GB" w:eastAsia="en-GB"/>
            </w:rPr>
          </w:pPr>
          <w:hyperlink w:anchor="_Toc132802424" w:history="1">
            <w:r w:rsidR="002E5A81" w:rsidRPr="00AC76E3">
              <w:rPr>
                <w:rStyle w:val="Hyperlink"/>
                <w:noProof/>
              </w:rPr>
              <w:t>employee user views</w:t>
            </w:r>
            <w:r w:rsidR="002E5A81">
              <w:rPr>
                <w:noProof/>
                <w:webHidden/>
              </w:rPr>
              <w:tab/>
            </w:r>
            <w:r w:rsidR="002E5A81">
              <w:rPr>
                <w:noProof/>
                <w:webHidden/>
              </w:rPr>
              <w:fldChar w:fldCharType="begin"/>
            </w:r>
            <w:r w:rsidR="002E5A81">
              <w:rPr>
                <w:noProof/>
                <w:webHidden/>
              </w:rPr>
              <w:instrText xml:space="preserve"> PAGEREF _Toc132802424 \h </w:instrText>
            </w:r>
            <w:r w:rsidR="002E5A81">
              <w:rPr>
                <w:noProof/>
                <w:webHidden/>
              </w:rPr>
            </w:r>
            <w:r w:rsidR="002E5A81">
              <w:rPr>
                <w:noProof/>
                <w:webHidden/>
              </w:rPr>
              <w:fldChar w:fldCharType="separate"/>
            </w:r>
            <w:r w:rsidR="002E5A81">
              <w:rPr>
                <w:noProof/>
                <w:webHidden/>
              </w:rPr>
              <w:t>30</w:t>
            </w:r>
            <w:r w:rsidR="002E5A81">
              <w:rPr>
                <w:noProof/>
                <w:webHidden/>
              </w:rPr>
              <w:fldChar w:fldCharType="end"/>
            </w:r>
          </w:hyperlink>
        </w:p>
        <w:p w14:paraId="37988075" w14:textId="4F5A5D8C" w:rsidR="002E5A81" w:rsidRDefault="00000000">
          <w:pPr>
            <w:pStyle w:val="TOC3"/>
            <w:tabs>
              <w:tab w:val="right" w:leader="dot" w:pos="12950"/>
            </w:tabs>
            <w:rPr>
              <w:i w:val="0"/>
              <w:iCs w:val="0"/>
              <w:noProof/>
              <w:color w:val="auto"/>
              <w:lang w:val="en-GB" w:eastAsia="en-GB"/>
            </w:rPr>
          </w:pPr>
          <w:hyperlink w:anchor="_Toc132802425" w:history="1">
            <w:r w:rsidR="002E5A81" w:rsidRPr="00AC76E3">
              <w:rPr>
                <w:rStyle w:val="Hyperlink"/>
                <w:noProof/>
              </w:rPr>
              <w:t>Dashboard</w:t>
            </w:r>
            <w:r w:rsidR="002E5A81">
              <w:rPr>
                <w:noProof/>
                <w:webHidden/>
              </w:rPr>
              <w:tab/>
            </w:r>
            <w:r w:rsidR="002E5A81">
              <w:rPr>
                <w:noProof/>
                <w:webHidden/>
              </w:rPr>
              <w:fldChar w:fldCharType="begin"/>
            </w:r>
            <w:r w:rsidR="002E5A81">
              <w:rPr>
                <w:noProof/>
                <w:webHidden/>
              </w:rPr>
              <w:instrText xml:space="preserve"> PAGEREF _Toc132802425 \h </w:instrText>
            </w:r>
            <w:r w:rsidR="002E5A81">
              <w:rPr>
                <w:noProof/>
                <w:webHidden/>
              </w:rPr>
            </w:r>
            <w:r w:rsidR="002E5A81">
              <w:rPr>
                <w:noProof/>
                <w:webHidden/>
              </w:rPr>
              <w:fldChar w:fldCharType="separate"/>
            </w:r>
            <w:r w:rsidR="002E5A81">
              <w:rPr>
                <w:noProof/>
                <w:webHidden/>
              </w:rPr>
              <w:t>31</w:t>
            </w:r>
            <w:r w:rsidR="002E5A81">
              <w:rPr>
                <w:noProof/>
                <w:webHidden/>
              </w:rPr>
              <w:fldChar w:fldCharType="end"/>
            </w:r>
          </w:hyperlink>
        </w:p>
        <w:p w14:paraId="7084D0B2" w14:textId="6F188EBA" w:rsidR="002E5A81" w:rsidRDefault="00000000">
          <w:pPr>
            <w:pStyle w:val="TOC3"/>
            <w:tabs>
              <w:tab w:val="right" w:leader="dot" w:pos="12950"/>
            </w:tabs>
            <w:rPr>
              <w:i w:val="0"/>
              <w:iCs w:val="0"/>
              <w:noProof/>
              <w:color w:val="auto"/>
              <w:lang w:val="en-GB" w:eastAsia="en-GB"/>
            </w:rPr>
          </w:pPr>
          <w:hyperlink w:anchor="_Toc132802426" w:history="1">
            <w:r w:rsidR="002E5A81" w:rsidRPr="00AC76E3">
              <w:rPr>
                <w:rStyle w:val="Hyperlink"/>
                <w:noProof/>
              </w:rPr>
              <w:t>View All Bookings</w:t>
            </w:r>
            <w:r w:rsidR="002E5A81">
              <w:rPr>
                <w:noProof/>
                <w:webHidden/>
              </w:rPr>
              <w:tab/>
            </w:r>
            <w:r w:rsidR="002E5A81">
              <w:rPr>
                <w:noProof/>
                <w:webHidden/>
              </w:rPr>
              <w:fldChar w:fldCharType="begin"/>
            </w:r>
            <w:r w:rsidR="002E5A81">
              <w:rPr>
                <w:noProof/>
                <w:webHidden/>
              </w:rPr>
              <w:instrText xml:space="preserve"> PAGEREF _Toc132802426 \h </w:instrText>
            </w:r>
            <w:r w:rsidR="002E5A81">
              <w:rPr>
                <w:noProof/>
                <w:webHidden/>
              </w:rPr>
            </w:r>
            <w:r w:rsidR="002E5A81">
              <w:rPr>
                <w:noProof/>
                <w:webHidden/>
              </w:rPr>
              <w:fldChar w:fldCharType="separate"/>
            </w:r>
            <w:r w:rsidR="002E5A81">
              <w:rPr>
                <w:noProof/>
                <w:webHidden/>
              </w:rPr>
              <w:t>32</w:t>
            </w:r>
            <w:r w:rsidR="002E5A81">
              <w:rPr>
                <w:noProof/>
                <w:webHidden/>
              </w:rPr>
              <w:fldChar w:fldCharType="end"/>
            </w:r>
          </w:hyperlink>
        </w:p>
        <w:p w14:paraId="32472A0F" w14:textId="702344D7" w:rsidR="002E5A81" w:rsidRDefault="00000000">
          <w:pPr>
            <w:pStyle w:val="TOC3"/>
            <w:tabs>
              <w:tab w:val="right" w:leader="dot" w:pos="12950"/>
            </w:tabs>
            <w:rPr>
              <w:i w:val="0"/>
              <w:iCs w:val="0"/>
              <w:noProof/>
              <w:color w:val="auto"/>
              <w:lang w:val="en-GB" w:eastAsia="en-GB"/>
            </w:rPr>
          </w:pPr>
          <w:hyperlink w:anchor="_Toc132802427" w:history="1">
            <w:r w:rsidR="002E5A81" w:rsidRPr="00AC76E3">
              <w:rPr>
                <w:rStyle w:val="Hyperlink"/>
                <w:noProof/>
              </w:rPr>
              <w:t>View All Employees</w:t>
            </w:r>
            <w:r w:rsidR="002E5A81">
              <w:rPr>
                <w:noProof/>
                <w:webHidden/>
              </w:rPr>
              <w:tab/>
            </w:r>
            <w:r w:rsidR="002E5A81">
              <w:rPr>
                <w:noProof/>
                <w:webHidden/>
              </w:rPr>
              <w:fldChar w:fldCharType="begin"/>
            </w:r>
            <w:r w:rsidR="002E5A81">
              <w:rPr>
                <w:noProof/>
                <w:webHidden/>
              </w:rPr>
              <w:instrText xml:space="preserve"> PAGEREF _Toc132802427 \h </w:instrText>
            </w:r>
            <w:r w:rsidR="002E5A81">
              <w:rPr>
                <w:noProof/>
                <w:webHidden/>
              </w:rPr>
            </w:r>
            <w:r w:rsidR="002E5A81">
              <w:rPr>
                <w:noProof/>
                <w:webHidden/>
              </w:rPr>
              <w:fldChar w:fldCharType="separate"/>
            </w:r>
            <w:r w:rsidR="002E5A81">
              <w:rPr>
                <w:noProof/>
                <w:webHidden/>
              </w:rPr>
              <w:t>33</w:t>
            </w:r>
            <w:r w:rsidR="002E5A81">
              <w:rPr>
                <w:noProof/>
                <w:webHidden/>
              </w:rPr>
              <w:fldChar w:fldCharType="end"/>
            </w:r>
          </w:hyperlink>
        </w:p>
        <w:p w14:paraId="6F2562C7" w14:textId="2A03144C" w:rsidR="002E5A81" w:rsidRDefault="00000000">
          <w:pPr>
            <w:pStyle w:val="TOC3"/>
            <w:tabs>
              <w:tab w:val="right" w:leader="dot" w:pos="12950"/>
            </w:tabs>
            <w:rPr>
              <w:i w:val="0"/>
              <w:iCs w:val="0"/>
              <w:noProof/>
              <w:color w:val="auto"/>
              <w:lang w:val="en-GB" w:eastAsia="en-GB"/>
            </w:rPr>
          </w:pPr>
          <w:hyperlink w:anchor="_Toc132802428" w:history="1">
            <w:r w:rsidR="002E5A81" w:rsidRPr="00AC76E3">
              <w:rPr>
                <w:rStyle w:val="Hyperlink"/>
                <w:noProof/>
              </w:rPr>
              <w:t>Create Employees</w:t>
            </w:r>
            <w:r w:rsidR="002E5A81">
              <w:rPr>
                <w:noProof/>
                <w:webHidden/>
              </w:rPr>
              <w:tab/>
            </w:r>
            <w:r w:rsidR="002E5A81">
              <w:rPr>
                <w:noProof/>
                <w:webHidden/>
              </w:rPr>
              <w:fldChar w:fldCharType="begin"/>
            </w:r>
            <w:r w:rsidR="002E5A81">
              <w:rPr>
                <w:noProof/>
                <w:webHidden/>
              </w:rPr>
              <w:instrText xml:space="preserve"> PAGEREF _Toc132802428 \h </w:instrText>
            </w:r>
            <w:r w:rsidR="002E5A81">
              <w:rPr>
                <w:noProof/>
                <w:webHidden/>
              </w:rPr>
            </w:r>
            <w:r w:rsidR="002E5A81">
              <w:rPr>
                <w:noProof/>
                <w:webHidden/>
              </w:rPr>
              <w:fldChar w:fldCharType="separate"/>
            </w:r>
            <w:r w:rsidR="002E5A81">
              <w:rPr>
                <w:noProof/>
                <w:webHidden/>
              </w:rPr>
              <w:t>34</w:t>
            </w:r>
            <w:r w:rsidR="002E5A81">
              <w:rPr>
                <w:noProof/>
                <w:webHidden/>
              </w:rPr>
              <w:fldChar w:fldCharType="end"/>
            </w:r>
          </w:hyperlink>
        </w:p>
        <w:p w14:paraId="084B6AA0" w14:textId="434DBEC9" w:rsidR="002E5A81" w:rsidRDefault="00000000">
          <w:pPr>
            <w:pStyle w:val="TOC3"/>
            <w:tabs>
              <w:tab w:val="right" w:leader="dot" w:pos="12950"/>
            </w:tabs>
            <w:rPr>
              <w:i w:val="0"/>
              <w:iCs w:val="0"/>
              <w:noProof/>
              <w:color w:val="auto"/>
              <w:lang w:val="en-GB" w:eastAsia="en-GB"/>
            </w:rPr>
          </w:pPr>
          <w:hyperlink w:anchor="_Toc132802429" w:history="1">
            <w:r w:rsidR="002E5A81" w:rsidRPr="00AC76E3">
              <w:rPr>
                <w:rStyle w:val="Hyperlink"/>
                <w:noProof/>
              </w:rPr>
              <w:t>Edit Employees</w:t>
            </w:r>
            <w:r w:rsidR="002E5A81">
              <w:rPr>
                <w:noProof/>
                <w:webHidden/>
              </w:rPr>
              <w:tab/>
            </w:r>
            <w:r w:rsidR="002E5A81">
              <w:rPr>
                <w:noProof/>
                <w:webHidden/>
              </w:rPr>
              <w:fldChar w:fldCharType="begin"/>
            </w:r>
            <w:r w:rsidR="002E5A81">
              <w:rPr>
                <w:noProof/>
                <w:webHidden/>
              </w:rPr>
              <w:instrText xml:space="preserve"> PAGEREF _Toc132802429 \h </w:instrText>
            </w:r>
            <w:r w:rsidR="002E5A81">
              <w:rPr>
                <w:noProof/>
                <w:webHidden/>
              </w:rPr>
            </w:r>
            <w:r w:rsidR="002E5A81">
              <w:rPr>
                <w:noProof/>
                <w:webHidden/>
              </w:rPr>
              <w:fldChar w:fldCharType="separate"/>
            </w:r>
            <w:r w:rsidR="002E5A81">
              <w:rPr>
                <w:noProof/>
                <w:webHidden/>
              </w:rPr>
              <w:t>35</w:t>
            </w:r>
            <w:r w:rsidR="002E5A81">
              <w:rPr>
                <w:noProof/>
                <w:webHidden/>
              </w:rPr>
              <w:fldChar w:fldCharType="end"/>
            </w:r>
          </w:hyperlink>
        </w:p>
        <w:p w14:paraId="50463931" w14:textId="1F5BCCAE" w:rsidR="002E5A81" w:rsidRDefault="00000000">
          <w:pPr>
            <w:pStyle w:val="TOC3"/>
            <w:tabs>
              <w:tab w:val="right" w:leader="dot" w:pos="12950"/>
            </w:tabs>
            <w:rPr>
              <w:i w:val="0"/>
              <w:iCs w:val="0"/>
              <w:noProof/>
              <w:color w:val="auto"/>
              <w:lang w:val="en-GB" w:eastAsia="en-GB"/>
            </w:rPr>
          </w:pPr>
          <w:hyperlink w:anchor="_Toc132802430" w:history="1">
            <w:r w:rsidR="002E5A81" w:rsidRPr="00AC76E3">
              <w:rPr>
                <w:rStyle w:val="Hyperlink"/>
                <w:noProof/>
              </w:rPr>
              <w:t>Employee Profile</w:t>
            </w:r>
            <w:r w:rsidR="002E5A81">
              <w:rPr>
                <w:noProof/>
                <w:webHidden/>
              </w:rPr>
              <w:tab/>
            </w:r>
            <w:r w:rsidR="002E5A81">
              <w:rPr>
                <w:noProof/>
                <w:webHidden/>
              </w:rPr>
              <w:fldChar w:fldCharType="begin"/>
            </w:r>
            <w:r w:rsidR="002E5A81">
              <w:rPr>
                <w:noProof/>
                <w:webHidden/>
              </w:rPr>
              <w:instrText xml:space="preserve"> PAGEREF _Toc132802430 \h </w:instrText>
            </w:r>
            <w:r w:rsidR="002E5A81">
              <w:rPr>
                <w:noProof/>
                <w:webHidden/>
              </w:rPr>
            </w:r>
            <w:r w:rsidR="002E5A81">
              <w:rPr>
                <w:noProof/>
                <w:webHidden/>
              </w:rPr>
              <w:fldChar w:fldCharType="separate"/>
            </w:r>
            <w:r w:rsidR="002E5A81">
              <w:rPr>
                <w:noProof/>
                <w:webHidden/>
              </w:rPr>
              <w:t>36</w:t>
            </w:r>
            <w:r w:rsidR="002E5A81">
              <w:rPr>
                <w:noProof/>
                <w:webHidden/>
              </w:rPr>
              <w:fldChar w:fldCharType="end"/>
            </w:r>
          </w:hyperlink>
        </w:p>
        <w:p w14:paraId="6C89E0BA" w14:textId="310CE811" w:rsidR="008D3035" w:rsidRPr="008D3035" w:rsidRDefault="008D3035" w:rsidP="008D3035">
          <w:pPr>
            <w:rPr>
              <w:b/>
              <w:bCs/>
              <w:noProof/>
            </w:rPr>
          </w:pPr>
          <w:r>
            <w:rPr>
              <w:b/>
              <w:bCs/>
              <w:noProof/>
            </w:rPr>
            <w:fldChar w:fldCharType="end"/>
          </w:r>
        </w:p>
      </w:sdtContent>
    </w:sdt>
    <w:p w14:paraId="00829B9D" w14:textId="77777777" w:rsidR="008D3035" w:rsidRDefault="008D3035">
      <w:pPr>
        <w:rPr>
          <w:rFonts w:asciiTheme="majorHAnsi" w:eastAsiaTheme="majorEastAsia" w:hAnsiTheme="majorHAnsi" w:cstheme="majorBidi"/>
          <w:color w:val="3F251D" w:themeColor="accent1"/>
          <w:sz w:val="30"/>
          <w:szCs w:val="30"/>
        </w:rPr>
      </w:pPr>
      <w:r>
        <w:br w:type="page"/>
      </w:r>
    </w:p>
    <w:p w14:paraId="4B26C5B2" w14:textId="4564D0D6" w:rsidR="001638F6" w:rsidRDefault="008D3035">
      <w:pPr>
        <w:pStyle w:val="Heading1"/>
      </w:pPr>
      <w:bookmarkStart w:id="0" w:name="_Toc132802394"/>
      <w:r>
        <w:lastRenderedPageBreak/>
        <w:t>Introduction</w:t>
      </w:r>
      <w:bookmarkEnd w:id="0"/>
    </w:p>
    <w:p w14:paraId="4F683568" w14:textId="424DD49B" w:rsidR="007021DE" w:rsidRPr="00514122" w:rsidRDefault="002E5A81" w:rsidP="00C94EB1">
      <w:pPr>
        <w:pStyle w:val="ListBullet"/>
        <w:numPr>
          <w:ilvl w:val="0"/>
          <w:numId w:val="0"/>
        </w:numPr>
      </w:pPr>
      <w:r>
        <w:t xml:space="preserve">This document is to present all the UML diagrams I created during the analysis of my project requirements. It also showcases my initial ideas for the design and layout of each of the main pages of my website for unregistered users, registered customer users, and employee users. </w:t>
      </w:r>
    </w:p>
    <w:p w14:paraId="3BCCBF5A" w14:textId="4482F310" w:rsidR="008D3035" w:rsidRDefault="008D3035" w:rsidP="008D3035">
      <w:pPr>
        <w:pStyle w:val="Heading1"/>
        <w:rPr>
          <w:rStyle w:val="Heading1Char"/>
        </w:rPr>
      </w:pPr>
      <w:bookmarkStart w:id="1" w:name="_Toc132802395"/>
      <w:r w:rsidRPr="008D3035">
        <w:rPr>
          <w:rStyle w:val="Heading1Char"/>
        </w:rPr>
        <w:lastRenderedPageBreak/>
        <w:t>Use</w:t>
      </w:r>
      <w:r>
        <w:t xml:space="preserve"> </w:t>
      </w:r>
      <w:r w:rsidRPr="008D3035">
        <w:rPr>
          <w:rStyle w:val="Heading1Char"/>
        </w:rPr>
        <w:t>Case</w:t>
      </w:r>
      <w:r>
        <w:rPr>
          <w:rStyle w:val="Heading1Char"/>
        </w:rPr>
        <w:t xml:space="preserve"> Diagrams</w:t>
      </w:r>
      <w:bookmarkEnd w:id="1"/>
    </w:p>
    <w:p w14:paraId="5D798681" w14:textId="3F3BFC16" w:rsidR="002E5A81" w:rsidRDefault="00586DE5" w:rsidP="008D3035">
      <w:pPr>
        <w:pStyle w:val="Heading2"/>
      </w:pPr>
      <w:bookmarkStart w:id="2" w:name="_Toc132802396"/>
      <w:r>
        <w:rPr>
          <w:noProof/>
        </w:rPr>
        <w:drawing>
          <wp:anchor distT="0" distB="0" distL="114300" distR="114300" simplePos="0" relativeHeight="251682816" behindDoc="1" locked="0" layoutInCell="1" allowOverlap="1" wp14:anchorId="3B251007" wp14:editId="0DD7E6C4">
            <wp:simplePos x="0" y="0"/>
            <wp:positionH relativeFrom="margin">
              <wp:posOffset>213360</wp:posOffset>
            </wp:positionH>
            <wp:positionV relativeFrom="paragraph">
              <wp:posOffset>438785</wp:posOffset>
            </wp:positionV>
            <wp:extent cx="7790180" cy="4736465"/>
            <wp:effectExtent l="0" t="0" r="1270" b="6985"/>
            <wp:wrapTight wrapText="bothSides">
              <wp:wrapPolygon edited="0">
                <wp:start x="0" y="0"/>
                <wp:lineTo x="0" y="21545"/>
                <wp:lineTo x="21551" y="21545"/>
                <wp:lineTo x="21551" y="0"/>
                <wp:lineTo x="0" y="0"/>
              </wp:wrapPolygon>
            </wp:wrapTight>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90180" cy="4736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3035">
        <w:t>Use case diagram –</w:t>
      </w:r>
      <w:r w:rsidR="00C94EB1">
        <w:t xml:space="preserve"> creating a booking</w:t>
      </w:r>
      <w:bookmarkEnd w:id="2"/>
      <w:r w:rsidR="008D3035">
        <w:t xml:space="preserve"> </w:t>
      </w:r>
    </w:p>
    <w:p w14:paraId="6BD5A4C7" w14:textId="37AE92A1" w:rsidR="00D5413C" w:rsidRPr="00D5413C" w:rsidRDefault="00D5413C" w:rsidP="008D3035">
      <w:pPr>
        <w:pStyle w:val="Heading2"/>
      </w:pPr>
    </w:p>
    <w:p w14:paraId="162D41FE" w14:textId="44812CD2" w:rsidR="001638F6" w:rsidRDefault="00C94EB1" w:rsidP="00C94EB1">
      <w:pPr>
        <w:pStyle w:val="Heading2"/>
      </w:pPr>
      <w:bookmarkStart w:id="3" w:name="_Toc132802397"/>
      <w:r>
        <w:t>use case diagram – registering a new employee</w:t>
      </w:r>
      <w:bookmarkEnd w:id="3"/>
    </w:p>
    <w:p w14:paraId="15D3E99C" w14:textId="2AA150CA" w:rsidR="005D3F80" w:rsidRPr="005D3F80" w:rsidRDefault="00586DE5" w:rsidP="005D3F80">
      <w:r>
        <w:rPr>
          <w:noProof/>
        </w:rPr>
        <w:drawing>
          <wp:anchor distT="0" distB="0" distL="114300" distR="114300" simplePos="0" relativeHeight="251683840" behindDoc="1" locked="0" layoutInCell="1" allowOverlap="1" wp14:anchorId="1C729063" wp14:editId="393B130D">
            <wp:simplePos x="0" y="0"/>
            <wp:positionH relativeFrom="margin">
              <wp:align>center</wp:align>
            </wp:positionH>
            <wp:positionV relativeFrom="paragraph">
              <wp:posOffset>83185</wp:posOffset>
            </wp:positionV>
            <wp:extent cx="7385685" cy="4761865"/>
            <wp:effectExtent l="0" t="0" r="5715" b="635"/>
            <wp:wrapTight wrapText="bothSides">
              <wp:wrapPolygon edited="0">
                <wp:start x="0" y="0"/>
                <wp:lineTo x="0" y="21516"/>
                <wp:lineTo x="21561" y="21516"/>
                <wp:lineTo x="215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85685" cy="4761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9B05A1" w14:textId="468C9E33" w:rsidR="00C94EB1" w:rsidRDefault="00C94EB1" w:rsidP="00C94EB1">
      <w:pPr>
        <w:pStyle w:val="Heading1"/>
      </w:pPr>
      <w:bookmarkStart w:id="4" w:name="_Toc132802398"/>
      <w:r>
        <w:lastRenderedPageBreak/>
        <w:t>Detailed Class Diagram</w:t>
      </w:r>
      <w:bookmarkEnd w:id="4"/>
    </w:p>
    <w:p w14:paraId="64FF0280" w14:textId="1B9DD904" w:rsidR="005D3F80" w:rsidRPr="005D3F80" w:rsidRDefault="00446AC7" w:rsidP="005D3F80">
      <w:r>
        <w:rPr>
          <w:noProof/>
        </w:rPr>
        <w:drawing>
          <wp:anchor distT="0" distB="0" distL="114300" distR="114300" simplePos="0" relativeHeight="251684864" behindDoc="1" locked="0" layoutInCell="1" allowOverlap="1" wp14:anchorId="50E190E4" wp14:editId="0EEA1CDC">
            <wp:simplePos x="0" y="0"/>
            <wp:positionH relativeFrom="margin">
              <wp:align>center</wp:align>
            </wp:positionH>
            <wp:positionV relativeFrom="paragraph">
              <wp:posOffset>71120</wp:posOffset>
            </wp:positionV>
            <wp:extent cx="6839585" cy="5106035"/>
            <wp:effectExtent l="0" t="0" r="0" b="0"/>
            <wp:wrapTight wrapText="bothSides">
              <wp:wrapPolygon edited="0">
                <wp:start x="0" y="0"/>
                <wp:lineTo x="0" y="21517"/>
                <wp:lineTo x="21538" y="21517"/>
                <wp:lineTo x="21538" y="0"/>
                <wp:lineTo x="0" y="0"/>
              </wp:wrapPolygon>
            </wp:wrapTight>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9585" cy="5106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B07E2" w14:textId="34BE43B3" w:rsidR="00C94EB1" w:rsidRDefault="00446AC7" w:rsidP="00C94EB1">
      <w:pPr>
        <w:pStyle w:val="Heading1"/>
      </w:pPr>
      <w:bookmarkStart w:id="5" w:name="_Toc132802399"/>
      <w:r>
        <w:rPr>
          <w:noProof/>
        </w:rPr>
        <w:lastRenderedPageBreak/>
        <w:drawing>
          <wp:anchor distT="0" distB="0" distL="114300" distR="114300" simplePos="0" relativeHeight="251659264" behindDoc="1" locked="0" layoutInCell="1" allowOverlap="1" wp14:anchorId="1794F9CD" wp14:editId="1E7D9CF8">
            <wp:simplePos x="0" y="0"/>
            <wp:positionH relativeFrom="column">
              <wp:posOffset>3681095</wp:posOffset>
            </wp:positionH>
            <wp:positionV relativeFrom="paragraph">
              <wp:posOffset>8890</wp:posOffset>
            </wp:positionV>
            <wp:extent cx="4251325" cy="5462270"/>
            <wp:effectExtent l="0" t="0" r="0" b="5080"/>
            <wp:wrapTight wrapText="bothSides">
              <wp:wrapPolygon edited="0">
                <wp:start x="0" y="0"/>
                <wp:lineTo x="0" y="21545"/>
                <wp:lineTo x="21487" y="21545"/>
                <wp:lineTo x="2148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1325" cy="546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EB1">
        <w:t>Activity Diagrams</w:t>
      </w:r>
      <w:bookmarkEnd w:id="5"/>
    </w:p>
    <w:p w14:paraId="35556192" w14:textId="501DE440" w:rsidR="005D3F80" w:rsidRDefault="00273144" w:rsidP="005D3F80">
      <w:pPr>
        <w:pStyle w:val="Heading2"/>
      </w:pPr>
      <w:bookmarkStart w:id="6" w:name="_Toc132802400"/>
      <w:r>
        <w:t>Activity Diagram – creating a booking</w:t>
      </w:r>
      <w:bookmarkEnd w:id="6"/>
    </w:p>
    <w:p w14:paraId="3FE4DC69" w14:textId="5D8A45E9" w:rsidR="005D3F80" w:rsidRPr="005D3F80" w:rsidRDefault="005D3F80" w:rsidP="005D3F80">
      <w:pPr>
        <w:pStyle w:val="Heading2"/>
      </w:pPr>
      <w:bookmarkStart w:id="7" w:name="_Toc132802401"/>
      <w:r>
        <w:rPr>
          <w:noProof/>
        </w:rPr>
        <w:lastRenderedPageBreak/>
        <w:drawing>
          <wp:anchor distT="0" distB="0" distL="114300" distR="114300" simplePos="0" relativeHeight="251660288" behindDoc="1" locked="0" layoutInCell="1" allowOverlap="1" wp14:anchorId="5F82884D" wp14:editId="16DBA7A6">
            <wp:simplePos x="0" y="0"/>
            <wp:positionH relativeFrom="column">
              <wp:posOffset>3343275</wp:posOffset>
            </wp:positionH>
            <wp:positionV relativeFrom="paragraph">
              <wp:posOffset>0</wp:posOffset>
            </wp:positionV>
            <wp:extent cx="5010150" cy="5476875"/>
            <wp:effectExtent l="0" t="0" r="0" b="9525"/>
            <wp:wrapTight wrapText="bothSides">
              <wp:wrapPolygon edited="0">
                <wp:start x="0" y="0"/>
                <wp:lineTo x="0" y="21562"/>
                <wp:lineTo x="21518" y="21562"/>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5476875"/>
                    </a:xfrm>
                    <a:prstGeom prst="rect">
                      <a:avLst/>
                    </a:prstGeom>
                    <a:noFill/>
                    <a:ln>
                      <a:noFill/>
                    </a:ln>
                  </pic:spPr>
                </pic:pic>
              </a:graphicData>
            </a:graphic>
          </wp:anchor>
        </w:drawing>
      </w:r>
      <w:bookmarkEnd w:id="7"/>
    </w:p>
    <w:p w14:paraId="7B82E168" w14:textId="1AB0802A" w:rsidR="00273144" w:rsidRDefault="00273144" w:rsidP="00273144">
      <w:pPr>
        <w:pStyle w:val="Heading2"/>
      </w:pPr>
      <w:bookmarkStart w:id="8" w:name="_Toc132802402"/>
      <w:r>
        <w:t>Activity diagram – register a new employee</w:t>
      </w:r>
      <w:bookmarkEnd w:id="8"/>
    </w:p>
    <w:p w14:paraId="348450C3" w14:textId="62E00B0D" w:rsidR="005D3F80" w:rsidRPr="005D3F80" w:rsidRDefault="005D3F80" w:rsidP="005D3F80"/>
    <w:p w14:paraId="27D53DFB" w14:textId="77777777" w:rsidR="005D3F80" w:rsidRDefault="005D3F80">
      <w:pPr>
        <w:rPr>
          <w:rFonts w:asciiTheme="majorHAnsi" w:eastAsiaTheme="majorEastAsia" w:hAnsiTheme="majorHAnsi" w:cstheme="majorBidi"/>
          <w:color w:val="3F251D" w:themeColor="accent1"/>
          <w:sz w:val="30"/>
          <w:szCs w:val="30"/>
        </w:rPr>
      </w:pPr>
      <w:r>
        <w:br w:type="page"/>
      </w:r>
    </w:p>
    <w:p w14:paraId="6D82196E" w14:textId="373B693C" w:rsidR="00273144" w:rsidRDefault="005D3F80" w:rsidP="00273144">
      <w:pPr>
        <w:pStyle w:val="Heading1"/>
      </w:pPr>
      <w:bookmarkStart w:id="9" w:name="_Toc132802403"/>
      <w:r>
        <w:rPr>
          <w:noProof/>
        </w:rPr>
        <w:lastRenderedPageBreak/>
        <w:drawing>
          <wp:anchor distT="0" distB="0" distL="114300" distR="114300" simplePos="0" relativeHeight="251661312" behindDoc="1" locked="0" layoutInCell="1" allowOverlap="1" wp14:anchorId="161F0AFE" wp14:editId="14055FAF">
            <wp:simplePos x="0" y="0"/>
            <wp:positionH relativeFrom="margin">
              <wp:align>right</wp:align>
            </wp:positionH>
            <wp:positionV relativeFrom="paragraph">
              <wp:posOffset>0</wp:posOffset>
            </wp:positionV>
            <wp:extent cx="5334000" cy="5486400"/>
            <wp:effectExtent l="0" t="0" r="0" b="0"/>
            <wp:wrapTight wrapText="bothSides">
              <wp:wrapPolygon edited="0">
                <wp:start x="0" y="0"/>
                <wp:lineTo x="0" y="21525"/>
                <wp:lineTo x="21523" y="21525"/>
                <wp:lineTo x="215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5486400"/>
                    </a:xfrm>
                    <a:prstGeom prst="rect">
                      <a:avLst/>
                    </a:prstGeom>
                    <a:noFill/>
                    <a:ln>
                      <a:noFill/>
                    </a:ln>
                  </pic:spPr>
                </pic:pic>
              </a:graphicData>
            </a:graphic>
            <wp14:sizeRelH relativeFrom="margin">
              <wp14:pctWidth>0</wp14:pctWidth>
            </wp14:sizeRelH>
          </wp:anchor>
        </w:drawing>
      </w:r>
      <w:r w:rsidR="00273144">
        <w:t>Sequence Diagrams</w:t>
      </w:r>
      <w:bookmarkEnd w:id="9"/>
    </w:p>
    <w:p w14:paraId="57DE4ED9" w14:textId="1B4AC7D0" w:rsidR="00273144" w:rsidRDefault="00273144" w:rsidP="00273144">
      <w:pPr>
        <w:pStyle w:val="Heading2"/>
      </w:pPr>
      <w:bookmarkStart w:id="10" w:name="_Toc132802404"/>
      <w:r>
        <w:t>Sequence Diagram – creating a booking</w:t>
      </w:r>
      <w:bookmarkEnd w:id="10"/>
    </w:p>
    <w:p w14:paraId="56223796" w14:textId="4A30CE3E" w:rsidR="005D3F80" w:rsidRDefault="005D3F80" w:rsidP="005D3F80"/>
    <w:p w14:paraId="12244570" w14:textId="021D4061" w:rsidR="005D3F80" w:rsidRPr="005D3F80" w:rsidRDefault="005D3F80" w:rsidP="005D3F80"/>
    <w:p w14:paraId="51F49ACA" w14:textId="77777777" w:rsidR="005D3F80" w:rsidRDefault="005D3F80">
      <w:pPr>
        <w:rPr>
          <w:rFonts w:asciiTheme="majorHAnsi" w:eastAsiaTheme="majorEastAsia" w:hAnsiTheme="majorHAnsi" w:cstheme="majorBidi"/>
          <w:caps/>
          <w:color w:val="3F251D" w:themeColor="accent1"/>
        </w:rPr>
      </w:pPr>
      <w:r>
        <w:br w:type="page"/>
      </w:r>
    </w:p>
    <w:p w14:paraId="0683B9B2" w14:textId="3FC9477F" w:rsidR="00273144" w:rsidRDefault="005D3F80" w:rsidP="00273144">
      <w:pPr>
        <w:pStyle w:val="Heading2"/>
      </w:pPr>
      <w:bookmarkStart w:id="11" w:name="_Toc132802405"/>
      <w:r>
        <w:rPr>
          <w:noProof/>
        </w:rPr>
        <w:lastRenderedPageBreak/>
        <w:drawing>
          <wp:anchor distT="0" distB="0" distL="114300" distR="114300" simplePos="0" relativeHeight="251662336" behindDoc="1" locked="0" layoutInCell="1" allowOverlap="1" wp14:anchorId="2E1EFC84" wp14:editId="54151CC0">
            <wp:simplePos x="0" y="0"/>
            <wp:positionH relativeFrom="margin">
              <wp:align>center</wp:align>
            </wp:positionH>
            <wp:positionV relativeFrom="paragraph">
              <wp:posOffset>447675</wp:posOffset>
            </wp:positionV>
            <wp:extent cx="6819900" cy="4819650"/>
            <wp:effectExtent l="0" t="0" r="0" b="0"/>
            <wp:wrapTight wrapText="bothSides">
              <wp:wrapPolygon edited="0">
                <wp:start x="0" y="0"/>
                <wp:lineTo x="0" y="21515"/>
                <wp:lineTo x="21540" y="21515"/>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9900" cy="4819650"/>
                    </a:xfrm>
                    <a:prstGeom prst="rect">
                      <a:avLst/>
                    </a:prstGeom>
                    <a:noFill/>
                    <a:ln>
                      <a:noFill/>
                    </a:ln>
                  </pic:spPr>
                </pic:pic>
              </a:graphicData>
            </a:graphic>
          </wp:anchor>
        </w:drawing>
      </w:r>
      <w:r w:rsidR="00273144">
        <w:t>Sequence diagram – register a new employee</w:t>
      </w:r>
      <w:bookmarkEnd w:id="11"/>
    </w:p>
    <w:p w14:paraId="684CF50D" w14:textId="69A3B30E" w:rsidR="00273144" w:rsidRDefault="00273144" w:rsidP="00273144">
      <w:pPr>
        <w:pStyle w:val="Heading1"/>
      </w:pPr>
      <w:bookmarkStart w:id="12" w:name="_Toc132802406"/>
      <w:r>
        <w:lastRenderedPageBreak/>
        <w:t>Normalization</w:t>
      </w:r>
      <w:bookmarkEnd w:id="12"/>
    </w:p>
    <w:p w14:paraId="5784FD6D" w14:textId="48190610" w:rsidR="005D3F80" w:rsidRDefault="005D3F80" w:rsidP="005D3F80">
      <w:pPr>
        <w:pStyle w:val="Heading2"/>
      </w:pPr>
      <w:bookmarkStart w:id="13" w:name="_Toc132802407"/>
      <w:r w:rsidRPr="005D3F80">
        <w:rPr>
          <w:noProof/>
        </w:rPr>
        <w:drawing>
          <wp:anchor distT="0" distB="0" distL="114300" distR="114300" simplePos="0" relativeHeight="251663360" behindDoc="1" locked="0" layoutInCell="1" allowOverlap="1" wp14:anchorId="1B50B137" wp14:editId="030A75D3">
            <wp:simplePos x="0" y="0"/>
            <wp:positionH relativeFrom="margin">
              <wp:align>center</wp:align>
            </wp:positionH>
            <wp:positionV relativeFrom="paragraph">
              <wp:posOffset>125730</wp:posOffset>
            </wp:positionV>
            <wp:extent cx="3029157" cy="4305300"/>
            <wp:effectExtent l="0" t="0" r="0" b="0"/>
            <wp:wrapTight wrapText="bothSides">
              <wp:wrapPolygon edited="0">
                <wp:start x="0" y="0"/>
                <wp:lineTo x="0" y="21504"/>
                <wp:lineTo x="21464" y="21504"/>
                <wp:lineTo x="21464" y="0"/>
                <wp:lineTo x="0" y="0"/>
              </wp:wrapPolygon>
            </wp:wrapTight>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5"/>
                    <a:stretch>
                      <a:fillRect/>
                    </a:stretch>
                  </pic:blipFill>
                  <pic:spPr>
                    <a:xfrm>
                      <a:off x="0" y="0"/>
                      <a:ext cx="3029157" cy="4305300"/>
                    </a:xfrm>
                    <a:prstGeom prst="rect">
                      <a:avLst/>
                    </a:prstGeom>
                  </pic:spPr>
                </pic:pic>
              </a:graphicData>
            </a:graphic>
          </wp:anchor>
        </w:drawing>
      </w:r>
      <w:r>
        <w:t>booking form</w:t>
      </w:r>
      <w:bookmarkEnd w:id="13"/>
    </w:p>
    <w:p w14:paraId="71E776EC" w14:textId="218BC330" w:rsidR="005D3F80" w:rsidRDefault="005D3F80" w:rsidP="005D3F80"/>
    <w:p w14:paraId="6B186F7E" w14:textId="77777777" w:rsidR="005D3F80" w:rsidRDefault="005D3F80">
      <w:pPr>
        <w:rPr>
          <w:rFonts w:asciiTheme="majorHAnsi" w:eastAsiaTheme="majorEastAsia" w:hAnsiTheme="majorHAnsi" w:cstheme="majorBidi"/>
          <w:caps/>
          <w:color w:val="3F251D" w:themeColor="accent1"/>
        </w:rPr>
      </w:pPr>
      <w:r>
        <w:br w:type="page"/>
      </w:r>
    </w:p>
    <w:p w14:paraId="5444308E" w14:textId="4D4BAC29" w:rsidR="005D3F80" w:rsidRDefault="005D3F80" w:rsidP="005D3F80">
      <w:pPr>
        <w:pStyle w:val="Heading2"/>
      </w:pPr>
      <w:bookmarkStart w:id="14" w:name="_Toc132802408"/>
      <w:r>
        <w:lastRenderedPageBreak/>
        <w:t>normolized</w:t>
      </w:r>
      <w:bookmarkEnd w:id="14"/>
      <w:r>
        <w:t xml:space="preserve"> </w:t>
      </w:r>
    </w:p>
    <w:p w14:paraId="07A82B66" w14:textId="39781782" w:rsidR="005D3F80" w:rsidRDefault="005D3F80">
      <w:pPr>
        <w:rPr>
          <w:rFonts w:asciiTheme="majorHAnsi" w:eastAsiaTheme="majorEastAsia" w:hAnsiTheme="majorHAnsi" w:cstheme="majorBidi"/>
          <w:color w:val="3F251D" w:themeColor="accent1"/>
          <w:sz w:val="30"/>
          <w:szCs w:val="30"/>
        </w:rPr>
      </w:pPr>
    </w:p>
    <w:tbl>
      <w:tblPr>
        <w:tblStyle w:val="TableGrid"/>
        <w:tblW w:w="0" w:type="auto"/>
        <w:tblLook w:val="04A0" w:firstRow="1" w:lastRow="0" w:firstColumn="1" w:lastColumn="0" w:noHBand="0" w:noVBand="1"/>
      </w:tblPr>
      <w:tblGrid>
        <w:gridCol w:w="2689"/>
        <w:gridCol w:w="2976"/>
        <w:gridCol w:w="2073"/>
        <w:gridCol w:w="949"/>
        <w:gridCol w:w="2359"/>
        <w:gridCol w:w="664"/>
        <w:gridCol w:w="1240"/>
      </w:tblGrid>
      <w:tr w:rsidR="005D3F80" w14:paraId="38B0819E" w14:textId="77777777" w:rsidTr="00421396">
        <w:tc>
          <w:tcPr>
            <w:tcW w:w="2689" w:type="dxa"/>
          </w:tcPr>
          <w:p w14:paraId="50683829" w14:textId="753C48B7" w:rsidR="005D3F80" w:rsidRDefault="005D3F80" w:rsidP="005D3F80">
            <w:pPr>
              <w:jc w:val="center"/>
              <w:rPr>
                <w:rFonts w:asciiTheme="majorHAnsi" w:eastAsiaTheme="majorEastAsia" w:hAnsiTheme="majorHAnsi" w:cstheme="majorBidi"/>
                <w:color w:val="3F251D" w:themeColor="accent1"/>
                <w:sz w:val="30"/>
                <w:szCs w:val="30"/>
              </w:rPr>
            </w:pPr>
            <w:r>
              <w:rPr>
                <w:rFonts w:asciiTheme="majorHAnsi" w:eastAsiaTheme="majorEastAsia" w:hAnsiTheme="majorHAnsi" w:cstheme="majorBidi"/>
                <w:color w:val="3F251D" w:themeColor="accent1"/>
                <w:sz w:val="30"/>
                <w:szCs w:val="30"/>
              </w:rPr>
              <w:t>Un-normalized</w:t>
            </w:r>
          </w:p>
        </w:tc>
        <w:tc>
          <w:tcPr>
            <w:tcW w:w="2976" w:type="dxa"/>
          </w:tcPr>
          <w:p w14:paraId="493F5F5A" w14:textId="285F14F6" w:rsidR="005D3F80" w:rsidRDefault="005D3F80" w:rsidP="005D3F80">
            <w:pPr>
              <w:jc w:val="center"/>
              <w:rPr>
                <w:rFonts w:asciiTheme="majorHAnsi" w:eastAsiaTheme="majorEastAsia" w:hAnsiTheme="majorHAnsi" w:cstheme="majorBidi"/>
                <w:color w:val="3F251D" w:themeColor="accent1"/>
                <w:sz w:val="30"/>
                <w:szCs w:val="30"/>
              </w:rPr>
            </w:pPr>
            <w:r>
              <w:rPr>
                <w:rFonts w:asciiTheme="majorHAnsi" w:eastAsiaTheme="majorEastAsia" w:hAnsiTheme="majorHAnsi" w:cstheme="majorBidi"/>
                <w:color w:val="3F251D" w:themeColor="accent1"/>
                <w:sz w:val="30"/>
                <w:szCs w:val="30"/>
              </w:rPr>
              <w:t>First Form</w:t>
            </w:r>
          </w:p>
        </w:tc>
        <w:tc>
          <w:tcPr>
            <w:tcW w:w="2073" w:type="dxa"/>
          </w:tcPr>
          <w:p w14:paraId="1F39CD19" w14:textId="1F944983" w:rsidR="005D3F80" w:rsidRDefault="005D3F80" w:rsidP="005D3F80">
            <w:pPr>
              <w:jc w:val="center"/>
              <w:rPr>
                <w:rFonts w:asciiTheme="majorHAnsi" w:eastAsiaTheme="majorEastAsia" w:hAnsiTheme="majorHAnsi" w:cstheme="majorBidi"/>
                <w:color w:val="3F251D" w:themeColor="accent1"/>
                <w:sz w:val="30"/>
                <w:szCs w:val="30"/>
              </w:rPr>
            </w:pPr>
            <w:r>
              <w:rPr>
                <w:rFonts w:asciiTheme="majorHAnsi" w:eastAsiaTheme="majorEastAsia" w:hAnsiTheme="majorHAnsi" w:cstheme="majorBidi"/>
                <w:color w:val="3F251D" w:themeColor="accent1"/>
                <w:sz w:val="30"/>
                <w:szCs w:val="30"/>
              </w:rPr>
              <w:t>Second Form</w:t>
            </w:r>
          </w:p>
        </w:tc>
        <w:tc>
          <w:tcPr>
            <w:tcW w:w="3308" w:type="dxa"/>
            <w:gridSpan w:val="2"/>
          </w:tcPr>
          <w:p w14:paraId="077E03EA" w14:textId="5191FE5A" w:rsidR="005D3F80" w:rsidRDefault="005D3F80" w:rsidP="005D3F80">
            <w:pPr>
              <w:jc w:val="center"/>
              <w:rPr>
                <w:rFonts w:asciiTheme="majorHAnsi" w:eastAsiaTheme="majorEastAsia" w:hAnsiTheme="majorHAnsi" w:cstheme="majorBidi"/>
                <w:color w:val="3F251D" w:themeColor="accent1"/>
                <w:sz w:val="30"/>
                <w:szCs w:val="30"/>
              </w:rPr>
            </w:pPr>
            <w:r>
              <w:rPr>
                <w:rFonts w:asciiTheme="majorHAnsi" w:eastAsiaTheme="majorEastAsia" w:hAnsiTheme="majorHAnsi" w:cstheme="majorBidi"/>
                <w:color w:val="3F251D" w:themeColor="accent1"/>
                <w:sz w:val="30"/>
                <w:szCs w:val="30"/>
              </w:rPr>
              <w:t>Third Form</w:t>
            </w:r>
          </w:p>
        </w:tc>
        <w:tc>
          <w:tcPr>
            <w:tcW w:w="1904" w:type="dxa"/>
            <w:gridSpan w:val="2"/>
          </w:tcPr>
          <w:p w14:paraId="0868D498" w14:textId="5A3F52B6" w:rsidR="005D3F80" w:rsidRDefault="005D3F80" w:rsidP="005D3F80">
            <w:pPr>
              <w:jc w:val="center"/>
              <w:rPr>
                <w:rFonts w:asciiTheme="majorHAnsi" w:eastAsiaTheme="majorEastAsia" w:hAnsiTheme="majorHAnsi" w:cstheme="majorBidi"/>
                <w:color w:val="3F251D" w:themeColor="accent1"/>
                <w:sz w:val="30"/>
                <w:szCs w:val="30"/>
              </w:rPr>
            </w:pPr>
            <w:r>
              <w:rPr>
                <w:rFonts w:asciiTheme="majorHAnsi" w:eastAsiaTheme="majorEastAsia" w:hAnsiTheme="majorHAnsi" w:cstheme="majorBidi"/>
                <w:color w:val="3F251D" w:themeColor="accent1"/>
                <w:sz w:val="30"/>
                <w:szCs w:val="30"/>
              </w:rPr>
              <w:t>Names</w:t>
            </w:r>
          </w:p>
        </w:tc>
      </w:tr>
      <w:tr w:rsidR="00421396" w14:paraId="74E9B78A" w14:textId="77777777" w:rsidTr="00421396">
        <w:tc>
          <w:tcPr>
            <w:tcW w:w="2689" w:type="dxa"/>
          </w:tcPr>
          <w:p w14:paraId="44A9BEBA" w14:textId="77777777" w:rsidR="00421396" w:rsidRPr="007D79F2" w:rsidRDefault="00421396" w:rsidP="00421396">
            <w:pPr>
              <w:rPr>
                <w:u w:val="single"/>
              </w:rPr>
            </w:pPr>
            <w:r w:rsidRPr="007D79F2">
              <w:rPr>
                <w:u w:val="single"/>
              </w:rPr>
              <w:t>Boo</w:t>
            </w:r>
            <w:r>
              <w:rPr>
                <w:u w:val="single"/>
              </w:rPr>
              <w:t>k</w:t>
            </w:r>
            <w:r w:rsidRPr="007D79F2">
              <w:rPr>
                <w:u w:val="single"/>
              </w:rPr>
              <w:t>ing ID</w:t>
            </w:r>
          </w:p>
          <w:p w14:paraId="3F06C016" w14:textId="77777777" w:rsidR="00421396" w:rsidRPr="007D79F2" w:rsidRDefault="00421396" w:rsidP="00421396">
            <w:r w:rsidRPr="007D79F2">
              <w:t>(Owner Name)</w:t>
            </w:r>
          </w:p>
          <w:p w14:paraId="0103CFA8" w14:textId="77777777" w:rsidR="00421396" w:rsidRPr="007D79F2" w:rsidRDefault="00421396" w:rsidP="00421396">
            <w:r w:rsidRPr="007D79F2">
              <w:t>Date</w:t>
            </w:r>
          </w:p>
          <w:p w14:paraId="0A421456" w14:textId="77777777" w:rsidR="00421396" w:rsidRPr="007D79F2" w:rsidRDefault="00421396" w:rsidP="00421396">
            <w:r w:rsidRPr="007D79F2">
              <w:t>Arrival Date &amp; Time</w:t>
            </w:r>
          </w:p>
          <w:p w14:paraId="2412D27B" w14:textId="77777777" w:rsidR="00421396" w:rsidRPr="007D79F2" w:rsidRDefault="00421396" w:rsidP="00421396">
            <w:r w:rsidRPr="007D79F2">
              <w:t>Departure Date &amp; Time</w:t>
            </w:r>
          </w:p>
          <w:p w14:paraId="0121703F" w14:textId="77777777" w:rsidR="00421396" w:rsidRPr="007D79F2" w:rsidRDefault="00421396" w:rsidP="00421396">
            <w:pPr>
              <w:rPr>
                <w:strike/>
              </w:rPr>
            </w:pPr>
            <w:r w:rsidRPr="007D79F2">
              <w:rPr>
                <w:strike/>
              </w:rPr>
              <w:t>Number of Nights</w:t>
            </w:r>
          </w:p>
          <w:p w14:paraId="7ADBDB84" w14:textId="77777777" w:rsidR="00421396" w:rsidRPr="007D79F2" w:rsidRDefault="00421396" w:rsidP="00421396">
            <w:r w:rsidRPr="007D79F2">
              <w:t>Owners Name</w:t>
            </w:r>
          </w:p>
          <w:p w14:paraId="5F81491B" w14:textId="77777777" w:rsidR="00421396" w:rsidRDefault="00421396" w:rsidP="00421396">
            <w:r w:rsidRPr="007D79F2">
              <w:t>(Address</w:t>
            </w:r>
            <w:r>
              <w:t xml:space="preserve"> Line 1</w:t>
            </w:r>
            <w:r w:rsidRPr="007D79F2">
              <w:t>)</w:t>
            </w:r>
          </w:p>
          <w:p w14:paraId="7DDE7F06" w14:textId="77777777" w:rsidR="00421396" w:rsidRDefault="00421396" w:rsidP="00421396">
            <w:r>
              <w:t>(Address Line 2)</w:t>
            </w:r>
          </w:p>
          <w:p w14:paraId="5BBC10CC" w14:textId="77777777" w:rsidR="00421396" w:rsidRDefault="00421396" w:rsidP="00421396">
            <w:r>
              <w:t>(Town)</w:t>
            </w:r>
          </w:p>
          <w:p w14:paraId="58DD599E" w14:textId="77777777" w:rsidR="00421396" w:rsidRPr="007D79F2" w:rsidRDefault="00421396" w:rsidP="00421396">
            <w:r>
              <w:t>(Postcode)</w:t>
            </w:r>
          </w:p>
          <w:p w14:paraId="3EC3F7BD" w14:textId="77777777" w:rsidR="00421396" w:rsidRPr="007D79F2" w:rsidRDefault="00421396" w:rsidP="00421396">
            <w:r w:rsidRPr="007D79F2">
              <w:t>(Phone Number)</w:t>
            </w:r>
          </w:p>
          <w:p w14:paraId="7F03D25E" w14:textId="77777777" w:rsidR="00421396" w:rsidRPr="007D79F2" w:rsidRDefault="00421396" w:rsidP="00421396">
            <w:r w:rsidRPr="007D79F2">
              <w:t>(Dogs name)</w:t>
            </w:r>
          </w:p>
          <w:p w14:paraId="50AA4FA4" w14:textId="77777777" w:rsidR="00421396" w:rsidRPr="007D79F2" w:rsidRDefault="00421396" w:rsidP="00421396">
            <w:r w:rsidRPr="007D79F2">
              <w:t>(Dog Breed</w:t>
            </w:r>
          </w:p>
          <w:p w14:paraId="30BE2B35" w14:textId="77777777" w:rsidR="00421396" w:rsidRPr="007D79F2" w:rsidRDefault="00421396" w:rsidP="00421396">
            <w:r w:rsidRPr="007D79F2">
              <w:t>(Dog Gender)</w:t>
            </w:r>
          </w:p>
          <w:p w14:paraId="0A8C67EC" w14:textId="77777777" w:rsidR="00421396" w:rsidRPr="007D79F2" w:rsidRDefault="00421396" w:rsidP="00421396">
            <w:pPr>
              <w:rPr>
                <w:rFonts w:ascii="Arial" w:hAnsi="Arial"/>
                <w:color w:val="000000"/>
              </w:rPr>
            </w:pPr>
            <w:r w:rsidRPr="007D79F2">
              <w:t>(Dog Age)</w:t>
            </w:r>
          </w:p>
          <w:p w14:paraId="477B9024" w14:textId="77777777" w:rsidR="00421396" w:rsidRPr="007D79F2" w:rsidRDefault="00421396" w:rsidP="00421396">
            <w:r w:rsidRPr="007D79F2">
              <w:t>(Neutered/Spayed?)</w:t>
            </w:r>
          </w:p>
          <w:p w14:paraId="6A5592E3" w14:textId="77777777" w:rsidR="00421396" w:rsidRPr="007D79F2" w:rsidRDefault="00421396" w:rsidP="00421396">
            <w:r w:rsidRPr="007D79F2">
              <w:t>(Vet Name)</w:t>
            </w:r>
          </w:p>
          <w:p w14:paraId="6FF0F830" w14:textId="77777777" w:rsidR="00421396" w:rsidRDefault="00421396" w:rsidP="00421396">
            <w:pPr>
              <w:tabs>
                <w:tab w:val="center" w:pos="1309"/>
              </w:tabs>
            </w:pPr>
            <w:r>
              <w:t>(</w:t>
            </w:r>
            <w:r w:rsidRPr="007D79F2">
              <w:t>Vet Address</w:t>
            </w:r>
            <w:r>
              <w:t xml:space="preserve"> Line 1)</w:t>
            </w:r>
          </w:p>
          <w:p w14:paraId="0A6E2E98" w14:textId="77777777" w:rsidR="00421396" w:rsidRDefault="00421396" w:rsidP="00421396">
            <w:pPr>
              <w:tabs>
                <w:tab w:val="center" w:pos="1309"/>
              </w:tabs>
            </w:pPr>
            <w:r>
              <w:t>(Vet Address Line 2)</w:t>
            </w:r>
          </w:p>
          <w:p w14:paraId="3FFE3916" w14:textId="77777777" w:rsidR="00421396" w:rsidRDefault="00421396" w:rsidP="00421396">
            <w:pPr>
              <w:tabs>
                <w:tab w:val="center" w:pos="1309"/>
              </w:tabs>
            </w:pPr>
            <w:r>
              <w:t>(Vet Town)</w:t>
            </w:r>
          </w:p>
          <w:p w14:paraId="16E0DFDB" w14:textId="77777777" w:rsidR="00421396" w:rsidRPr="007D79F2" w:rsidRDefault="00421396" w:rsidP="00421396">
            <w:pPr>
              <w:tabs>
                <w:tab w:val="center" w:pos="1309"/>
              </w:tabs>
            </w:pPr>
            <w:r>
              <w:t>(Vet Postcode)</w:t>
            </w:r>
          </w:p>
          <w:p w14:paraId="4BF88663" w14:textId="77777777" w:rsidR="00421396" w:rsidRPr="007D79F2" w:rsidRDefault="00421396" w:rsidP="00421396">
            <w:r w:rsidRPr="007D79F2">
              <w:t>(Vet Phone number)</w:t>
            </w:r>
          </w:p>
          <w:p w14:paraId="184855CA" w14:textId="77777777" w:rsidR="00421396" w:rsidRPr="007D79F2" w:rsidRDefault="00421396" w:rsidP="00421396">
            <w:r w:rsidRPr="007D79F2">
              <w:t>(Proof of Vaccination?)</w:t>
            </w:r>
          </w:p>
          <w:p w14:paraId="2A0FE759" w14:textId="77777777" w:rsidR="00421396" w:rsidRPr="007D79F2" w:rsidRDefault="00421396" w:rsidP="00421396">
            <w:r w:rsidRPr="007D79F2">
              <w:t>(Proof of Flea/Worming)</w:t>
            </w:r>
          </w:p>
          <w:p w14:paraId="3F2B0751" w14:textId="77777777" w:rsidR="00421396" w:rsidRPr="007D79F2" w:rsidRDefault="00421396" w:rsidP="00421396">
            <w:r w:rsidRPr="007D79F2">
              <w:lastRenderedPageBreak/>
              <w:t>(Operations in last 6 week)</w:t>
            </w:r>
          </w:p>
          <w:p w14:paraId="70C47AED" w14:textId="77777777" w:rsidR="00421396" w:rsidRPr="007D79F2" w:rsidRDefault="00421396" w:rsidP="00421396">
            <w:r w:rsidRPr="007D79F2">
              <w:t>(Allergies)</w:t>
            </w:r>
          </w:p>
          <w:p w14:paraId="3CACC165" w14:textId="77777777" w:rsidR="00421396" w:rsidRPr="007D79F2" w:rsidRDefault="00421396" w:rsidP="00421396">
            <w:r w:rsidRPr="007D79F2">
              <w:t>(Current Medications)</w:t>
            </w:r>
          </w:p>
          <w:p w14:paraId="4A841DBA" w14:textId="77777777" w:rsidR="00421396" w:rsidRPr="007D79F2" w:rsidRDefault="00421396" w:rsidP="00421396">
            <w:r w:rsidRPr="007D79F2">
              <w:t>(Microchip Details)</w:t>
            </w:r>
          </w:p>
          <w:p w14:paraId="497540D6" w14:textId="77777777" w:rsidR="00421396" w:rsidRPr="007D79F2" w:rsidRDefault="00421396" w:rsidP="00421396">
            <w:r w:rsidRPr="007D79F2">
              <w:t>(Home Email)</w:t>
            </w:r>
          </w:p>
          <w:p w14:paraId="32452A89" w14:textId="77777777" w:rsidR="00421396" w:rsidRPr="007D79F2" w:rsidRDefault="00421396" w:rsidP="00421396">
            <w:r w:rsidRPr="007D79F2">
              <w:t>(Collar &amp; Tag Supplie</w:t>
            </w:r>
            <w:r>
              <w:t>d</w:t>
            </w:r>
            <w:r w:rsidRPr="007D79F2">
              <w:t>?)</w:t>
            </w:r>
          </w:p>
          <w:p w14:paraId="227D869D" w14:textId="77777777" w:rsidR="00421396" w:rsidRPr="007D79F2" w:rsidRDefault="00421396" w:rsidP="00421396">
            <w:r w:rsidRPr="007D79F2">
              <w:t>(Permission to let off leash)</w:t>
            </w:r>
          </w:p>
          <w:p w14:paraId="44A1FB65" w14:textId="1540E274" w:rsidR="00421396" w:rsidRPr="007D79F2" w:rsidRDefault="00421396" w:rsidP="00421396">
            <w:r w:rsidRPr="007D79F2">
              <w:t>(Antisocial Behaviors?)</w:t>
            </w:r>
          </w:p>
          <w:p w14:paraId="15361AAD" w14:textId="77777777" w:rsidR="00421396" w:rsidRPr="007D79F2" w:rsidRDefault="00421396" w:rsidP="00421396">
            <w:r w:rsidRPr="007D79F2">
              <w:t>(Emergency Contacts Name)</w:t>
            </w:r>
          </w:p>
          <w:p w14:paraId="57AA0F2D" w14:textId="77777777" w:rsidR="00421396" w:rsidRPr="007D79F2" w:rsidRDefault="00421396" w:rsidP="00421396">
            <w:r w:rsidRPr="007D79F2">
              <w:t>(Emergency Contact Number)</w:t>
            </w:r>
          </w:p>
          <w:p w14:paraId="32151142" w14:textId="77777777" w:rsidR="00421396" w:rsidRPr="007D79F2" w:rsidRDefault="00421396" w:rsidP="00421396"/>
          <w:p w14:paraId="66695F4A" w14:textId="77777777" w:rsidR="00421396" w:rsidRDefault="00421396" w:rsidP="00421396">
            <w:pPr>
              <w:jc w:val="center"/>
              <w:rPr>
                <w:rFonts w:asciiTheme="majorHAnsi" w:eastAsiaTheme="majorEastAsia" w:hAnsiTheme="majorHAnsi" w:cstheme="majorBidi"/>
                <w:color w:val="3F251D" w:themeColor="accent1"/>
                <w:sz w:val="30"/>
                <w:szCs w:val="30"/>
              </w:rPr>
            </w:pPr>
          </w:p>
        </w:tc>
        <w:tc>
          <w:tcPr>
            <w:tcW w:w="2976" w:type="dxa"/>
          </w:tcPr>
          <w:p w14:paraId="63B44AE2" w14:textId="77777777" w:rsidR="00421396" w:rsidRPr="007D79F2" w:rsidRDefault="00421396" w:rsidP="00421396">
            <w:pPr>
              <w:rPr>
                <w:u w:val="single"/>
              </w:rPr>
            </w:pPr>
            <w:r w:rsidRPr="007D79F2">
              <w:rPr>
                <w:u w:val="single"/>
              </w:rPr>
              <w:lastRenderedPageBreak/>
              <w:t>Boo</w:t>
            </w:r>
            <w:r>
              <w:rPr>
                <w:u w:val="single"/>
              </w:rPr>
              <w:t>k</w:t>
            </w:r>
            <w:r w:rsidRPr="007D79F2">
              <w:rPr>
                <w:u w:val="single"/>
              </w:rPr>
              <w:t>ing ID</w:t>
            </w:r>
          </w:p>
          <w:p w14:paraId="16A9AA6D" w14:textId="77777777" w:rsidR="00421396" w:rsidRPr="007D79F2" w:rsidRDefault="00421396" w:rsidP="00421396">
            <w:r w:rsidRPr="007D79F2">
              <w:t>Date</w:t>
            </w:r>
          </w:p>
          <w:p w14:paraId="05FBE7C6" w14:textId="77777777" w:rsidR="00421396" w:rsidRPr="007D79F2" w:rsidRDefault="00421396" w:rsidP="00421396">
            <w:r w:rsidRPr="007D79F2">
              <w:t>Arrival Date &amp; Time</w:t>
            </w:r>
          </w:p>
          <w:p w14:paraId="2BF7580B" w14:textId="77777777" w:rsidR="00421396" w:rsidRPr="007D79F2" w:rsidRDefault="00421396" w:rsidP="00421396">
            <w:r w:rsidRPr="007D79F2">
              <w:t>Departure Date &amp; Time</w:t>
            </w:r>
          </w:p>
          <w:p w14:paraId="4AF971EA" w14:textId="77777777" w:rsidR="00421396" w:rsidRPr="007D79F2" w:rsidRDefault="00421396" w:rsidP="00421396">
            <w:pPr>
              <w:rPr>
                <w:u w:val="single"/>
              </w:rPr>
            </w:pPr>
          </w:p>
          <w:p w14:paraId="5E9408A1" w14:textId="77777777" w:rsidR="00421396" w:rsidRPr="007D79F2" w:rsidRDefault="00421396" w:rsidP="00421396">
            <w:pPr>
              <w:rPr>
                <w:u w:val="single"/>
              </w:rPr>
            </w:pPr>
            <w:r w:rsidRPr="007D79F2">
              <w:rPr>
                <w:u w:val="single"/>
              </w:rPr>
              <w:t>Booking ID</w:t>
            </w:r>
          </w:p>
          <w:p w14:paraId="701BF488" w14:textId="77777777" w:rsidR="00421396" w:rsidRPr="007D79F2" w:rsidRDefault="00421396" w:rsidP="00421396">
            <w:r w:rsidRPr="007D79F2">
              <w:rPr>
                <w:u w:val="single"/>
              </w:rPr>
              <w:t>Owner Name</w:t>
            </w:r>
          </w:p>
          <w:p w14:paraId="7B8102C2" w14:textId="77777777" w:rsidR="00421396" w:rsidRPr="007D79F2" w:rsidRDefault="00421396" w:rsidP="00421396">
            <w:r w:rsidRPr="007D79F2">
              <w:t>Dogs name</w:t>
            </w:r>
          </w:p>
          <w:p w14:paraId="1F53C856" w14:textId="77777777" w:rsidR="00421396" w:rsidRDefault="00421396" w:rsidP="00421396">
            <w:pPr>
              <w:tabs>
                <w:tab w:val="center" w:pos="1309"/>
              </w:tabs>
            </w:pPr>
            <w:r w:rsidRPr="007D79F2">
              <w:t>Address</w:t>
            </w:r>
            <w:r>
              <w:t xml:space="preserve"> Line 1</w:t>
            </w:r>
          </w:p>
          <w:p w14:paraId="6C394875" w14:textId="77777777" w:rsidR="00421396" w:rsidRDefault="00421396" w:rsidP="00421396">
            <w:pPr>
              <w:tabs>
                <w:tab w:val="center" w:pos="1309"/>
              </w:tabs>
            </w:pPr>
            <w:r>
              <w:t>Address Line 2</w:t>
            </w:r>
          </w:p>
          <w:p w14:paraId="6C9D99B3" w14:textId="77777777" w:rsidR="00421396" w:rsidRDefault="00421396" w:rsidP="00421396">
            <w:pPr>
              <w:tabs>
                <w:tab w:val="center" w:pos="1309"/>
              </w:tabs>
            </w:pPr>
            <w:r>
              <w:t>Town</w:t>
            </w:r>
          </w:p>
          <w:p w14:paraId="751E6920" w14:textId="77777777" w:rsidR="00421396" w:rsidRDefault="00421396" w:rsidP="00421396">
            <w:pPr>
              <w:tabs>
                <w:tab w:val="center" w:pos="1309"/>
              </w:tabs>
            </w:pPr>
            <w:r>
              <w:t>Postcode</w:t>
            </w:r>
          </w:p>
          <w:p w14:paraId="2AB3EFA1" w14:textId="77777777" w:rsidR="00421396" w:rsidRPr="007D79F2" w:rsidRDefault="00421396" w:rsidP="00421396">
            <w:pPr>
              <w:tabs>
                <w:tab w:val="center" w:pos="1309"/>
              </w:tabs>
            </w:pPr>
            <w:r w:rsidRPr="007D79F2">
              <w:t>Phone Number</w:t>
            </w:r>
          </w:p>
          <w:p w14:paraId="53FCC8D5" w14:textId="77777777" w:rsidR="00421396" w:rsidRPr="007D79F2" w:rsidRDefault="00421396" w:rsidP="00421396">
            <w:r w:rsidRPr="007D79F2">
              <w:t>Dog Breed</w:t>
            </w:r>
          </w:p>
          <w:p w14:paraId="23B168F3" w14:textId="77777777" w:rsidR="00421396" w:rsidRPr="007D79F2" w:rsidRDefault="00421396" w:rsidP="00421396">
            <w:r w:rsidRPr="007D79F2">
              <w:t>Dog Gender</w:t>
            </w:r>
          </w:p>
          <w:p w14:paraId="6813F663" w14:textId="77777777" w:rsidR="00421396" w:rsidRPr="007D79F2" w:rsidRDefault="00421396" w:rsidP="00421396">
            <w:pPr>
              <w:rPr>
                <w:rFonts w:ascii="Arial" w:hAnsi="Arial"/>
                <w:color w:val="000000"/>
              </w:rPr>
            </w:pPr>
            <w:r w:rsidRPr="007D79F2">
              <w:t>Dog Age</w:t>
            </w:r>
          </w:p>
          <w:p w14:paraId="60E01213" w14:textId="77777777" w:rsidR="00421396" w:rsidRPr="007D79F2" w:rsidRDefault="00421396" w:rsidP="00421396">
            <w:r w:rsidRPr="007D79F2">
              <w:t>Neutered/Spayed?</w:t>
            </w:r>
          </w:p>
          <w:p w14:paraId="0F224224" w14:textId="77777777" w:rsidR="00421396" w:rsidRPr="007D79F2" w:rsidRDefault="00421396" w:rsidP="00421396">
            <w:r w:rsidRPr="007D79F2">
              <w:t>Vet Name</w:t>
            </w:r>
          </w:p>
          <w:p w14:paraId="30500D63" w14:textId="77777777" w:rsidR="00421396" w:rsidRDefault="00421396" w:rsidP="00421396">
            <w:pPr>
              <w:tabs>
                <w:tab w:val="center" w:pos="1309"/>
              </w:tabs>
            </w:pPr>
            <w:r w:rsidRPr="007D79F2">
              <w:t>Vet Address</w:t>
            </w:r>
            <w:r>
              <w:t xml:space="preserve"> Line 1</w:t>
            </w:r>
          </w:p>
          <w:p w14:paraId="0A1E4C2F" w14:textId="77777777" w:rsidR="00421396" w:rsidRDefault="00421396" w:rsidP="00421396">
            <w:pPr>
              <w:tabs>
                <w:tab w:val="center" w:pos="1309"/>
              </w:tabs>
            </w:pPr>
            <w:r>
              <w:t>Vet Address Line 2</w:t>
            </w:r>
          </w:p>
          <w:p w14:paraId="475D69E9" w14:textId="77777777" w:rsidR="00421396" w:rsidRDefault="00421396" w:rsidP="00421396">
            <w:pPr>
              <w:tabs>
                <w:tab w:val="center" w:pos="1309"/>
              </w:tabs>
            </w:pPr>
            <w:r>
              <w:t>Vet Town</w:t>
            </w:r>
          </w:p>
          <w:p w14:paraId="65B4EA61" w14:textId="77777777" w:rsidR="00421396" w:rsidRPr="007D79F2" w:rsidRDefault="00421396" w:rsidP="00421396">
            <w:pPr>
              <w:tabs>
                <w:tab w:val="center" w:pos="1309"/>
              </w:tabs>
            </w:pPr>
            <w:r>
              <w:t>Vet Postcode</w:t>
            </w:r>
          </w:p>
          <w:p w14:paraId="68908A2A" w14:textId="77777777" w:rsidR="00421396" w:rsidRPr="007D79F2" w:rsidRDefault="00421396" w:rsidP="00421396">
            <w:r w:rsidRPr="007D79F2">
              <w:t>Vet Phone number</w:t>
            </w:r>
          </w:p>
          <w:p w14:paraId="0C1161ED" w14:textId="77777777" w:rsidR="00421396" w:rsidRPr="007D79F2" w:rsidRDefault="00421396" w:rsidP="00421396">
            <w:r w:rsidRPr="007D79F2">
              <w:t>Proof of Vaccination?</w:t>
            </w:r>
          </w:p>
          <w:p w14:paraId="11E66D75" w14:textId="77777777" w:rsidR="00421396" w:rsidRPr="007D79F2" w:rsidRDefault="00421396" w:rsidP="00421396">
            <w:r w:rsidRPr="007D79F2">
              <w:t xml:space="preserve">Proof of Flea/Worming </w:t>
            </w:r>
          </w:p>
          <w:p w14:paraId="5001E95C" w14:textId="77777777" w:rsidR="00421396" w:rsidRPr="007D79F2" w:rsidRDefault="00421396" w:rsidP="00421396">
            <w:r w:rsidRPr="007D79F2">
              <w:t>Operations in last 6 week</w:t>
            </w:r>
          </w:p>
          <w:p w14:paraId="74624FAD" w14:textId="77777777" w:rsidR="00421396" w:rsidRPr="007D79F2" w:rsidRDefault="00421396" w:rsidP="00421396">
            <w:r w:rsidRPr="007D79F2">
              <w:lastRenderedPageBreak/>
              <w:t>Allergies</w:t>
            </w:r>
          </w:p>
          <w:p w14:paraId="7A979735" w14:textId="77777777" w:rsidR="00421396" w:rsidRPr="007D79F2" w:rsidRDefault="00421396" w:rsidP="00421396">
            <w:r w:rsidRPr="007D79F2">
              <w:t xml:space="preserve">Current Medications </w:t>
            </w:r>
          </w:p>
          <w:p w14:paraId="2490B3BB" w14:textId="77777777" w:rsidR="00421396" w:rsidRPr="007D79F2" w:rsidRDefault="00421396" w:rsidP="00421396">
            <w:r w:rsidRPr="007D79F2">
              <w:t>Microchip Details</w:t>
            </w:r>
          </w:p>
          <w:p w14:paraId="5E4BE0ED" w14:textId="77777777" w:rsidR="00421396" w:rsidRPr="007D79F2" w:rsidRDefault="00421396" w:rsidP="00421396">
            <w:r w:rsidRPr="007D79F2">
              <w:t>Home Email</w:t>
            </w:r>
          </w:p>
          <w:p w14:paraId="2000D5B1" w14:textId="77777777" w:rsidR="00421396" w:rsidRPr="007D79F2" w:rsidRDefault="00421396" w:rsidP="00421396">
            <w:r w:rsidRPr="007D79F2">
              <w:t>Collar &amp; Tag Supplie</w:t>
            </w:r>
            <w:r>
              <w:t>d</w:t>
            </w:r>
            <w:r w:rsidRPr="007D79F2">
              <w:t>?</w:t>
            </w:r>
          </w:p>
          <w:p w14:paraId="5B12A8DD" w14:textId="69E4902C" w:rsidR="00421396" w:rsidRPr="007D79F2" w:rsidRDefault="00421396" w:rsidP="00421396">
            <w:r w:rsidRPr="007D79F2">
              <w:t>Permission to let off leash.</w:t>
            </w:r>
          </w:p>
          <w:p w14:paraId="75E4FDA6" w14:textId="5A14EB79" w:rsidR="00421396" w:rsidRPr="007D79F2" w:rsidRDefault="00421396" w:rsidP="00421396">
            <w:r w:rsidRPr="007D79F2">
              <w:t>Antisocial Behaviors?</w:t>
            </w:r>
          </w:p>
          <w:p w14:paraId="6CE3C190" w14:textId="77777777" w:rsidR="00421396" w:rsidRPr="007D79F2" w:rsidRDefault="00421396" w:rsidP="00421396">
            <w:r w:rsidRPr="007D79F2">
              <w:t>Emergency Contacts Name</w:t>
            </w:r>
          </w:p>
          <w:p w14:paraId="78859FAE" w14:textId="77777777" w:rsidR="00421396" w:rsidRPr="007D79F2" w:rsidRDefault="00421396" w:rsidP="00421396">
            <w:r w:rsidRPr="007D79F2">
              <w:t>Emergency Contact Number</w:t>
            </w:r>
          </w:p>
          <w:p w14:paraId="6B136FC8" w14:textId="77777777" w:rsidR="00421396" w:rsidRDefault="00421396" w:rsidP="00421396">
            <w:pPr>
              <w:jc w:val="center"/>
              <w:rPr>
                <w:rFonts w:asciiTheme="majorHAnsi" w:eastAsiaTheme="majorEastAsia" w:hAnsiTheme="majorHAnsi" w:cstheme="majorBidi"/>
                <w:color w:val="3F251D" w:themeColor="accent1"/>
                <w:sz w:val="30"/>
                <w:szCs w:val="30"/>
              </w:rPr>
            </w:pPr>
          </w:p>
          <w:p w14:paraId="7379925D" w14:textId="352BC438" w:rsidR="00421396" w:rsidRPr="005D3F80" w:rsidRDefault="00421396" w:rsidP="00421396">
            <w:pPr>
              <w:ind w:firstLine="720"/>
              <w:rPr>
                <w:rFonts w:asciiTheme="majorHAnsi" w:eastAsiaTheme="majorEastAsia" w:hAnsiTheme="majorHAnsi" w:cstheme="majorBidi"/>
                <w:sz w:val="30"/>
                <w:szCs w:val="30"/>
              </w:rPr>
            </w:pPr>
          </w:p>
        </w:tc>
        <w:tc>
          <w:tcPr>
            <w:tcW w:w="3022" w:type="dxa"/>
            <w:gridSpan w:val="2"/>
          </w:tcPr>
          <w:p w14:paraId="7BB09284" w14:textId="77777777" w:rsidR="00421396" w:rsidRPr="007D79F2" w:rsidRDefault="00421396" w:rsidP="00421396">
            <w:pPr>
              <w:rPr>
                <w:u w:val="single"/>
              </w:rPr>
            </w:pPr>
            <w:r w:rsidRPr="007D79F2">
              <w:rPr>
                <w:u w:val="single"/>
              </w:rPr>
              <w:lastRenderedPageBreak/>
              <w:t>Boo</w:t>
            </w:r>
            <w:r>
              <w:rPr>
                <w:u w:val="single"/>
              </w:rPr>
              <w:t>k</w:t>
            </w:r>
            <w:r w:rsidRPr="007D79F2">
              <w:rPr>
                <w:u w:val="single"/>
              </w:rPr>
              <w:t>ing ID</w:t>
            </w:r>
          </w:p>
          <w:p w14:paraId="3FF1C7F7" w14:textId="77777777" w:rsidR="00421396" w:rsidRPr="007D79F2" w:rsidRDefault="00421396" w:rsidP="00421396">
            <w:r w:rsidRPr="007D79F2">
              <w:t>Date</w:t>
            </w:r>
          </w:p>
          <w:p w14:paraId="39912BDE" w14:textId="77777777" w:rsidR="00421396" w:rsidRPr="007D79F2" w:rsidRDefault="00421396" w:rsidP="00421396">
            <w:r w:rsidRPr="007D79F2">
              <w:t>Arrival Date &amp; Time</w:t>
            </w:r>
          </w:p>
          <w:p w14:paraId="114CB506" w14:textId="77777777" w:rsidR="00421396" w:rsidRDefault="00421396" w:rsidP="00421396">
            <w:r w:rsidRPr="007D79F2">
              <w:t xml:space="preserve">Departure Date &amp; Time </w:t>
            </w:r>
          </w:p>
          <w:p w14:paraId="46C964B2" w14:textId="77777777" w:rsidR="00421396" w:rsidRPr="007D79F2" w:rsidRDefault="00421396" w:rsidP="00421396">
            <w:r w:rsidRPr="007D79F2">
              <w:t>Dogs Name</w:t>
            </w:r>
          </w:p>
          <w:p w14:paraId="3728DF60" w14:textId="77777777" w:rsidR="00421396" w:rsidRPr="007D79F2" w:rsidRDefault="00421396" w:rsidP="00421396">
            <w:r w:rsidRPr="007D79F2">
              <w:t>Dog Breed</w:t>
            </w:r>
          </w:p>
          <w:p w14:paraId="360E3021" w14:textId="77777777" w:rsidR="00421396" w:rsidRPr="007D79F2" w:rsidRDefault="00421396" w:rsidP="00421396">
            <w:r w:rsidRPr="007D79F2">
              <w:t>Dog Gender</w:t>
            </w:r>
          </w:p>
          <w:p w14:paraId="59593C0D" w14:textId="77777777" w:rsidR="00421396" w:rsidRPr="007D79F2" w:rsidRDefault="00421396" w:rsidP="00421396">
            <w:pPr>
              <w:rPr>
                <w:rFonts w:ascii="Arial" w:hAnsi="Arial"/>
                <w:color w:val="000000"/>
              </w:rPr>
            </w:pPr>
            <w:r w:rsidRPr="007D79F2">
              <w:t>Dog Age</w:t>
            </w:r>
          </w:p>
          <w:p w14:paraId="4F61A54D" w14:textId="77777777" w:rsidR="00421396" w:rsidRPr="007D79F2" w:rsidRDefault="00421396" w:rsidP="00421396">
            <w:r w:rsidRPr="007D79F2">
              <w:t>Neutered/Spayed?</w:t>
            </w:r>
          </w:p>
          <w:p w14:paraId="700F47FF" w14:textId="77777777" w:rsidR="00421396" w:rsidRPr="007D79F2" w:rsidRDefault="00421396" w:rsidP="00421396">
            <w:r w:rsidRPr="007D79F2">
              <w:t>Vet Name</w:t>
            </w:r>
          </w:p>
          <w:p w14:paraId="1549F75A" w14:textId="77777777" w:rsidR="00421396" w:rsidRDefault="00421396" w:rsidP="00421396">
            <w:pPr>
              <w:tabs>
                <w:tab w:val="center" w:pos="1309"/>
              </w:tabs>
            </w:pPr>
            <w:r w:rsidRPr="007D79F2">
              <w:t>Vet Address</w:t>
            </w:r>
            <w:r>
              <w:t xml:space="preserve"> Line 1</w:t>
            </w:r>
          </w:p>
          <w:p w14:paraId="51A2F8F5" w14:textId="77777777" w:rsidR="00421396" w:rsidRDefault="00421396" w:rsidP="00421396">
            <w:pPr>
              <w:tabs>
                <w:tab w:val="center" w:pos="1309"/>
              </w:tabs>
            </w:pPr>
            <w:r>
              <w:t>Vet Address Line 2</w:t>
            </w:r>
          </w:p>
          <w:p w14:paraId="7435B0DB" w14:textId="77777777" w:rsidR="00421396" w:rsidRDefault="00421396" w:rsidP="00421396">
            <w:pPr>
              <w:tabs>
                <w:tab w:val="center" w:pos="1309"/>
              </w:tabs>
            </w:pPr>
            <w:r>
              <w:t>Vet Town</w:t>
            </w:r>
          </w:p>
          <w:p w14:paraId="4ACECA4D" w14:textId="77777777" w:rsidR="00421396" w:rsidRPr="007D79F2" w:rsidRDefault="00421396" w:rsidP="00421396">
            <w:pPr>
              <w:tabs>
                <w:tab w:val="center" w:pos="1309"/>
              </w:tabs>
            </w:pPr>
            <w:r>
              <w:t>Vet Postcode</w:t>
            </w:r>
          </w:p>
          <w:p w14:paraId="7A33D8D7" w14:textId="77777777" w:rsidR="00421396" w:rsidRPr="007D79F2" w:rsidRDefault="00421396" w:rsidP="00421396">
            <w:r w:rsidRPr="007D79F2">
              <w:t>Vet Phone number</w:t>
            </w:r>
          </w:p>
          <w:p w14:paraId="3212AD63" w14:textId="77777777" w:rsidR="00421396" w:rsidRPr="007D79F2" w:rsidRDefault="00421396" w:rsidP="00421396">
            <w:r w:rsidRPr="007D79F2">
              <w:t>Proof of Vaccination?</w:t>
            </w:r>
          </w:p>
          <w:p w14:paraId="11927D6B" w14:textId="77777777" w:rsidR="00421396" w:rsidRPr="007D79F2" w:rsidRDefault="00421396" w:rsidP="00421396">
            <w:r w:rsidRPr="007D79F2">
              <w:t>Proof of Flea/Worming</w:t>
            </w:r>
          </w:p>
          <w:p w14:paraId="3BE22C2A" w14:textId="77777777" w:rsidR="00421396" w:rsidRPr="007D79F2" w:rsidRDefault="00421396" w:rsidP="00421396">
            <w:r w:rsidRPr="007D79F2">
              <w:t>Operations in last 6 week</w:t>
            </w:r>
          </w:p>
          <w:p w14:paraId="6EC52D3C" w14:textId="77777777" w:rsidR="00421396" w:rsidRPr="007D79F2" w:rsidRDefault="00421396" w:rsidP="00421396">
            <w:r w:rsidRPr="007D79F2">
              <w:t>Allergies</w:t>
            </w:r>
          </w:p>
          <w:p w14:paraId="1D6538CE" w14:textId="77777777" w:rsidR="00421396" w:rsidRPr="007D79F2" w:rsidRDefault="00421396" w:rsidP="00421396">
            <w:r w:rsidRPr="007D79F2">
              <w:t xml:space="preserve">Current Medications </w:t>
            </w:r>
          </w:p>
          <w:p w14:paraId="4F4100CA" w14:textId="77777777" w:rsidR="00421396" w:rsidRPr="007D79F2" w:rsidRDefault="00421396" w:rsidP="00421396">
            <w:r w:rsidRPr="007D79F2">
              <w:t>Microchip Details</w:t>
            </w:r>
          </w:p>
          <w:p w14:paraId="0BC829F1" w14:textId="77777777" w:rsidR="00421396" w:rsidRPr="007D79F2" w:rsidRDefault="00421396" w:rsidP="00421396">
            <w:r w:rsidRPr="007D79F2">
              <w:t>Collar &amp; Tag Supplie</w:t>
            </w:r>
            <w:r>
              <w:t>d</w:t>
            </w:r>
            <w:r w:rsidRPr="007D79F2">
              <w:t>?</w:t>
            </w:r>
          </w:p>
          <w:p w14:paraId="18FDACE3" w14:textId="0C02FB28" w:rsidR="00421396" w:rsidRPr="007D79F2" w:rsidRDefault="00421396" w:rsidP="00421396">
            <w:r w:rsidRPr="007D79F2">
              <w:t>Permission to let off leash.</w:t>
            </w:r>
          </w:p>
          <w:p w14:paraId="56DE4BFE" w14:textId="35E4EC7C" w:rsidR="00421396" w:rsidRPr="007D79F2" w:rsidRDefault="00421396" w:rsidP="00421396">
            <w:r w:rsidRPr="007D79F2">
              <w:t>Antisocial Behaviors?</w:t>
            </w:r>
          </w:p>
          <w:p w14:paraId="29162CB6" w14:textId="77777777" w:rsidR="00421396" w:rsidRPr="007D79F2" w:rsidRDefault="00421396" w:rsidP="00421396"/>
          <w:p w14:paraId="52BE0900" w14:textId="77777777" w:rsidR="00421396" w:rsidRPr="007D79F2" w:rsidRDefault="00421396" w:rsidP="00421396">
            <w:pPr>
              <w:rPr>
                <w:u w:val="single"/>
              </w:rPr>
            </w:pPr>
            <w:r w:rsidRPr="007D79F2">
              <w:rPr>
                <w:u w:val="single"/>
              </w:rPr>
              <w:t>Booking ID</w:t>
            </w:r>
          </w:p>
          <w:p w14:paraId="5F6C1865" w14:textId="77777777" w:rsidR="00421396" w:rsidRPr="007D79F2" w:rsidRDefault="00421396" w:rsidP="00421396">
            <w:r>
              <w:rPr>
                <w:u w:val="single"/>
              </w:rPr>
              <w:lastRenderedPageBreak/>
              <w:t>Customer ID</w:t>
            </w:r>
          </w:p>
          <w:p w14:paraId="50F0BAE6" w14:textId="77777777" w:rsidR="00421396" w:rsidRPr="007D79F2" w:rsidRDefault="00421396" w:rsidP="00421396"/>
          <w:p w14:paraId="3E3EEC16" w14:textId="77777777" w:rsidR="00421396" w:rsidRPr="007D79F2" w:rsidRDefault="00421396" w:rsidP="00421396">
            <w:pPr>
              <w:rPr>
                <w:u w:val="single"/>
              </w:rPr>
            </w:pPr>
            <w:r>
              <w:rPr>
                <w:u w:val="single"/>
              </w:rPr>
              <w:t>Customer ID</w:t>
            </w:r>
          </w:p>
          <w:p w14:paraId="0EF3DC5D" w14:textId="77777777" w:rsidR="00421396" w:rsidRPr="007D79F2" w:rsidRDefault="00421396" w:rsidP="00421396">
            <w:r w:rsidRPr="007D79F2">
              <w:t>Owner Name</w:t>
            </w:r>
          </w:p>
          <w:p w14:paraId="3C59A37E" w14:textId="77777777" w:rsidR="00421396" w:rsidRDefault="00421396" w:rsidP="00421396">
            <w:pPr>
              <w:tabs>
                <w:tab w:val="center" w:pos="1309"/>
              </w:tabs>
            </w:pPr>
            <w:r w:rsidRPr="007D79F2">
              <w:t>Address</w:t>
            </w:r>
            <w:r>
              <w:t xml:space="preserve"> Line 1</w:t>
            </w:r>
          </w:p>
          <w:p w14:paraId="55E1EC18" w14:textId="77777777" w:rsidR="00421396" w:rsidRDefault="00421396" w:rsidP="00421396">
            <w:pPr>
              <w:tabs>
                <w:tab w:val="center" w:pos="1309"/>
              </w:tabs>
            </w:pPr>
            <w:r>
              <w:t>Address Line 2</w:t>
            </w:r>
          </w:p>
          <w:p w14:paraId="572B2DF5" w14:textId="77777777" w:rsidR="00421396" w:rsidRDefault="00421396" w:rsidP="00421396">
            <w:pPr>
              <w:tabs>
                <w:tab w:val="center" w:pos="1309"/>
              </w:tabs>
            </w:pPr>
            <w:r>
              <w:t>Town</w:t>
            </w:r>
          </w:p>
          <w:p w14:paraId="2E8EF6A8" w14:textId="77777777" w:rsidR="00421396" w:rsidRDefault="00421396" w:rsidP="00421396">
            <w:pPr>
              <w:tabs>
                <w:tab w:val="center" w:pos="1309"/>
              </w:tabs>
            </w:pPr>
            <w:r>
              <w:t>Postcode</w:t>
            </w:r>
          </w:p>
          <w:p w14:paraId="3D995F07" w14:textId="77777777" w:rsidR="00421396" w:rsidRPr="007D79F2" w:rsidRDefault="00421396" w:rsidP="00421396">
            <w:r w:rsidRPr="007D79F2">
              <w:t>Phone Number</w:t>
            </w:r>
          </w:p>
          <w:p w14:paraId="3FDF5AC5" w14:textId="77777777" w:rsidR="00421396" w:rsidRPr="007D79F2" w:rsidRDefault="00421396" w:rsidP="00421396">
            <w:r w:rsidRPr="007D79F2">
              <w:t>Emergency Contacts Name</w:t>
            </w:r>
          </w:p>
          <w:p w14:paraId="76AA1F7D" w14:textId="77777777" w:rsidR="00421396" w:rsidRPr="007D79F2" w:rsidRDefault="00421396" w:rsidP="00421396">
            <w:r w:rsidRPr="007D79F2">
              <w:t>Emergency Contact Number</w:t>
            </w:r>
          </w:p>
          <w:p w14:paraId="7786FC23" w14:textId="77777777" w:rsidR="00421396" w:rsidRPr="007D79F2" w:rsidRDefault="00421396" w:rsidP="00421396">
            <w:r w:rsidRPr="007D79F2">
              <w:t>Home Email</w:t>
            </w:r>
          </w:p>
          <w:p w14:paraId="19F0FCFD" w14:textId="77777777" w:rsidR="00421396" w:rsidRDefault="00421396" w:rsidP="00421396">
            <w:pPr>
              <w:jc w:val="center"/>
              <w:rPr>
                <w:rFonts w:asciiTheme="majorHAnsi" w:eastAsiaTheme="majorEastAsia" w:hAnsiTheme="majorHAnsi" w:cstheme="majorBidi"/>
                <w:color w:val="3F251D" w:themeColor="accent1"/>
                <w:sz w:val="30"/>
                <w:szCs w:val="30"/>
              </w:rPr>
            </w:pPr>
          </w:p>
        </w:tc>
        <w:tc>
          <w:tcPr>
            <w:tcW w:w="3023" w:type="dxa"/>
            <w:gridSpan w:val="2"/>
          </w:tcPr>
          <w:p w14:paraId="748C277B" w14:textId="77777777" w:rsidR="00421396" w:rsidRPr="007D79F2" w:rsidRDefault="00421396" w:rsidP="00421396">
            <w:pPr>
              <w:rPr>
                <w:u w:val="single"/>
              </w:rPr>
            </w:pPr>
            <w:r w:rsidRPr="007D79F2">
              <w:rPr>
                <w:u w:val="single"/>
              </w:rPr>
              <w:lastRenderedPageBreak/>
              <w:t>Boo</w:t>
            </w:r>
            <w:r>
              <w:rPr>
                <w:u w:val="single"/>
              </w:rPr>
              <w:t>k</w:t>
            </w:r>
            <w:r w:rsidRPr="007D79F2">
              <w:rPr>
                <w:u w:val="single"/>
              </w:rPr>
              <w:t>ing ID</w:t>
            </w:r>
          </w:p>
          <w:p w14:paraId="3FD39996" w14:textId="77777777" w:rsidR="00421396" w:rsidRPr="007D79F2" w:rsidRDefault="00421396" w:rsidP="00421396">
            <w:r w:rsidRPr="007D79F2">
              <w:t>Date</w:t>
            </w:r>
          </w:p>
          <w:p w14:paraId="33B7EBBB" w14:textId="77777777" w:rsidR="00421396" w:rsidRPr="007D79F2" w:rsidRDefault="00421396" w:rsidP="00421396">
            <w:r w:rsidRPr="007D79F2">
              <w:t>Arrival Date &amp; Time</w:t>
            </w:r>
          </w:p>
          <w:p w14:paraId="31DB2F6A" w14:textId="77777777" w:rsidR="00421396" w:rsidRDefault="00421396" w:rsidP="00421396">
            <w:r w:rsidRPr="007D79F2">
              <w:t xml:space="preserve">Departure Date &amp; Time </w:t>
            </w:r>
          </w:p>
          <w:p w14:paraId="40B6BE1D" w14:textId="77777777" w:rsidR="00421396" w:rsidRPr="00265CE4" w:rsidRDefault="00421396" w:rsidP="00421396">
            <w:pPr>
              <w:rPr>
                <w:i/>
                <w:iCs/>
              </w:rPr>
            </w:pPr>
            <w:r>
              <w:rPr>
                <w:i/>
                <w:iCs/>
              </w:rPr>
              <w:t xml:space="preserve">* </w:t>
            </w:r>
            <w:r w:rsidRPr="00265CE4">
              <w:rPr>
                <w:i/>
                <w:iCs/>
              </w:rPr>
              <w:t>Dog ID</w:t>
            </w:r>
          </w:p>
          <w:p w14:paraId="3DA838C0" w14:textId="77777777" w:rsidR="00421396" w:rsidRPr="007D79F2" w:rsidRDefault="00421396" w:rsidP="00421396"/>
          <w:p w14:paraId="7995EBE6" w14:textId="77777777" w:rsidR="00421396" w:rsidRPr="007D79F2" w:rsidRDefault="00421396" w:rsidP="00421396">
            <w:pPr>
              <w:rPr>
                <w:u w:val="single"/>
              </w:rPr>
            </w:pPr>
            <w:r>
              <w:rPr>
                <w:u w:val="single"/>
              </w:rPr>
              <w:t>Customer</w:t>
            </w:r>
            <w:r w:rsidRPr="007D79F2">
              <w:rPr>
                <w:u w:val="single"/>
              </w:rPr>
              <w:t xml:space="preserve"> ID</w:t>
            </w:r>
          </w:p>
          <w:p w14:paraId="0787C1B5" w14:textId="77777777" w:rsidR="00421396" w:rsidRPr="007D79F2" w:rsidRDefault="00421396" w:rsidP="00421396">
            <w:pPr>
              <w:rPr>
                <w:u w:val="single"/>
              </w:rPr>
            </w:pPr>
            <w:r w:rsidRPr="007D79F2">
              <w:rPr>
                <w:u w:val="single"/>
              </w:rPr>
              <w:t>Booking ID</w:t>
            </w:r>
          </w:p>
          <w:p w14:paraId="7E1EE6A3" w14:textId="77777777" w:rsidR="00421396" w:rsidRDefault="00421396" w:rsidP="00421396">
            <w:pPr>
              <w:rPr>
                <w:u w:val="single"/>
              </w:rPr>
            </w:pPr>
          </w:p>
          <w:p w14:paraId="4B6E1066" w14:textId="77777777" w:rsidR="00421396" w:rsidRPr="007D79F2" w:rsidRDefault="00421396" w:rsidP="00421396">
            <w:pPr>
              <w:rPr>
                <w:u w:val="single"/>
              </w:rPr>
            </w:pPr>
          </w:p>
          <w:p w14:paraId="0282E9AA" w14:textId="77777777" w:rsidR="00421396" w:rsidRPr="007D79F2" w:rsidRDefault="00421396" w:rsidP="00421396">
            <w:pPr>
              <w:rPr>
                <w:u w:val="single"/>
              </w:rPr>
            </w:pPr>
            <w:r>
              <w:rPr>
                <w:u w:val="single"/>
              </w:rPr>
              <w:t>Customer</w:t>
            </w:r>
            <w:r w:rsidRPr="007D79F2">
              <w:rPr>
                <w:u w:val="single"/>
              </w:rPr>
              <w:t xml:space="preserve"> ID</w:t>
            </w:r>
          </w:p>
          <w:p w14:paraId="734AC857" w14:textId="77777777" w:rsidR="00421396" w:rsidRPr="007D79F2" w:rsidRDefault="00421396" w:rsidP="00421396">
            <w:r w:rsidRPr="007D79F2">
              <w:t>Owner Name</w:t>
            </w:r>
          </w:p>
          <w:p w14:paraId="16F4AA8B" w14:textId="77777777" w:rsidR="00421396" w:rsidRDefault="00421396" w:rsidP="00421396">
            <w:pPr>
              <w:tabs>
                <w:tab w:val="center" w:pos="1309"/>
              </w:tabs>
            </w:pPr>
            <w:r w:rsidRPr="007D79F2">
              <w:t>Address</w:t>
            </w:r>
            <w:r>
              <w:t xml:space="preserve"> Line 1</w:t>
            </w:r>
          </w:p>
          <w:p w14:paraId="433F677E" w14:textId="77777777" w:rsidR="00421396" w:rsidRDefault="00421396" w:rsidP="00421396">
            <w:pPr>
              <w:tabs>
                <w:tab w:val="center" w:pos="1309"/>
              </w:tabs>
            </w:pPr>
            <w:r>
              <w:t>Address Line 2</w:t>
            </w:r>
          </w:p>
          <w:p w14:paraId="7272342C" w14:textId="77777777" w:rsidR="00421396" w:rsidRDefault="00421396" w:rsidP="00421396">
            <w:pPr>
              <w:tabs>
                <w:tab w:val="center" w:pos="1309"/>
              </w:tabs>
            </w:pPr>
            <w:r>
              <w:t>Town</w:t>
            </w:r>
          </w:p>
          <w:p w14:paraId="22486F4D" w14:textId="77777777" w:rsidR="00421396" w:rsidRDefault="00421396" w:rsidP="00421396">
            <w:pPr>
              <w:tabs>
                <w:tab w:val="center" w:pos="1309"/>
              </w:tabs>
            </w:pPr>
            <w:r>
              <w:t>Postcode</w:t>
            </w:r>
          </w:p>
          <w:p w14:paraId="4FE2A56D" w14:textId="77777777" w:rsidR="00421396" w:rsidRPr="007D79F2" w:rsidRDefault="00421396" w:rsidP="00421396">
            <w:r w:rsidRPr="007D79F2">
              <w:t>Phone Number</w:t>
            </w:r>
          </w:p>
          <w:p w14:paraId="44F1393D" w14:textId="77777777" w:rsidR="00421396" w:rsidRPr="007D79F2" w:rsidRDefault="00421396" w:rsidP="00421396">
            <w:r w:rsidRPr="007D79F2">
              <w:t>Emergency Contacts Name</w:t>
            </w:r>
          </w:p>
          <w:p w14:paraId="752DAF8D" w14:textId="77777777" w:rsidR="00421396" w:rsidRPr="007D79F2" w:rsidRDefault="00421396" w:rsidP="00421396">
            <w:r w:rsidRPr="007D79F2">
              <w:t>Emergency Contact Number</w:t>
            </w:r>
          </w:p>
          <w:p w14:paraId="74B49E9E" w14:textId="77777777" w:rsidR="00421396" w:rsidRDefault="00421396" w:rsidP="00421396">
            <w:r w:rsidRPr="007D79F2">
              <w:t>Home Email</w:t>
            </w:r>
          </w:p>
          <w:p w14:paraId="503610E7" w14:textId="77777777" w:rsidR="00421396" w:rsidRDefault="00421396" w:rsidP="00421396"/>
          <w:p w14:paraId="45335159" w14:textId="77777777" w:rsidR="00421396" w:rsidRDefault="00421396" w:rsidP="00421396">
            <w:pPr>
              <w:rPr>
                <w:u w:val="single"/>
              </w:rPr>
            </w:pPr>
            <w:r>
              <w:rPr>
                <w:u w:val="single"/>
              </w:rPr>
              <w:t>Dog ID</w:t>
            </w:r>
          </w:p>
          <w:p w14:paraId="5CC49E98" w14:textId="77777777" w:rsidR="00421396" w:rsidRPr="00C87D00" w:rsidRDefault="00421396" w:rsidP="00421396">
            <w:r>
              <w:t>* Vet ID</w:t>
            </w:r>
          </w:p>
          <w:p w14:paraId="7E051032" w14:textId="77777777" w:rsidR="00421396" w:rsidRPr="007D79F2" w:rsidRDefault="00421396" w:rsidP="00421396">
            <w:r w:rsidRPr="007D79F2">
              <w:t>Dogs Name</w:t>
            </w:r>
          </w:p>
          <w:p w14:paraId="234B4C58" w14:textId="77777777" w:rsidR="00421396" w:rsidRPr="007D79F2" w:rsidRDefault="00421396" w:rsidP="00421396">
            <w:r w:rsidRPr="007D79F2">
              <w:t>Dog Breed</w:t>
            </w:r>
          </w:p>
          <w:p w14:paraId="1ABCA151" w14:textId="77777777" w:rsidR="00421396" w:rsidRPr="007D79F2" w:rsidRDefault="00421396" w:rsidP="00421396">
            <w:r w:rsidRPr="007D79F2">
              <w:t>Dog Gender</w:t>
            </w:r>
          </w:p>
          <w:p w14:paraId="51854FA1" w14:textId="77777777" w:rsidR="00421396" w:rsidRPr="007D79F2" w:rsidRDefault="00421396" w:rsidP="00421396">
            <w:pPr>
              <w:rPr>
                <w:rFonts w:ascii="Arial" w:hAnsi="Arial"/>
                <w:color w:val="000000"/>
              </w:rPr>
            </w:pPr>
            <w:r w:rsidRPr="007D79F2">
              <w:lastRenderedPageBreak/>
              <w:t>Dog Age</w:t>
            </w:r>
          </w:p>
          <w:p w14:paraId="024CBDF7" w14:textId="77777777" w:rsidR="00421396" w:rsidRPr="007D79F2" w:rsidRDefault="00421396" w:rsidP="00421396">
            <w:r w:rsidRPr="007D79F2">
              <w:t>Neutered/Spayed?</w:t>
            </w:r>
          </w:p>
          <w:p w14:paraId="5520647A" w14:textId="77777777" w:rsidR="00421396" w:rsidRPr="007D79F2" w:rsidRDefault="00421396" w:rsidP="00421396">
            <w:r w:rsidRPr="007D79F2">
              <w:t>Proof of Vaccination?</w:t>
            </w:r>
          </w:p>
          <w:p w14:paraId="56BB7B8E" w14:textId="77777777" w:rsidR="00421396" w:rsidRPr="007D79F2" w:rsidRDefault="00421396" w:rsidP="00421396">
            <w:r w:rsidRPr="007D79F2">
              <w:t>Proof of Flea/Worming</w:t>
            </w:r>
          </w:p>
          <w:p w14:paraId="717FE241" w14:textId="77777777" w:rsidR="00421396" w:rsidRPr="007D79F2" w:rsidRDefault="00421396" w:rsidP="00421396">
            <w:r w:rsidRPr="007D79F2">
              <w:t>Operations in last 6 week</w:t>
            </w:r>
          </w:p>
          <w:p w14:paraId="5217D87D" w14:textId="77777777" w:rsidR="00421396" w:rsidRPr="007D79F2" w:rsidRDefault="00421396" w:rsidP="00421396">
            <w:r w:rsidRPr="007D79F2">
              <w:t>Allergies</w:t>
            </w:r>
          </w:p>
          <w:p w14:paraId="77D91D6E" w14:textId="77777777" w:rsidR="00421396" w:rsidRPr="007D79F2" w:rsidRDefault="00421396" w:rsidP="00421396">
            <w:r w:rsidRPr="007D79F2">
              <w:t xml:space="preserve">Current Medications </w:t>
            </w:r>
          </w:p>
          <w:p w14:paraId="5F4B05FC" w14:textId="77777777" w:rsidR="00421396" w:rsidRPr="007D79F2" w:rsidRDefault="00421396" w:rsidP="00421396">
            <w:r w:rsidRPr="007D79F2">
              <w:t>Microchip Details</w:t>
            </w:r>
          </w:p>
          <w:p w14:paraId="5C318CA8" w14:textId="77777777" w:rsidR="00421396" w:rsidRPr="007D79F2" w:rsidRDefault="00421396" w:rsidP="00421396">
            <w:r w:rsidRPr="007D79F2">
              <w:t>Collar &amp; Tag Supplie</w:t>
            </w:r>
            <w:r>
              <w:t>d</w:t>
            </w:r>
            <w:r w:rsidRPr="007D79F2">
              <w:t>?</w:t>
            </w:r>
          </w:p>
          <w:p w14:paraId="73EDE963" w14:textId="12126BA2" w:rsidR="00421396" w:rsidRPr="007D79F2" w:rsidRDefault="00421396" w:rsidP="00421396">
            <w:r w:rsidRPr="007D79F2">
              <w:t>Permission to let off leash.</w:t>
            </w:r>
          </w:p>
          <w:p w14:paraId="091F6B70" w14:textId="15FBFBF4" w:rsidR="00421396" w:rsidRPr="007D79F2" w:rsidRDefault="00421396" w:rsidP="00421396">
            <w:r w:rsidRPr="007D79F2">
              <w:t>Antisocial Behaviors?</w:t>
            </w:r>
          </w:p>
          <w:p w14:paraId="15694D87" w14:textId="77777777" w:rsidR="00421396" w:rsidRPr="00265CE4" w:rsidRDefault="00421396" w:rsidP="00421396">
            <w:pPr>
              <w:rPr>
                <w:u w:val="single"/>
              </w:rPr>
            </w:pPr>
          </w:p>
          <w:p w14:paraId="03D00379" w14:textId="77777777" w:rsidR="00421396" w:rsidRDefault="00421396" w:rsidP="00421396">
            <w:pPr>
              <w:rPr>
                <w:u w:val="single"/>
              </w:rPr>
            </w:pPr>
            <w:r>
              <w:rPr>
                <w:u w:val="single"/>
              </w:rPr>
              <w:t>Vet ID</w:t>
            </w:r>
          </w:p>
          <w:p w14:paraId="5E21DAC0" w14:textId="77777777" w:rsidR="00421396" w:rsidRPr="007D79F2" w:rsidRDefault="00421396" w:rsidP="00421396">
            <w:r w:rsidRPr="007D79F2">
              <w:t>Vet Name</w:t>
            </w:r>
          </w:p>
          <w:p w14:paraId="53D1CE84" w14:textId="77777777" w:rsidR="00421396" w:rsidRDefault="00421396" w:rsidP="00421396">
            <w:pPr>
              <w:tabs>
                <w:tab w:val="center" w:pos="1309"/>
              </w:tabs>
            </w:pPr>
            <w:r w:rsidRPr="007D79F2">
              <w:t>Vet Address</w:t>
            </w:r>
            <w:r>
              <w:t xml:space="preserve"> Line 1</w:t>
            </w:r>
          </w:p>
          <w:p w14:paraId="32EC84D5" w14:textId="77777777" w:rsidR="00421396" w:rsidRDefault="00421396" w:rsidP="00421396">
            <w:pPr>
              <w:tabs>
                <w:tab w:val="center" w:pos="1309"/>
              </w:tabs>
            </w:pPr>
            <w:r>
              <w:t>Vet Address Line 2</w:t>
            </w:r>
          </w:p>
          <w:p w14:paraId="36B0A1EB" w14:textId="77777777" w:rsidR="00421396" w:rsidRDefault="00421396" w:rsidP="00421396">
            <w:pPr>
              <w:tabs>
                <w:tab w:val="center" w:pos="1309"/>
              </w:tabs>
            </w:pPr>
            <w:r>
              <w:t>Vet Town</w:t>
            </w:r>
          </w:p>
          <w:p w14:paraId="3140733D" w14:textId="77777777" w:rsidR="00421396" w:rsidRPr="007D79F2" w:rsidRDefault="00421396" w:rsidP="00421396">
            <w:pPr>
              <w:tabs>
                <w:tab w:val="center" w:pos="1309"/>
              </w:tabs>
            </w:pPr>
            <w:r>
              <w:t>Vet Postcode</w:t>
            </w:r>
          </w:p>
          <w:p w14:paraId="1091ADD9" w14:textId="77777777" w:rsidR="00421396" w:rsidRPr="007D79F2" w:rsidRDefault="00421396" w:rsidP="00421396">
            <w:r w:rsidRPr="007D79F2">
              <w:t>Vet Phone number</w:t>
            </w:r>
          </w:p>
          <w:p w14:paraId="3FC72AA2" w14:textId="77777777" w:rsidR="00421396" w:rsidRPr="00C87D00" w:rsidRDefault="00421396" w:rsidP="00421396">
            <w:pPr>
              <w:rPr>
                <w:u w:val="single"/>
              </w:rPr>
            </w:pPr>
          </w:p>
          <w:p w14:paraId="4D262B7C" w14:textId="77777777" w:rsidR="00421396" w:rsidRDefault="00421396" w:rsidP="00421396">
            <w:pPr>
              <w:jc w:val="center"/>
              <w:rPr>
                <w:rFonts w:asciiTheme="majorHAnsi" w:eastAsiaTheme="majorEastAsia" w:hAnsiTheme="majorHAnsi" w:cstheme="majorBidi"/>
                <w:color w:val="3F251D" w:themeColor="accent1"/>
                <w:sz w:val="30"/>
                <w:szCs w:val="30"/>
              </w:rPr>
            </w:pPr>
          </w:p>
        </w:tc>
        <w:tc>
          <w:tcPr>
            <w:tcW w:w="1240" w:type="dxa"/>
          </w:tcPr>
          <w:p w14:paraId="0AEF4E24" w14:textId="77777777" w:rsidR="00421396" w:rsidRDefault="00421396" w:rsidP="00421396">
            <w:pPr>
              <w:jc w:val="center"/>
              <w:rPr>
                <w:u w:val="single"/>
              </w:rPr>
            </w:pPr>
            <w:r>
              <w:rPr>
                <w:u w:val="single"/>
              </w:rPr>
              <w:lastRenderedPageBreak/>
              <w:t>Bookings</w:t>
            </w:r>
          </w:p>
          <w:p w14:paraId="199580FD" w14:textId="77777777" w:rsidR="00421396" w:rsidRDefault="00421396" w:rsidP="00421396">
            <w:pPr>
              <w:jc w:val="center"/>
              <w:rPr>
                <w:u w:val="single"/>
              </w:rPr>
            </w:pPr>
          </w:p>
          <w:p w14:paraId="17822F72" w14:textId="77777777" w:rsidR="00421396" w:rsidRDefault="00421396" w:rsidP="00421396">
            <w:pPr>
              <w:jc w:val="center"/>
              <w:rPr>
                <w:u w:val="single"/>
              </w:rPr>
            </w:pPr>
          </w:p>
          <w:p w14:paraId="7862F177" w14:textId="77777777" w:rsidR="00421396" w:rsidRDefault="00421396" w:rsidP="00421396">
            <w:pPr>
              <w:jc w:val="center"/>
              <w:rPr>
                <w:u w:val="single"/>
              </w:rPr>
            </w:pPr>
          </w:p>
          <w:p w14:paraId="06D66642" w14:textId="77777777" w:rsidR="00421396" w:rsidRDefault="00421396" w:rsidP="00421396">
            <w:pPr>
              <w:jc w:val="center"/>
              <w:rPr>
                <w:u w:val="single"/>
              </w:rPr>
            </w:pPr>
          </w:p>
          <w:p w14:paraId="6A1DA78C" w14:textId="77777777" w:rsidR="00421396" w:rsidRDefault="00421396" w:rsidP="00421396">
            <w:pPr>
              <w:jc w:val="center"/>
              <w:rPr>
                <w:u w:val="single"/>
              </w:rPr>
            </w:pPr>
          </w:p>
          <w:p w14:paraId="0EB1A132" w14:textId="77777777" w:rsidR="00421396" w:rsidRDefault="00421396" w:rsidP="00421396">
            <w:pPr>
              <w:jc w:val="center"/>
              <w:rPr>
                <w:u w:val="single"/>
              </w:rPr>
            </w:pPr>
            <w:r>
              <w:rPr>
                <w:u w:val="single"/>
              </w:rPr>
              <w:t>Customers Bookings</w:t>
            </w:r>
          </w:p>
          <w:p w14:paraId="4F81ADE4" w14:textId="77777777" w:rsidR="00421396" w:rsidRDefault="00421396" w:rsidP="00421396">
            <w:pPr>
              <w:jc w:val="center"/>
              <w:rPr>
                <w:u w:val="single"/>
              </w:rPr>
            </w:pPr>
          </w:p>
          <w:p w14:paraId="3CF8DC8B" w14:textId="77777777" w:rsidR="00421396" w:rsidRDefault="00421396" w:rsidP="00421396">
            <w:pPr>
              <w:jc w:val="center"/>
              <w:rPr>
                <w:u w:val="single"/>
              </w:rPr>
            </w:pPr>
          </w:p>
          <w:p w14:paraId="32319CBC" w14:textId="77777777" w:rsidR="00421396" w:rsidRDefault="00421396" w:rsidP="00421396">
            <w:pPr>
              <w:jc w:val="center"/>
              <w:rPr>
                <w:u w:val="single"/>
              </w:rPr>
            </w:pPr>
            <w:r>
              <w:rPr>
                <w:u w:val="single"/>
              </w:rPr>
              <w:t>Customers</w:t>
            </w:r>
          </w:p>
          <w:p w14:paraId="3456A2C7" w14:textId="77777777" w:rsidR="00421396" w:rsidRDefault="00421396" w:rsidP="00421396">
            <w:pPr>
              <w:jc w:val="center"/>
              <w:rPr>
                <w:u w:val="single"/>
              </w:rPr>
            </w:pPr>
          </w:p>
          <w:p w14:paraId="7AAF74E5" w14:textId="77777777" w:rsidR="00421396" w:rsidRDefault="00421396" w:rsidP="00421396">
            <w:pPr>
              <w:jc w:val="center"/>
              <w:rPr>
                <w:u w:val="single"/>
              </w:rPr>
            </w:pPr>
          </w:p>
          <w:p w14:paraId="382475C5" w14:textId="77777777" w:rsidR="00421396" w:rsidRDefault="00421396" w:rsidP="00421396">
            <w:pPr>
              <w:jc w:val="center"/>
              <w:rPr>
                <w:u w:val="single"/>
              </w:rPr>
            </w:pPr>
          </w:p>
          <w:p w14:paraId="69C6D4B7" w14:textId="77777777" w:rsidR="00421396" w:rsidRDefault="00421396" w:rsidP="00421396">
            <w:pPr>
              <w:jc w:val="center"/>
              <w:rPr>
                <w:u w:val="single"/>
              </w:rPr>
            </w:pPr>
          </w:p>
          <w:p w14:paraId="0BDB5BA2" w14:textId="77777777" w:rsidR="00421396" w:rsidRDefault="00421396" w:rsidP="00421396">
            <w:pPr>
              <w:jc w:val="center"/>
              <w:rPr>
                <w:u w:val="single"/>
              </w:rPr>
            </w:pPr>
          </w:p>
          <w:p w14:paraId="7956FF95" w14:textId="77777777" w:rsidR="00421396" w:rsidRDefault="00421396" w:rsidP="00421396">
            <w:pPr>
              <w:jc w:val="center"/>
              <w:rPr>
                <w:u w:val="single"/>
              </w:rPr>
            </w:pPr>
          </w:p>
          <w:p w14:paraId="1997FE01" w14:textId="77777777" w:rsidR="00421396" w:rsidRDefault="00421396" w:rsidP="00421396">
            <w:pPr>
              <w:jc w:val="center"/>
              <w:rPr>
                <w:u w:val="single"/>
              </w:rPr>
            </w:pPr>
          </w:p>
          <w:p w14:paraId="76F81E0A" w14:textId="77777777" w:rsidR="00421396" w:rsidRDefault="00421396" w:rsidP="00421396">
            <w:pPr>
              <w:jc w:val="center"/>
              <w:rPr>
                <w:u w:val="single"/>
              </w:rPr>
            </w:pPr>
          </w:p>
          <w:p w14:paraId="27A54FE2" w14:textId="77777777" w:rsidR="00421396" w:rsidRDefault="00421396" w:rsidP="00421396">
            <w:pPr>
              <w:jc w:val="center"/>
              <w:rPr>
                <w:u w:val="single"/>
              </w:rPr>
            </w:pPr>
          </w:p>
          <w:p w14:paraId="0BF65A76" w14:textId="77777777" w:rsidR="00421396" w:rsidRDefault="00421396" w:rsidP="00421396">
            <w:pPr>
              <w:jc w:val="center"/>
              <w:rPr>
                <w:u w:val="single"/>
              </w:rPr>
            </w:pPr>
          </w:p>
          <w:p w14:paraId="04F90DAE" w14:textId="77777777" w:rsidR="00421396" w:rsidRDefault="00421396" w:rsidP="00421396">
            <w:pPr>
              <w:jc w:val="center"/>
              <w:rPr>
                <w:u w:val="single"/>
              </w:rPr>
            </w:pPr>
            <w:r>
              <w:rPr>
                <w:u w:val="single"/>
              </w:rPr>
              <w:t>Dogs</w:t>
            </w:r>
          </w:p>
          <w:p w14:paraId="618E7126" w14:textId="77777777" w:rsidR="00421396" w:rsidRDefault="00421396" w:rsidP="00421396">
            <w:pPr>
              <w:jc w:val="center"/>
              <w:rPr>
                <w:u w:val="single"/>
              </w:rPr>
            </w:pPr>
          </w:p>
          <w:p w14:paraId="3097ADB3" w14:textId="77777777" w:rsidR="00421396" w:rsidRDefault="00421396" w:rsidP="00421396">
            <w:pPr>
              <w:jc w:val="center"/>
              <w:rPr>
                <w:u w:val="single"/>
              </w:rPr>
            </w:pPr>
          </w:p>
          <w:p w14:paraId="45EF7F46" w14:textId="77777777" w:rsidR="00421396" w:rsidRDefault="00421396" w:rsidP="00421396">
            <w:pPr>
              <w:jc w:val="center"/>
              <w:rPr>
                <w:u w:val="single"/>
              </w:rPr>
            </w:pPr>
          </w:p>
          <w:p w14:paraId="0FF272B4" w14:textId="77777777" w:rsidR="00421396" w:rsidRDefault="00421396" w:rsidP="00421396">
            <w:pPr>
              <w:jc w:val="center"/>
              <w:rPr>
                <w:u w:val="single"/>
              </w:rPr>
            </w:pPr>
          </w:p>
          <w:p w14:paraId="632727CC" w14:textId="77777777" w:rsidR="00421396" w:rsidRDefault="00421396" w:rsidP="00421396">
            <w:pPr>
              <w:jc w:val="center"/>
              <w:rPr>
                <w:u w:val="single"/>
              </w:rPr>
            </w:pPr>
          </w:p>
          <w:p w14:paraId="702EB717" w14:textId="77777777" w:rsidR="00421396" w:rsidRDefault="00421396" w:rsidP="00421396">
            <w:pPr>
              <w:jc w:val="center"/>
              <w:rPr>
                <w:u w:val="single"/>
              </w:rPr>
            </w:pPr>
          </w:p>
          <w:p w14:paraId="4B32E278" w14:textId="77777777" w:rsidR="00421396" w:rsidRDefault="00421396" w:rsidP="00421396">
            <w:pPr>
              <w:jc w:val="center"/>
              <w:rPr>
                <w:u w:val="single"/>
              </w:rPr>
            </w:pPr>
          </w:p>
          <w:p w14:paraId="7A26EBD5" w14:textId="77777777" w:rsidR="00421396" w:rsidRDefault="00421396" w:rsidP="00421396">
            <w:pPr>
              <w:jc w:val="center"/>
              <w:rPr>
                <w:u w:val="single"/>
              </w:rPr>
            </w:pPr>
          </w:p>
          <w:p w14:paraId="42324D34" w14:textId="77777777" w:rsidR="00421396" w:rsidRDefault="00421396" w:rsidP="00421396">
            <w:pPr>
              <w:jc w:val="center"/>
              <w:rPr>
                <w:u w:val="single"/>
              </w:rPr>
            </w:pPr>
          </w:p>
          <w:p w14:paraId="1EC8A36D" w14:textId="77777777" w:rsidR="00421396" w:rsidRDefault="00421396" w:rsidP="00421396">
            <w:pPr>
              <w:jc w:val="center"/>
              <w:rPr>
                <w:u w:val="single"/>
              </w:rPr>
            </w:pPr>
          </w:p>
          <w:p w14:paraId="123256C8" w14:textId="77777777" w:rsidR="00421396" w:rsidRDefault="00421396" w:rsidP="00421396">
            <w:pPr>
              <w:jc w:val="center"/>
              <w:rPr>
                <w:u w:val="single"/>
              </w:rPr>
            </w:pPr>
          </w:p>
          <w:p w14:paraId="3037E364" w14:textId="77777777" w:rsidR="00421396" w:rsidRDefault="00421396" w:rsidP="00421396">
            <w:pPr>
              <w:jc w:val="center"/>
              <w:rPr>
                <w:u w:val="single"/>
              </w:rPr>
            </w:pPr>
          </w:p>
          <w:p w14:paraId="6B1B37A9" w14:textId="77777777" w:rsidR="00421396" w:rsidRDefault="00421396" w:rsidP="00421396">
            <w:pPr>
              <w:jc w:val="center"/>
              <w:rPr>
                <w:u w:val="single"/>
              </w:rPr>
            </w:pPr>
          </w:p>
          <w:p w14:paraId="0E33416A" w14:textId="77777777" w:rsidR="00421396" w:rsidRDefault="00421396" w:rsidP="00421396">
            <w:pPr>
              <w:jc w:val="center"/>
              <w:rPr>
                <w:u w:val="single"/>
              </w:rPr>
            </w:pPr>
          </w:p>
          <w:p w14:paraId="5F612C17" w14:textId="77777777" w:rsidR="00421396" w:rsidRDefault="00421396" w:rsidP="00421396">
            <w:pPr>
              <w:jc w:val="center"/>
              <w:rPr>
                <w:u w:val="single"/>
              </w:rPr>
            </w:pPr>
          </w:p>
          <w:p w14:paraId="2DE54B1E" w14:textId="77777777" w:rsidR="00421396" w:rsidRDefault="00421396" w:rsidP="00421396">
            <w:pPr>
              <w:jc w:val="center"/>
              <w:rPr>
                <w:u w:val="single"/>
              </w:rPr>
            </w:pPr>
          </w:p>
          <w:p w14:paraId="507F92CB" w14:textId="77777777" w:rsidR="00421396" w:rsidRDefault="00421396" w:rsidP="00421396">
            <w:pPr>
              <w:jc w:val="center"/>
              <w:rPr>
                <w:u w:val="single"/>
              </w:rPr>
            </w:pPr>
            <w:r>
              <w:rPr>
                <w:u w:val="single"/>
              </w:rPr>
              <w:t>Vets</w:t>
            </w:r>
          </w:p>
          <w:p w14:paraId="4C5F0904" w14:textId="26BDED08" w:rsidR="00421396" w:rsidRPr="00421396" w:rsidRDefault="00421396" w:rsidP="00421396">
            <w:pPr>
              <w:jc w:val="center"/>
              <w:rPr>
                <w:rFonts w:asciiTheme="majorHAnsi" w:eastAsiaTheme="majorEastAsia" w:hAnsiTheme="majorHAnsi" w:cstheme="majorBidi"/>
                <w:sz w:val="30"/>
                <w:szCs w:val="30"/>
              </w:rPr>
            </w:pPr>
          </w:p>
        </w:tc>
      </w:tr>
    </w:tbl>
    <w:p w14:paraId="728D0614" w14:textId="5301D07D" w:rsidR="005D3F80" w:rsidRDefault="005D3F80">
      <w:pPr>
        <w:rPr>
          <w:rFonts w:asciiTheme="majorHAnsi" w:eastAsiaTheme="majorEastAsia" w:hAnsiTheme="majorHAnsi" w:cstheme="majorBidi"/>
          <w:color w:val="3F251D" w:themeColor="accent1"/>
          <w:sz w:val="30"/>
          <w:szCs w:val="30"/>
        </w:rPr>
      </w:pPr>
    </w:p>
    <w:p w14:paraId="07A79C28" w14:textId="77777777" w:rsidR="00421396" w:rsidRDefault="00421396">
      <w:pPr>
        <w:rPr>
          <w:rFonts w:asciiTheme="majorHAnsi" w:eastAsiaTheme="majorEastAsia" w:hAnsiTheme="majorHAnsi" w:cstheme="majorBidi"/>
          <w:color w:val="3F251D" w:themeColor="accent1"/>
          <w:sz w:val="30"/>
          <w:szCs w:val="30"/>
        </w:rPr>
      </w:pPr>
      <w:r>
        <w:br w:type="page"/>
      </w:r>
    </w:p>
    <w:p w14:paraId="2B6DA596" w14:textId="1B41BBA5" w:rsidR="00421396" w:rsidRDefault="00273144" w:rsidP="00273144">
      <w:pPr>
        <w:pStyle w:val="Heading1"/>
      </w:pPr>
      <w:bookmarkStart w:id="15" w:name="_Toc132802409"/>
      <w:r>
        <w:lastRenderedPageBreak/>
        <w:t>ER Diagram</w:t>
      </w:r>
      <w:bookmarkEnd w:id="15"/>
    </w:p>
    <w:p w14:paraId="32F02599" w14:textId="650F5362" w:rsidR="00273144" w:rsidRDefault="00273144" w:rsidP="00273144">
      <w:pPr>
        <w:pStyle w:val="Heading1"/>
      </w:pPr>
    </w:p>
    <w:p w14:paraId="3722E29D" w14:textId="17FEC8F2" w:rsidR="00421396" w:rsidRPr="00421396" w:rsidRDefault="00421396" w:rsidP="00421396">
      <w:r>
        <w:rPr>
          <w:noProof/>
        </w:rPr>
        <w:drawing>
          <wp:anchor distT="0" distB="0" distL="114300" distR="114300" simplePos="0" relativeHeight="251664384" behindDoc="1" locked="0" layoutInCell="1" allowOverlap="1" wp14:anchorId="5DC8C996" wp14:editId="246FA66F">
            <wp:simplePos x="0" y="0"/>
            <wp:positionH relativeFrom="margin">
              <wp:align>center</wp:align>
            </wp:positionH>
            <wp:positionV relativeFrom="paragraph">
              <wp:posOffset>-686435</wp:posOffset>
            </wp:positionV>
            <wp:extent cx="4486275" cy="5238750"/>
            <wp:effectExtent l="0" t="0" r="9525" b="0"/>
            <wp:wrapTight wrapText="bothSides">
              <wp:wrapPolygon edited="0">
                <wp:start x="0" y="0"/>
                <wp:lineTo x="0" y="21521"/>
                <wp:lineTo x="21554" y="21521"/>
                <wp:lineTo x="21554"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275" cy="5238750"/>
                    </a:xfrm>
                    <a:prstGeom prst="rect">
                      <a:avLst/>
                    </a:prstGeom>
                    <a:noFill/>
                    <a:ln>
                      <a:noFill/>
                    </a:ln>
                  </pic:spPr>
                </pic:pic>
              </a:graphicData>
            </a:graphic>
          </wp:anchor>
        </w:drawing>
      </w:r>
    </w:p>
    <w:p w14:paraId="379C681D" w14:textId="77777777" w:rsidR="00421396" w:rsidRDefault="00421396">
      <w:pPr>
        <w:rPr>
          <w:rFonts w:asciiTheme="majorHAnsi" w:eastAsiaTheme="majorEastAsia" w:hAnsiTheme="majorHAnsi" w:cstheme="majorBidi"/>
          <w:color w:val="3F251D" w:themeColor="accent1"/>
          <w:sz w:val="30"/>
          <w:szCs w:val="30"/>
        </w:rPr>
      </w:pPr>
      <w:r>
        <w:br w:type="page"/>
      </w:r>
    </w:p>
    <w:p w14:paraId="472FE501" w14:textId="26515DE7" w:rsidR="00273144" w:rsidRPr="001F1D24" w:rsidRDefault="00273144" w:rsidP="001F1D24">
      <w:pPr>
        <w:pStyle w:val="Heading1"/>
        <w:jc w:val="center"/>
        <w:rPr>
          <w:sz w:val="48"/>
          <w:szCs w:val="48"/>
        </w:rPr>
      </w:pPr>
      <w:bookmarkStart w:id="16" w:name="_Toc132802410"/>
      <w:r w:rsidRPr="001F1D24">
        <w:rPr>
          <w:sz w:val="48"/>
          <w:szCs w:val="48"/>
        </w:rPr>
        <w:lastRenderedPageBreak/>
        <w:t>Screen Layouts</w:t>
      </w:r>
      <w:bookmarkEnd w:id="16"/>
    </w:p>
    <w:p w14:paraId="7244E53E" w14:textId="631FD1AB" w:rsidR="001F1D24" w:rsidRPr="001F1D24" w:rsidRDefault="001F1D24" w:rsidP="001F1D24">
      <w:pPr>
        <w:jc w:val="center"/>
        <w:rPr>
          <w:rFonts w:asciiTheme="majorHAnsi" w:eastAsiaTheme="majorEastAsia" w:hAnsiTheme="majorHAnsi" w:cstheme="majorBidi"/>
          <w:caps/>
          <w:color w:val="3F251D" w:themeColor="accent1"/>
          <w:sz w:val="48"/>
          <w:szCs w:val="48"/>
        </w:rPr>
      </w:pPr>
      <w:r w:rsidRPr="001F1D24">
        <w:rPr>
          <w:sz w:val="48"/>
          <w:szCs w:val="48"/>
        </w:rPr>
        <w:br w:type="page"/>
      </w:r>
    </w:p>
    <w:p w14:paraId="1AFD5E70" w14:textId="2CAFE084" w:rsidR="00273144" w:rsidRPr="001F1D24" w:rsidRDefault="00273144" w:rsidP="001F1D24">
      <w:pPr>
        <w:pStyle w:val="Heading2"/>
        <w:jc w:val="center"/>
        <w:rPr>
          <w:sz w:val="40"/>
          <w:szCs w:val="40"/>
        </w:rPr>
      </w:pPr>
      <w:bookmarkStart w:id="17" w:name="_Toc132802411"/>
      <w:r w:rsidRPr="001F1D24">
        <w:rPr>
          <w:sz w:val="40"/>
          <w:szCs w:val="40"/>
        </w:rPr>
        <w:lastRenderedPageBreak/>
        <w:t>unregistered user views</w:t>
      </w:r>
      <w:bookmarkEnd w:id="17"/>
    </w:p>
    <w:p w14:paraId="2EFF3BFF" w14:textId="3D9DED11" w:rsidR="001F1D24" w:rsidRDefault="001F1D24">
      <w:pPr>
        <w:rPr>
          <w:rFonts w:asciiTheme="majorHAnsi" w:eastAsiaTheme="majorEastAsia" w:hAnsiTheme="majorHAnsi" w:cstheme="majorBidi"/>
          <w:color w:val="3F251D" w:themeColor="accent1"/>
          <w:sz w:val="36"/>
          <w:szCs w:val="36"/>
        </w:rPr>
      </w:pPr>
      <w:r>
        <w:rPr>
          <w:sz w:val="36"/>
          <w:szCs w:val="36"/>
        </w:rPr>
        <w:br w:type="page"/>
      </w:r>
    </w:p>
    <w:p w14:paraId="3625C006" w14:textId="6E9C8276" w:rsidR="00421396" w:rsidRPr="00421396" w:rsidRDefault="001F1D24" w:rsidP="00421396">
      <w:pPr>
        <w:pStyle w:val="Heading3"/>
        <w:rPr>
          <w:sz w:val="36"/>
          <w:szCs w:val="36"/>
        </w:rPr>
      </w:pPr>
      <w:bookmarkStart w:id="18" w:name="_Toc132802412"/>
      <w:r>
        <w:rPr>
          <w:noProof/>
        </w:rPr>
        <w:lastRenderedPageBreak/>
        <w:drawing>
          <wp:anchor distT="0" distB="0" distL="114300" distR="114300" simplePos="0" relativeHeight="251665408" behindDoc="1" locked="0" layoutInCell="1" allowOverlap="1" wp14:anchorId="683CDC51" wp14:editId="4C3E0D41">
            <wp:simplePos x="0" y="0"/>
            <wp:positionH relativeFrom="margin">
              <wp:posOffset>2667000</wp:posOffset>
            </wp:positionH>
            <wp:positionV relativeFrom="paragraph">
              <wp:posOffset>0</wp:posOffset>
            </wp:positionV>
            <wp:extent cx="2886075" cy="5486400"/>
            <wp:effectExtent l="0" t="0" r="9525" b="0"/>
            <wp:wrapTight wrapText="bothSides">
              <wp:wrapPolygon edited="0">
                <wp:start x="0" y="0"/>
                <wp:lineTo x="0" y="21525"/>
                <wp:lineTo x="21529" y="21525"/>
                <wp:lineTo x="2152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6075" cy="5486400"/>
                    </a:xfrm>
                    <a:prstGeom prst="rect">
                      <a:avLst/>
                    </a:prstGeom>
                    <a:noFill/>
                    <a:ln>
                      <a:noFill/>
                    </a:ln>
                  </pic:spPr>
                </pic:pic>
              </a:graphicData>
            </a:graphic>
          </wp:anchor>
        </w:drawing>
      </w:r>
      <w:r w:rsidR="00421396" w:rsidRPr="00421396">
        <w:rPr>
          <w:sz w:val="36"/>
          <w:szCs w:val="36"/>
        </w:rPr>
        <w:t>Unregistered Home</w:t>
      </w:r>
      <w:bookmarkEnd w:id="18"/>
    </w:p>
    <w:p w14:paraId="7B9E146C" w14:textId="6B9057B3" w:rsidR="00421396" w:rsidRDefault="00421396">
      <w:r>
        <w:br w:type="page"/>
      </w:r>
    </w:p>
    <w:p w14:paraId="78A8632C" w14:textId="436F9FDF" w:rsidR="00421396" w:rsidRPr="00421396" w:rsidRDefault="00421396" w:rsidP="00421396">
      <w:pPr>
        <w:pStyle w:val="Heading3"/>
        <w:rPr>
          <w:sz w:val="36"/>
          <w:szCs w:val="36"/>
        </w:rPr>
      </w:pPr>
      <w:bookmarkStart w:id="19" w:name="_Toc132802413"/>
      <w:r>
        <w:rPr>
          <w:noProof/>
        </w:rPr>
        <w:lastRenderedPageBreak/>
        <w:drawing>
          <wp:anchor distT="0" distB="0" distL="114300" distR="114300" simplePos="0" relativeHeight="251666432" behindDoc="1" locked="0" layoutInCell="1" allowOverlap="1" wp14:anchorId="17E9854E" wp14:editId="53633BA7">
            <wp:simplePos x="0" y="0"/>
            <wp:positionH relativeFrom="margin">
              <wp:align>center</wp:align>
            </wp:positionH>
            <wp:positionV relativeFrom="paragraph">
              <wp:posOffset>11430</wp:posOffset>
            </wp:positionV>
            <wp:extent cx="6172200" cy="5049982"/>
            <wp:effectExtent l="0" t="0" r="0" b="0"/>
            <wp:wrapTight wrapText="bothSides">
              <wp:wrapPolygon edited="0">
                <wp:start x="0" y="0"/>
                <wp:lineTo x="0" y="21513"/>
                <wp:lineTo x="21533" y="21513"/>
                <wp:lineTo x="2153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5049982"/>
                    </a:xfrm>
                    <a:prstGeom prst="rect">
                      <a:avLst/>
                    </a:prstGeom>
                    <a:noFill/>
                    <a:ln>
                      <a:noFill/>
                    </a:ln>
                  </pic:spPr>
                </pic:pic>
              </a:graphicData>
            </a:graphic>
          </wp:anchor>
        </w:drawing>
      </w:r>
      <w:r w:rsidRPr="00421396">
        <w:rPr>
          <w:sz w:val="36"/>
          <w:szCs w:val="36"/>
        </w:rPr>
        <w:t>Login</w:t>
      </w:r>
      <w:bookmarkEnd w:id="19"/>
    </w:p>
    <w:p w14:paraId="405A60DD" w14:textId="4F8BE7E3" w:rsidR="00421396" w:rsidRDefault="00421396" w:rsidP="00421396"/>
    <w:p w14:paraId="30DFACE4" w14:textId="498E1DD4" w:rsidR="00421396" w:rsidRDefault="00421396" w:rsidP="00421396"/>
    <w:p w14:paraId="2C3CBCF3" w14:textId="77777777" w:rsidR="00421396" w:rsidRDefault="00421396" w:rsidP="00421396"/>
    <w:p w14:paraId="3C9CF0D5" w14:textId="3EA2F00A" w:rsidR="00421396" w:rsidRDefault="00421396" w:rsidP="00421396"/>
    <w:p w14:paraId="276A2DEB" w14:textId="1DC90041" w:rsidR="00421396" w:rsidRDefault="00421396" w:rsidP="00421396"/>
    <w:p w14:paraId="67B27584" w14:textId="77777777" w:rsidR="00421396" w:rsidRDefault="00421396">
      <w:pPr>
        <w:rPr>
          <w:rFonts w:asciiTheme="majorHAnsi" w:eastAsiaTheme="majorEastAsia" w:hAnsiTheme="majorHAnsi" w:cstheme="majorBidi"/>
          <w:color w:val="3F251D" w:themeColor="accent1"/>
          <w:sz w:val="36"/>
          <w:szCs w:val="36"/>
        </w:rPr>
      </w:pPr>
      <w:r>
        <w:rPr>
          <w:sz w:val="36"/>
          <w:szCs w:val="36"/>
        </w:rPr>
        <w:br w:type="page"/>
      </w:r>
    </w:p>
    <w:p w14:paraId="7939180C" w14:textId="3406C569" w:rsidR="00421396" w:rsidRPr="00421396" w:rsidRDefault="00421396" w:rsidP="00421396">
      <w:pPr>
        <w:pStyle w:val="Heading3"/>
        <w:rPr>
          <w:sz w:val="36"/>
          <w:szCs w:val="36"/>
        </w:rPr>
      </w:pPr>
      <w:bookmarkStart w:id="20" w:name="_Toc132802414"/>
      <w:r>
        <w:rPr>
          <w:sz w:val="36"/>
          <w:szCs w:val="36"/>
        </w:rPr>
        <w:lastRenderedPageBreak/>
        <w:t>Register</w:t>
      </w:r>
      <w:bookmarkEnd w:id="20"/>
    </w:p>
    <w:p w14:paraId="5AB0242A" w14:textId="01503774" w:rsidR="00421396" w:rsidRDefault="00421396" w:rsidP="00273144">
      <w:pPr>
        <w:pStyle w:val="Heading2"/>
      </w:pPr>
    </w:p>
    <w:p w14:paraId="5DCCE185" w14:textId="54014A1E" w:rsidR="00421396" w:rsidRPr="00421396" w:rsidRDefault="00421396">
      <w:r>
        <w:rPr>
          <w:noProof/>
        </w:rPr>
        <w:drawing>
          <wp:anchor distT="0" distB="0" distL="114300" distR="114300" simplePos="0" relativeHeight="251667456" behindDoc="1" locked="0" layoutInCell="1" allowOverlap="1" wp14:anchorId="31C33C00" wp14:editId="7B1B2736">
            <wp:simplePos x="0" y="0"/>
            <wp:positionH relativeFrom="margin">
              <wp:align>center</wp:align>
            </wp:positionH>
            <wp:positionV relativeFrom="paragraph">
              <wp:posOffset>-647065</wp:posOffset>
            </wp:positionV>
            <wp:extent cx="4391025" cy="5476875"/>
            <wp:effectExtent l="0" t="0" r="9525" b="9525"/>
            <wp:wrapTight wrapText="bothSides">
              <wp:wrapPolygon edited="0">
                <wp:start x="0" y="0"/>
                <wp:lineTo x="0" y="21562"/>
                <wp:lineTo x="21553" y="21562"/>
                <wp:lineTo x="2155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5476875"/>
                    </a:xfrm>
                    <a:prstGeom prst="rect">
                      <a:avLst/>
                    </a:prstGeom>
                    <a:noFill/>
                    <a:ln>
                      <a:noFill/>
                    </a:ln>
                  </pic:spPr>
                </pic:pic>
              </a:graphicData>
            </a:graphic>
          </wp:anchor>
        </w:drawing>
      </w:r>
      <w:r>
        <w:br w:type="page"/>
      </w:r>
    </w:p>
    <w:p w14:paraId="7D471888" w14:textId="18409A88" w:rsidR="00421396" w:rsidRPr="001F1D24" w:rsidRDefault="00273144" w:rsidP="001F1D24">
      <w:pPr>
        <w:pStyle w:val="Heading2"/>
        <w:jc w:val="center"/>
        <w:rPr>
          <w:sz w:val="40"/>
          <w:szCs w:val="40"/>
        </w:rPr>
      </w:pPr>
      <w:bookmarkStart w:id="21" w:name="_Toc132802415"/>
      <w:r w:rsidRPr="001F1D24">
        <w:rPr>
          <w:sz w:val="40"/>
          <w:szCs w:val="40"/>
        </w:rPr>
        <w:lastRenderedPageBreak/>
        <w:t>customer user views</w:t>
      </w:r>
      <w:bookmarkEnd w:id="21"/>
    </w:p>
    <w:p w14:paraId="000B8FB9" w14:textId="5912FE4E" w:rsidR="001F1D24" w:rsidRDefault="001F1D24">
      <w:pPr>
        <w:rPr>
          <w:rFonts w:asciiTheme="majorHAnsi" w:eastAsiaTheme="majorEastAsia" w:hAnsiTheme="majorHAnsi" w:cstheme="majorBidi"/>
          <w:caps/>
          <w:color w:val="3F251D" w:themeColor="accent1"/>
          <w:sz w:val="36"/>
          <w:szCs w:val="36"/>
        </w:rPr>
      </w:pPr>
      <w:r>
        <w:rPr>
          <w:sz w:val="36"/>
          <w:szCs w:val="36"/>
        </w:rPr>
        <w:br w:type="page"/>
      </w:r>
    </w:p>
    <w:p w14:paraId="3518900C" w14:textId="21CA82ED" w:rsidR="00421396" w:rsidRPr="001F1D24" w:rsidRDefault="001F1D24" w:rsidP="001F1D24">
      <w:pPr>
        <w:pStyle w:val="Heading3"/>
        <w:rPr>
          <w:sz w:val="36"/>
          <w:szCs w:val="36"/>
        </w:rPr>
      </w:pPr>
      <w:bookmarkStart w:id="22" w:name="_Toc132802416"/>
      <w:r w:rsidRPr="001F1D24">
        <w:rPr>
          <w:noProof/>
          <w:sz w:val="36"/>
          <w:szCs w:val="36"/>
        </w:rPr>
        <w:lastRenderedPageBreak/>
        <w:drawing>
          <wp:anchor distT="0" distB="0" distL="114300" distR="114300" simplePos="0" relativeHeight="251668480" behindDoc="1" locked="0" layoutInCell="1" allowOverlap="1" wp14:anchorId="13EB7046" wp14:editId="3645BEA7">
            <wp:simplePos x="0" y="0"/>
            <wp:positionH relativeFrom="margin">
              <wp:align>center</wp:align>
            </wp:positionH>
            <wp:positionV relativeFrom="paragraph">
              <wp:posOffset>0</wp:posOffset>
            </wp:positionV>
            <wp:extent cx="2867025" cy="5476875"/>
            <wp:effectExtent l="0" t="0" r="9525" b="9525"/>
            <wp:wrapTight wrapText="bothSides">
              <wp:wrapPolygon edited="0">
                <wp:start x="0" y="0"/>
                <wp:lineTo x="0" y="21562"/>
                <wp:lineTo x="21528" y="21562"/>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7025" cy="5476875"/>
                    </a:xfrm>
                    <a:prstGeom prst="rect">
                      <a:avLst/>
                    </a:prstGeom>
                    <a:noFill/>
                    <a:ln>
                      <a:noFill/>
                    </a:ln>
                  </pic:spPr>
                </pic:pic>
              </a:graphicData>
            </a:graphic>
          </wp:anchor>
        </w:drawing>
      </w:r>
      <w:r w:rsidRPr="001F1D24">
        <w:rPr>
          <w:sz w:val="36"/>
          <w:szCs w:val="36"/>
        </w:rPr>
        <w:t>Re</w:t>
      </w:r>
      <w:r>
        <w:rPr>
          <w:sz w:val="36"/>
          <w:szCs w:val="36"/>
        </w:rPr>
        <w:t>gistered</w:t>
      </w:r>
      <w:r w:rsidR="00421396" w:rsidRPr="001F1D24">
        <w:rPr>
          <w:sz w:val="36"/>
          <w:szCs w:val="36"/>
        </w:rPr>
        <w:t xml:space="preserve"> Home</w:t>
      </w:r>
      <w:bookmarkEnd w:id="22"/>
    </w:p>
    <w:p w14:paraId="1249D9CA" w14:textId="40E86BC2" w:rsidR="00421396" w:rsidRDefault="00421396">
      <w:pPr>
        <w:rPr>
          <w:rFonts w:asciiTheme="majorHAnsi" w:eastAsiaTheme="majorEastAsia" w:hAnsiTheme="majorHAnsi" w:cstheme="majorBidi"/>
          <w:color w:val="3F251D" w:themeColor="accent1"/>
          <w:sz w:val="36"/>
          <w:szCs w:val="36"/>
        </w:rPr>
      </w:pPr>
      <w:r>
        <w:rPr>
          <w:sz w:val="36"/>
          <w:szCs w:val="36"/>
        </w:rPr>
        <w:br w:type="page"/>
      </w:r>
    </w:p>
    <w:p w14:paraId="0750D07C" w14:textId="2E980418" w:rsidR="00421396" w:rsidRDefault="001F1D24" w:rsidP="00421396">
      <w:pPr>
        <w:pStyle w:val="Heading3"/>
        <w:rPr>
          <w:sz w:val="36"/>
          <w:szCs w:val="36"/>
        </w:rPr>
      </w:pPr>
      <w:bookmarkStart w:id="23" w:name="_Toc132802417"/>
      <w:r>
        <w:rPr>
          <w:noProof/>
          <w:sz w:val="36"/>
          <w:szCs w:val="36"/>
        </w:rPr>
        <w:lastRenderedPageBreak/>
        <w:drawing>
          <wp:anchor distT="0" distB="0" distL="114300" distR="114300" simplePos="0" relativeHeight="251669504" behindDoc="1" locked="0" layoutInCell="1" allowOverlap="1" wp14:anchorId="213363D8" wp14:editId="64726CAE">
            <wp:simplePos x="0" y="0"/>
            <wp:positionH relativeFrom="margin">
              <wp:posOffset>1209675</wp:posOffset>
            </wp:positionH>
            <wp:positionV relativeFrom="paragraph">
              <wp:posOffset>9525</wp:posOffset>
            </wp:positionV>
            <wp:extent cx="6067425" cy="5295900"/>
            <wp:effectExtent l="0" t="0" r="9525" b="0"/>
            <wp:wrapTight wrapText="bothSides">
              <wp:wrapPolygon edited="0">
                <wp:start x="0" y="0"/>
                <wp:lineTo x="0" y="21522"/>
                <wp:lineTo x="21566" y="21522"/>
                <wp:lineTo x="2156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7425" cy="529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6">
        <w:rPr>
          <w:sz w:val="36"/>
          <w:szCs w:val="36"/>
        </w:rPr>
        <w:t>My Profile</w:t>
      </w:r>
      <w:bookmarkEnd w:id="23"/>
    </w:p>
    <w:p w14:paraId="19657CD9" w14:textId="0122C97A" w:rsidR="00421396" w:rsidRDefault="00421396">
      <w:pPr>
        <w:rPr>
          <w:rFonts w:asciiTheme="majorHAnsi" w:eastAsiaTheme="majorEastAsia" w:hAnsiTheme="majorHAnsi" w:cstheme="majorBidi"/>
          <w:color w:val="3F251D" w:themeColor="accent1"/>
          <w:sz w:val="36"/>
          <w:szCs w:val="36"/>
        </w:rPr>
      </w:pPr>
      <w:r>
        <w:rPr>
          <w:sz w:val="36"/>
          <w:szCs w:val="36"/>
        </w:rPr>
        <w:br w:type="page"/>
      </w:r>
    </w:p>
    <w:p w14:paraId="55643E00" w14:textId="135F7398" w:rsidR="00421396" w:rsidRDefault="001F1D24" w:rsidP="00421396">
      <w:pPr>
        <w:pStyle w:val="Heading3"/>
        <w:rPr>
          <w:sz w:val="36"/>
          <w:szCs w:val="36"/>
        </w:rPr>
      </w:pPr>
      <w:bookmarkStart w:id="24" w:name="_Toc132802418"/>
      <w:r>
        <w:rPr>
          <w:noProof/>
          <w:sz w:val="36"/>
          <w:szCs w:val="36"/>
        </w:rPr>
        <w:lastRenderedPageBreak/>
        <w:drawing>
          <wp:anchor distT="0" distB="0" distL="114300" distR="114300" simplePos="0" relativeHeight="251670528" behindDoc="1" locked="0" layoutInCell="1" allowOverlap="1" wp14:anchorId="2DF09E42" wp14:editId="57DA2558">
            <wp:simplePos x="0" y="0"/>
            <wp:positionH relativeFrom="margin">
              <wp:posOffset>1457325</wp:posOffset>
            </wp:positionH>
            <wp:positionV relativeFrom="paragraph">
              <wp:posOffset>9525</wp:posOffset>
            </wp:positionV>
            <wp:extent cx="6010275" cy="5416550"/>
            <wp:effectExtent l="0" t="0" r="9525" b="0"/>
            <wp:wrapTight wrapText="bothSides">
              <wp:wrapPolygon edited="0">
                <wp:start x="0" y="0"/>
                <wp:lineTo x="0" y="21499"/>
                <wp:lineTo x="21566" y="21499"/>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0275" cy="541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6">
        <w:rPr>
          <w:sz w:val="36"/>
          <w:szCs w:val="36"/>
        </w:rPr>
        <w:t>Edit Profile</w:t>
      </w:r>
      <w:bookmarkEnd w:id="24"/>
    </w:p>
    <w:p w14:paraId="2F30A51F" w14:textId="652D3BE4" w:rsidR="00421396" w:rsidRDefault="00421396">
      <w:pPr>
        <w:rPr>
          <w:rFonts w:asciiTheme="majorHAnsi" w:eastAsiaTheme="majorEastAsia" w:hAnsiTheme="majorHAnsi" w:cstheme="majorBidi"/>
          <w:color w:val="3F251D" w:themeColor="accent1"/>
          <w:sz w:val="36"/>
          <w:szCs w:val="36"/>
        </w:rPr>
      </w:pPr>
      <w:r>
        <w:rPr>
          <w:sz w:val="36"/>
          <w:szCs w:val="36"/>
        </w:rPr>
        <w:br w:type="page"/>
      </w:r>
    </w:p>
    <w:p w14:paraId="663DF5F9" w14:textId="2B0FE78C" w:rsidR="00421396" w:rsidRDefault="001F1D24" w:rsidP="00421396">
      <w:pPr>
        <w:pStyle w:val="Heading3"/>
        <w:rPr>
          <w:sz w:val="36"/>
          <w:szCs w:val="36"/>
        </w:rPr>
      </w:pPr>
      <w:bookmarkStart w:id="25" w:name="_Toc132802419"/>
      <w:r>
        <w:rPr>
          <w:noProof/>
          <w:sz w:val="36"/>
          <w:szCs w:val="36"/>
        </w:rPr>
        <w:lastRenderedPageBreak/>
        <w:drawing>
          <wp:anchor distT="0" distB="0" distL="114300" distR="114300" simplePos="0" relativeHeight="251671552" behindDoc="1" locked="0" layoutInCell="1" allowOverlap="1" wp14:anchorId="144CD8DB" wp14:editId="6BB0A4C3">
            <wp:simplePos x="0" y="0"/>
            <wp:positionH relativeFrom="margin">
              <wp:posOffset>2095500</wp:posOffset>
            </wp:positionH>
            <wp:positionV relativeFrom="paragraph">
              <wp:posOffset>0</wp:posOffset>
            </wp:positionV>
            <wp:extent cx="4038600" cy="5467350"/>
            <wp:effectExtent l="0" t="0" r="0" b="0"/>
            <wp:wrapTight wrapText="bothSides">
              <wp:wrapPolygon edited="0">
                <wp:start x="0" y="0"/>
                <wp:lineTo x="0" y="21525"/>
                <wp:lineTo x="21498" y="21525"/>
                <wp:lineTo x="2149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546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6">
        <w:rPr>
          <w:sz w:val="36"/>
          <w:szCs w:val="36"/>
        </w:rPr>
        <w:t>Add Dog</w:t>
      </w:r>
      <w:bookmarkEnd w:id="25"/>
    </w:p>
    <w:p w14:paraId="55395AC5" w14:textId="6EC23248" w:rsidR="00421396" w:rsidRDefault="00421396">
      <w:pPr>
        <w:rPr>
          <w:rFonts w:asciiTheme="majorHAnsi" w:eastAsiaTheme="majorEastAsia" w:hAnsiTheme="majorHAnsi" w:cstheme="majorBidi"/>
          <w:color w:val="3F251D" w:themeColor="accent1"/>
          <w:sz w:val="36"/>
          <w:szCs w:val="36"/>
        </w:rPr>
      </w:pPr>
      <w:r>
        <w:rPr>
          <w:sz w:val="36"/>
          <w:szCs w:val="36"/>
        </w:rPr>
        <w:br w:type="page"/>
      </w:r>
    </w:p>
    <w:p w14:paraId="0C810022" w14:textId="213F5632" w:rsidR="001F1D24" w:rsidRDefault="001F1D24" w:rsidP="00421396">
      <w:pPr>
        <w:pStyle w:val="Heading3"/>
        <w:rPr>
          <w:sz w:val="36"/>
          <w:szCs w:val="36"/>
        </w:rPr>
      </w:pPr>
      <w:bookmarkStart w:id="26" w:name="_Toc132802420"/>
      <w:r>
        <w:rPr>
          <w:noProof/>
          <w:sz w:val="36"/>
          <w:szCs w:val="36"/>
        </w:rPr>
        <w:lastRenderedPageBreak/>
        <w:drawing>
          <wp:anchor distT="0" distB="0" distL="114300" distR="114300" simplePos="0" relativeHeight="251672576" behindDoc="1" locked="0" layoutInCell="1" allowOverlap="1" wp14:anchorId="0C1081B5" wp14:editId="6BF8B312">
            <wp:simplePos x="0" y="0"/>
            <wp:positionH relativeFrom="margin">
              <wp:posOffset>1628775</wp:posOffset>
            </wp:positionH>
            <wp:positionV relativeFrom="paragraph">
              <wp:posOffset>0</wp:posOffset>
            </wp:positionV>
            <wp:extent cx="4886325" cy="5475605"/>
            <wp:effectExtent l="0" t="0" r="9525" b="0"/>
            <wp:wrapTight wrapText="bothSides">
              <wp:wrapPolygon edited="0">
                <wp:start x="0" y="0"/>
                <wp:lineTo x="0" y="21492"/>
                <wp:lineTo x="21558" y="21492"/>
                <wp:lineTo x="215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6325" cy="5475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6"/>
          <w:szCs w:val="36"/>
        </w:rPr>
        <w:t>Edit Dog</w:t>
      </w:r>
      <w:bookmarkEnd w:id="26"/>
    </w:p>
    <w:p w14:paraId="1877B063" w14:textId="16244405" w:rsidR="001F1D24" w:rsidRDefault="001F1D24">
      <w:pPr>
        <w:rPr>
          <w:rFonts w:asciiTheme="majorHAnsi" w:eastAsiaTheme="majorEastAsia" w:hAnsiTheme="majorHAnsi" w:cstheme="majorBidi"/>
          <w:color w:val="3F251D" w:themeColor="accent1"/>
          <w:sz w:val="36"/>
          <w:szCs w:val="36"/>
        </w:rPr>
      </w:pPr>
      <w:r>
        <w:rPr>
          <w:sz w:val="36"/>
          <w:szCs w:val="36"/>
        </w:rPr>
        <w:br w:type="page"/>
      </w:r>
    </w:p>
    <w:p w14:paraId="4F1FDA05" w14:textId="2BFB4A3D" w:rsidR="00421396" w:rsidRDefault="00421396" w:rsidP="00421396">
      <w:pPr>
        <w:pStyle w:val="Heading3"/>
        <w:rPr>
          <w:sz w:val="36"/>
          <w:szCs w:val="36"/>
        </w:rPr>
      </w:pPr>
      <w:bookmarkStart w:id="27" w:name="_Toc132802421"/>
      <w:r>
        <w:rPr>
          <w:sz w:val="36"/>
          <w:szCs w:val="36"/>
        </w:rPr>
        <w:lastRenderedPageBreak/>
        <w:t>Create Booking</w:t>
      </w:r>
      <w:bookmarkEnd w:id="27"/>
    </w:p>
    <w:p w14:paraId="335152DE" w14:textId="0605ED3B" w:rsidR="00421396" w:rsidRDefault="001F1D24">
      <w:pPr>
        <w:rPr>
          <w:rFonts w:asciiTheme="majorHAnsi" w:eastAsiaTheme="majorEastAsia" w:hAnsiTheme="majorHAnsi" w:cstheme="majorBidi"/>
          <w:color w:val="3F251D" w:themeColor="accent1"/>
          <w:sz w:val="36"/>
          <w:szCs w:val="36"/>
        </w:rPr>
      </w:pPr>
      <w:r>
        <w:rPr>
          <w:noProof/>
          <w:sz w:val="36"/>
          <w:szCs w:val="36"/>
        </w:rPr>
        <w:drawing>
          <wp:anchor distT="0" distB="0" distL="114300" distR="114300" simplePos="0" relativeHeight="251673600" behindDoc="1" locked="0" layoutInCell="1" allowOverlap="1" wp14:anchorId="32DF993D" wp14:editId="573C4F67">
            <wp:simplePos x="0" y="0"/>
            <wp:positionH relativeFrom="margin">
              <wp:posOffset>762000</wp:posOffset>
            </wp:positionH>
            <wp:positionV relativeFrom="paragraph">
              <wp:posOffset>52070</wp:posOffset>
            </wp:positionV>
            <wp:extent cx="6410325" cy="5114925"/>
            <wp:effectExtent l="0" t="0" r="9525" b="9525"/>
            <wp:wrapTight wrapText="bothSides">
              <wp:wrapPolygon edited="0">
                <wp:start x="0" y="0"/>
                <wp:lineTo x="0" y="21560"/>
                <wp:lineTo x="21568" y="21560"/>
                <wp:lineTo x="21568" y="0"/>
                <wp:lineTo x="0" y="0"/>
              </wp:wrapPolygon>
            </wp:wrapTight>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10325" cy="511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6">
        <w:rPr>
          <w:sz w:val="36"/>
          <w:szCs w:val="36"/>
        </w:rPr>
        <w:br w:type="page"/>
      </w:r>
    </w:p>
    <w:p w14:paraId="5DFC7500" w14:textId="473738DD" w:rsidR="00421396" w:rsidRDefault="00421396" w:rsidP="00421396">
      <w:pPr>
        <w:pStyle w:val="Heading3"/>
        <w:rPr>
          <w:sz w:val="36"/>
          <w:szCs w:val="36"/>
        </w:rPr>
      </w:pPr>
      <w:bookmarkStart w:id="28" w:name="_Toc132802422"/>
      <w:r>
        <w:rPr>
          <w:sz w:val="36"/>
          <w:szCs w:val="36"/>
        </w:rPr>
        <w:lastRenderedPageBreak/>
        <w:t>Confirm Booking</w:t>
      </w:r>
      <w:bookmarkEnd w:id="28"/>
    </w:p>
    <w:p w14:paraId="57761352" w14:textId="13AC9C0E" w:rsidR="00421396" w:rsidRDefault="001F1D24">
      <w:pPr>
        <w:rPr>
          <w:rFonts w:asciiTheme="majorHAnsi" w:eastAsiaTheme="majorEastAsia" w:hAnsiTheme="majorHAnsi" w:cstheme="majorBidi"/>
          <w:color w:val="3F251D" w:themeColor="accent1"/>
          <w:sz w:val="36"/>
          <w:szCs w:val="36"/>
        </w:rPr>
      </w:pPr>
      <w:r>
        <w:rPr>
          <w:noProof/>
          <w:sz w:val="36"/>
          <w:szCs w:val="36"/>
        </w:rPr>
        <w:drawing>
          <wp:anchor distT="0" distB="0" distL="114300" distR="114300" simplePos="0" relativeHeight="251674624" behindDoc="1" locked="0" layoutInCell="1" allowOverlap="1" wp14:anchorId="5F234D48" wp14:editId="4072022D">
            <wp:simplePos x="0" y="0"/>
            <wp:positionH relativeFrom="margin">
              <wp:align>center</wp:align>
            </wp:positionH>
            <wp:positionV relativeFrom="paragraph">
              <wp:posOffset>83820</wp:posOffset>
            </wp:positionV>
            <wp:extent cx="5934075" cy="5076825"/>
            <wp:effectExtent l="0" t="0" r="9525" b="9525"/>
            <wp:wrapTight wrapText="bothSides">
              <wp:wrapPolygon edited="0">
                <wp:start x="0" y="0"/>
                <wp:lineTo x="0" y="21559"/>
                <wp:lineTo x="21565" y="21559"/>
                <wp:lineTo x="2156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507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396">
        <w:rPr>
          <w:sz w:val="36"/>
          <w:szCs w:val="36"/>
        </w:rPr>
        <w:br w:type="page"/>
      </w:r>
    </w:p>
    <w:p w14:paraId="6229F684" w14:textId="47BCE17E" w:rsidR="00421396" w:rsidRPr="00421396" w:rsidRDefault="00421396" w:rsidP="00421396">
      <w:pPr>
        <w:pStyle w:val="Heading3"/>
        <w:rPr>
          <w:sz w:val="36"/>
          <w:szCs w:val="36"/>
        </w:rPr>
      </w:pPr>
      <w:bookmarkStart w:id="29" w:name="_Toc132802423"/>
      <w:r>
        <w:rPr>
          <w:sz w:val="36"/>
          <w:szCs w:val="36"/>
        </w:rPr>
        <w:lastRenderedPageBreak/>
        <w:t>View Booking</w:t>
      </w:r>
      <w:bookmarkEnd w:id="29"/>
    </w:p>
    <w:p w14:paraId="45C99A1C" w14:textId="34238D12" w:rsidR="00421396" w:rsidRPr="00421396" w:rsidRDefault="001F1D24" w:rsidP="00421396">
      <w:r>
        <w:rPr>
          <w:noProof/>
          <w:sz w:val="36"/>
          <w:szCs w:val="36"/>
        </w:rPr>
        <w:drawing>
          <wp:anchor distT="0" distB="0" distL="114300" distR="114300" simplePos="0" relativeHeight="251675648" behindDoc="1" locked="0" layoutInCell="1" allowOverlap="1" wp14:anchorId="64FF280E" wp14:editId="28AE5CB3">
            <wp:simplePos x="0" y="0"/>
            <wp:positionH relativeFrom="margin">
              <wp:posOffset>409575</wp:posOffset>
            </wp:positionH>
            <wp:positionV relativeFrom="paragraph">
              <wp:posOffset>83820</wp:posOffset>
            </wp:positionV>
            <wp:extent cx="7515225" cy="5076825"/>
            <wp:effectExtent l="0" t="0" r="9525" b="9525"/>
            <wp:wrapTight wrapText="bothSides">
              <wp:wrapPolygon edited="0">
                <wp:start x="0" y="0"/>
                <wp:lineTo x="0" y="21559"/>
                <wp:lineTo x="21573" y="21559"/>
                <wp:lineTo x="2157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15225" cy="507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E5A57" w14:textId="418693D7" w:rsidR="00421396" w:rsidRPr="00421396" w:rsidRDefault="00421396" w:rsidP="00421396"/>
    <w:p w14:paraId="166089E1" w14:textId="77777777" w:rsidR="00421396" w:rsidRPr="00421396" w:rsidRDefault="00421396" w:rsidP="00421396"/>
    <w:p w14:paraId="1037FE34" w14:textId="77777777" w:rsidR="00421396" w:rsidRPr="00421396" w:rsidRDefault="00421396" w:rsidP="00421396"/>
    <w:p w14:paraId="6F5335A5" w14:textId="77777777" w:rsidR="00421396" w:rsidRPr="00421396" w:rsidRDefault="00421396" w:rsidP="00421396"/>
    <w:p w14:paraId="16F879C5" w14:textId="77777777" w:rsidR="00421396" w:rsidRPr="00421396" w:rsidRDefault="00421396" w:rsidP="00421396"/>
    <w:p w14:paraId="42A081BB" w14:textId="77777777" w:rsidR="00421396" w:rsidRPr="00421396" w:rsidRDefault="00421396" w:rsidP="00421396"/>
    <w:p w14:paraId="31117F63" w14:textId="77777777" w:rsidR="00421396" w:rsidRPr="00421396" w:rsidRDefault="00421396" w:rsidP="00421396"/>
    <w:p w14:paraId="27D86E9F" w14:textId="77777777" w:rsidR="00421396" w:rsidRDefault="00421396"/>
    <w:p w14:paraId="37AB2C76" w14:textId="3926FD83" w:rsidR="00421396" w:rsidRDefault="00421396">
      <w:r>
        <w:br w:type="page"/>
      </w:r>
    </w:p>
    <w:p w14:paraId="251F3452" w14:textId="77777777" w:rsidR="00421396" w:rsidRDefault="00421396">
      <w:pPr>
        <w:rPr>
          <w:rFonts w:asciiTheme="majorHAnsi" w:eastAsiaTheme="majorEastAsia" w:hAnsiTheme="majorHAnsi" w:cstheme="majorBidi"/>
          <w:caps/>
          <w:color w:val="3F251D" w:themeColor="accent1"/>
        </w:rPr>
      </w:pPr>
    </w:p>
    <w:p w14:paraId="5484593E" w14:textId="1999ADBF" w:rsidR="00273144" w:rsidRPr="001F1D24" w:rsidRDefault="00273144" w:rsidP="001F1D24">
      <w:pPr>
        <w:pStyle w:val="Heading2"/>
        <w:jc w:val="center"/>
        <w:rPr>
          <w:sz w:val="40"/>
          <w:szCs w:val="40"/>
        </w:rPr>
      </w:pPr>
      <w:bookmarkStart w:id="30" w:name="_Toc132802424"/>
      <w:r w:rsidRPr="001F1D24">
        <w:rPr>
          <w:sz w:val="40"/>
          <w:szCs w:val="40"/>
        </w:rPr>
        <w:t>employee user views</w:t>
      </w:r>
      <w:bookmarkEnd w:id="30"/>
    </w:p>
    <w:p w14:paraId="22769D9D" w14:textId="77777777" w:rsidR="001F1D24" w:rsidRDefault="001F1D24">
      <w:pPr>
        <w:rPr>
          <w:rFonts w:asciiTheme="majorHAnsi" w:eastAsiaTheme="majorEastAsia" w:hAnsiTheme="majorHAnsi" w:cstheme="majorBidi"/>
          <w:color w:val="3F251D" w:themeColor="accent1"/>
          <w:sz w:val="36"/>
          <w:szCs w:val="36"/>
        </w:rPr>
      </w:pPr>
      <w:r>
        <w:rPr>
          <w:sz w:val="36"/>
          <w:szCs w:val="36"/>
        </w:rPr>
        <w:br w:type="page"/>
      </w:r>
    </w:p>
    <w:p w14:paraId="1CF4154C" w14:textId="0A1C4E2E" w:rsidR="001F1D24" w:rsidRDefault="001F1D24" w:rsidP="001F1D24">
      <w:pPr>
        <w:pStyle w:val="Heading3"/>
        <w:rPr>
          <w:sz w:val="36"/>
          <w:szCs w:val="36"/>
        </w:rPr>
      </w:pPr>
      <w:bookmarkStart w:id="31" w:name="_Toc132802425"/>
      <w:r>
        <w:rPr>
          <w:noProof/>
          <w:sz w:val="36"/>
          <w:szCs w:val="36"/>
        </w:rPr>
        <w:lastRenderedPageBreak/>
        <w:drawing>
          <wp:anchor distT="0" distB="0" distL="114300" distR="114300" simplePos="0" relativeHeight="251676672" behindDoc="1" locked="0" layoutInCell="1" allowOverlap="1" wp14:anchorId="083A489E" wp14:editId="1C2D634A">
            <wp:simplePos x="0" y="0"/>
            <wp:positionH relativeFrom="margin">
              <wp:posOffset>1466850</wp:posOffset>
            </wp:positionH>
            <wp:positionV relativeFrom="paragraph">
              <wp:posOffset>171450</wp:posOffset>
            </wp:positionV>
            <wp:extent cx="5429250" cy="5153025"/>
            <wp:effectExtent l="0" t="0" r="0" b="9525"/>
            <wp:wrapTight wrapText="bothSides">
              <wp:wrapPolygon edited="0">
                <wp:start x="0" y="0"/>
                <wp:lineTo x="0" y="21560"/>
                <wp:lineTo x="21524" y="21560"/>
                <wp:lineTo x="2152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5153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6"/>
          <w:szCs w:val="36"/>
        </w:rPr>
        <w:t>Dashboard</w:t>
      </w:r>
      <w:bookmarkEnd w:id="31"/>
    </w:p>
    <w:p w14:paraId="2115D464" w14:textId="5625FB08" w:rsidR="001F1D24" w:rsidRDefault="001F1D24">
      <w:pPr>
        <w:rPr>
          <w:rFonts w:asciiTheme="majorHAnsi" w:eastAsiaTheme="majorEastAsia" w:hAnsiTheme="majorHAnsi" w:cstheme="majorBidi"/>
          <w:color w:val="3F251D" w:themeColor="accent1"/>
          <w:sz w:val="36"/>
          <w:szCs w:val="36"/>
        </w:rPr>
      </w:pPr>
      <w:r>
        <w:rPr>
          <w:sz w:val="36"/>
          <w:szCs w:val="36"/>
        </w:rPr>
        <w:br w:type="page"/>
      </w:r>
    </w:p>
    <w:p w14:paraId="04174856" w14:textId="64BF343F" w:rsidR="001F1D24" w:rsidRDefault="001F1D24" w:rsidP="001F1D24">
      <w:pPr>
        <w:pStyle w:val="Heading3"/>
        <w:rPr>
          <w:sz w:val="36"/>
          <w:szCs w:val="36"/>
        </w:rPr>
      </w:pPr>
      <w:bookmarkStart w:id="32" w:name="_Toc132802426"/>
      <w:r>
        <w:rPr>
          <w:sz w:val="36"/>
          <w:szCs w:val="36"/>
        </w:rPr>
        <w:lastRenderedPageBreak/>
        <w:t>View All Bookings</w:t>
      </w:r>
      <w:bookmarkEnd w:id="32"/>
    </w:p>
    <w:p w14:paraId="5B944199" w14:textId="164448BB" w:rsidR="001F1D24" w:rsidRDefault="001F1D24">
      <w:pPr>
        <w:rPr>
          <w:rFonts w:asciiTheme="majorHAnsi" w:eastAsiaTheme="majorEastAsia" w:hAnsiTheme="majorHAnsi" w:cstheme="majorBidi"/>
          <w:color w:val="3F251D" w:themeColor="accent1"/>
          <w:sz w:val="36"/>
          <w:szCs w:val="36"/>
        </w:rPr>
      </w:pPr>
      <w:r>
        <w:rPr>
          <w:noProof/>
          <w:sz w:val="36"/>
          <w:szCs w:val="36"/>
        </w:rPr>
        <w:drawing>
          <wp:anchor distT="0" distB="0" distL="114300" distR="114300" simplePos="0" relativeHeight="251677696" behindDoc="1" locked="0" layoutInCell="1" allowOverlap="1" wp14:anchorId="0692CFC4" wp14:editId="45E32264">
            <wp:simplePos x="0" y="0"/>
            <wp:positionH relativeFrom="margin">
              <wp:align>center</wp:align>
            </wp:positionH>
            <wp:positionV relativeFrom="paragraph">
              <wp:posOffset>83820</wp:posOffset>
            </wp:positionV>
            <wp:extent cx="6762750" cy="5086350"/>
            <wp:effectExtent l="0" t="0" r="0" b="0"/>
            <wp:wrapTight wrapText="bothSides">
              <wp:wrapPolygon edited="0">
                <wp:start x="0" y="0"/>
                <wp:lineTo x="0" y="21519"/>
                <wp:lineTo x="21539" y="21519"/>
                <wp:lineTo x="2153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62750"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6"/>
          <w:szCs w:val="36"/>
        </w:rPr>
        <w:br w:type="page"/>
      </w:r>
    </w:p>
    <w:p w14:paraId="7B17D627" w14:textId="4F41D996" w:rsidR="001F1D24" w:rsidRDefault="001F1D24" w:rsidP="001F1D24">
      <w:pPr>
        <w:pStyle w:val="Heading3"/>
        <w:rPr>
          <w:sz w:val="36"/>
          <w:szCs w:val="36"/>
        </w:rPr>
      </w:pPr>
      <w:bookmarkStart w:id="33" w:name="_Toc132802427"/>
      <w:r>
        <w:rPr>
          <w:sz w:val="36"/>
          <w:szCs w:val="36"/>
        </w:rPr>
        <w:lastRenderedPageBreak/>
        <w:t>View All Employees</w:t>
      </w:r>
      <w:bookmarkEnd w:id="33"/>
    </w:p>
    <w:p w14:paraId="02732F17" w14:textId="6F94FAEF" w:rsidR="001F1D24" w:rsidRDefault="001F1D24">
      <w:pPr>
        <w:rPr>
          <w:rFonts w:asciiTheme="majorHAnsi" w:eastAsiaTheme="majorEastAsia" w:hAnsiTheme="majorHAnsi" w:cstheme="majorBidi"/>
          <w:color w:val="3F251D" w:themeColor="accent1"/>
          <w:sz w:val="36"/>
          <w:szCs w:val="36"/>
        </w:rPr>
      </w:pPr>
      <w:r>
        <w:rPr>
          <w:noProof/>
          <w:sz w:val="36"/>
          <w:szCs w:val="36"/>
        </w:rPr>
        <w:drawing>
          <wp:anchor distT="0" distB="0" distL="114300" distR="114300" simplePos="0" relativeHeight="251678720" behindDoc="1" locked="0" layoutInCell="1" allowOverlap="1" wp14:anchorId="054F280A" wp14:editId="416B9384">
            <wp:simplePos x="0" y="0"/>
            <wp:positionH relativeFrom="margin">
              <wp:align>center</wp:align>
            </wp:positionH>
            <wp:positionV relativeFrom="paragraph">
              <wp:posOffset>83820</wp:posOffset>
            </wp:positionV>
            <wp:extent cx="6872312" cy="4914900"/>
            <wp:effectExtent l="0" t="0" r="5080" b="0"/>
            <wp:wrapTight wrapText="bothSides">
              <wp:wrapPolygon edited="0">
                <wp:start x="0" y="0"/>
                <wp:lineTo x="0" y="21516"/>
                <wp:lineTo x="21556" y="21516"/>
                <wp:lineTo x="215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72312" cy="4914900"/>
                    </a:xfrm>
                    <a:prstGeom prst="rect">
                      <a:avLst/>
                    </a:prstGeom>
                    <a:noFill/>
                    <a:ln>
                      <a:noFill/>
                    </a:ln>
                  </pic:spPr>
                </pic:pic>
              </a:graphicData>
            </a:graphic>
          </wp:anchor>
        </w:drawing>
      </w:r>
      <w:r>
        <w:rPr>
          <w:sz w:val="36"/>
          <w:szCs w:val="36"/>
        </w:rPr>
        <w:br w:type="page"/>
      </w:r>
    </w:p>
    <w:p w14:paraId="77A7148E" w14:textId="77777777" w:rsidR="00C11887" w:rsidRDefault="00C11887" w:rsidP="001F1D24">
      <w:pPr>
        <w:pStyle w:val="Heading3"/>
        <w:rPr>
          <w:sz w:val="36"/>
          <w:szCs w:val="36"/>
        </w:rPr>
      </w:pPr>
      <w:bookmarkStart w:id="34" w:name="_Toc132802428"/>
      <w:r>
        <w:rPr>
          <w:sz w:val="36"/>
          <w:szCs w:val="36"/>
        </w:rPr>
        <w:lastRenderedPageBreak/>
        <w:t>Create Employees</w:t>
      </w:r>
      <w:bookmarkEnd w:id="34"/>
      <w:r>
        <w:rPr>
          <w:sz w:val="36"/>
          <w:szCs w:val="36"/>
        </w:rPr>
        <w:t xml:space="preserve"> </w:t>
      </w:r>
    </w:p>
    <w:p w14:paraId="45B9AF17" w14:textId="2D76B606" w:rsidR="00C11887" w:rsidRDefault="00C11887">
      <w:pPr>
        <w:rPr>
          <w:rFonts w:asciiTheme="majorHAnsi" w:eastAsiaTheme="majorEastAsia" w:hAnsiTheme="majorHAnsi" w:cstheme="majorBidi"/>
          <w:color w:val="3F251D" w:themeColor="accent1"/>
          <w:sz w:val="36"/>
          <w:szCs w:val="36"/>
        </w:rPr>
      </w:pPr>
      <w:r>
        <w:rPr>
          <w:noProof/>
          <w:sz w:val="36"/>
          <w:szCs w:val="36"/>
        </w:rPr>
        <w:drawing>
          <wp:anchor distT="0" distB="0" distL="114300" distR="114300" simplePos="0" relativeHeight="251679744" behindDoc="1" locked="0" layoutInCell="1" allowOverlap="1" wp14:anchorId="2CEAA57A" wp14:editId="3B83DF1D">
            <wp:simplePos x="0" y="0"/>
            <wp:positionH relativeFrom="margin">
              <wp:posOffset>838200</wp:posOffset>
            </wp:positionH>
            <wp:positionV relativeFrom="paragraph">
              <wp:posOffset>83820</wp:posOffset>
            </wp:positionV>
            <wp:extent cx="6743700" cy="5088890"/>
            <wp:effectExtent l="0" t="0" r="0" b="0"/>
            <wp:wrapTight wrapText="bothSides">
              <wp:wrapPolygon edited="0">
                <wp:start x="0" y="0"/>
                <wp:lineTo x="0" y="21508"/>
                <wp:lineTo x="21539" y="21508"/>
                <wp:lineTo x="2153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43700" cy="508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6"/>
          <w:szCs w:val="36"/>
        </w:rPr>
        <w:br w:type="page"/>
      </w:r>
    </w:p>
    <w:p w14:paraId="7EF14223" w14:textId="44DB53E2" w:rsidR="001F1D24" w:rsidRDefault="001F1D24" w:rsidP="001F1D24">
      <w:pPr>
        <w:pStyle w:val="Heading3"/>
        <w:rPr>
          <w:sz w:val="36"/>
          <w:szCs w:val="36"/>
        </w:rPr>
      </w:pPr>
      <w:bookmarkStart w:id="35" w:name="_Toc132802429"/>
      <w:r>
        <w:rPr>
          <w:sz w:val="36"/>
          <w:szCs w:val="36"/>
        </w:rPr>
        <w:lastRenderedPageBreak/>
        <w:t>Edit Employees</w:t>
      </w:r>
      <w:bookmarkEnd w:id="35"/>
    </w:p>
    <w:p w14:paraId="4E8E804F" w14:textId="2E0F9CB5" w:rsidR="001F1D24" w:rsidRDefault="00C11887">
      <w:pPr>
        <w:rPr>
          <w:rFonts w:asciiTheme="majorHAnsi" w:eastAsiaTheme="majorEastAsia" w:hAnsiTheme="majorHAnsi" w:cstheme="majorBidi"/>
          <w:color w:val="3F251D" w:themeColor="accent1"/>
          <w:sz w:val="36"/>
          <w:szCs w:val="36"/>
        </w:rPr>
      </w:pPr>
      <w:r>
        <w:rPr>
          <w:noProof/>
          <w:sz w:val="36"/>
          <w:szCs w:val="36"/>
        </w:rPr>
        <w:drawing>
          <wp:anchor distT="0" distB="0" distL="114300" distR="114300" simplePos="0" relativeHeight="251680768" behindDoc="1" locked="0" layoutInCell="1" allowOverlap="1" wp14:anchorId="38E60428" wp14:editId="7F79E72D">
            <wp:simplePos x="0" y="0"/>
            <wp:positionH relativeFrom="margin">
              <wp:posOffset>1000125</wp:posOffset>
            </wp:positionH>
            <wp:positionV relativeFrom="paragraph">
              <wp:posOffset>81280</wp:posOffset>
            </wp:positionV>
            <wp:extent cx="6228080" cy="5095240"/>
            <wp:effectExtent l="0" t="0" r="1270" b="0"/>
            <wp:wrapTight wrapText="bothSides">
              <wp:wrapPolygon edited="0">
                <wp:start x="0" y="0"/>
                <wp:lineTo x="0" y="21482"/>
                <wp:lineTo x="21538" y="21482"/>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8080" cy="5095240"/>
                    </a:xfrm>
                    <a:prstGeom prst="rect">
                      <a:avLst/>
                    </a:prstGeom>
                    <a:noFill/>
                    <a:ln>
                      <a:noFill/>
                    </a:ln>
                  </pic:spPr>
                </pic:pic>
              </a:graphicData>
            </a:graphic>
            <wp14:sizeRelV relativeFrom="margin">
              <wp14:pctHeight>0</wp14:pctHeight>
            </wp14:sizeRelV>
          </wp:anchor>
        </w:drawing>
      </w:r>
      <w:r w:rsidR="001F1D24">
        <w:rPr>
          <w:sz w:val="36"/>
          <w:szCs w:val="36"/>
        </w:rPr>
        <w:br w:type="page"/>
      </w:r>
    </w:p>
    <w:p w14:paraId="69939B67" w14:textId="31CEF8C6" w:rsidR="001F1D24" w:rsidRPr="00421396" w:rsidRDefault="001F1D24" w:rsidP="001F1D24">
      <w:pPr>
        <w:pStyle w:val="Heading3"/>
        <w:rPr>
          <w:sz w:val="36"/>
          <w:szCs w:val="36"/>
        </w:rPr>
      </w:pPr>
      <w:bookmarkStart w:id="36" w:name="_Toc132802430"/>
      <w:r>
        <w:rPr>
          <w:sz w:val="36"/>
          <w:szCs w:val="36"/>
        </w:rPr>
        <w:lastRenderedPageBreak/>
        <w:t>Employee Profile</w:t>
      </w:r>
      <w:bookmarkEnd w:id="36"/>
    </w:p>
    <w:p w14:paraId="617F3EA8" w14:textId="1E821FBF" w:rsidR="001F1D24" w:rsidRPr="001F1D24" w:rsidRDefault="00C11887" w:rsidP="001F1D24">
      <w:r>
        <w:rPr>
          <w:noProof/>
          <w:sz w:val="36"/>
          <w:szCs w:val="36"/>
        </w:rPr>
        <w:drawing>
          <wp:anchor distT="0" distB="0" distL="114300" distR="114300" simplePos="0" relativeHeight="251681792" behindDoc="1" locked="0" layoutInCell="1" allowOverlap="1" wp14:anchorId="7FE314D2" wp14:editId="059E245C">
            <wp:simplePos x="0" y="0"/>
            <wp:positionH relativeFrom="margin">
              <wp:posOffset>1038225</wp:posOffset>
            </wp:positionH>
            <wp:positionV relativeFrom="paragraph">
              <wp:posOffset>81280</wp:posOffset>
            </wp:positionV>
            <wp:extent cx="6146165" cy="5095240"/>
            <wp:effectExtent l="0" t="0" r="6985" b="0"/>
            <wp:wrapTight wrapText="bothSides">
              <wp:wrapPolygon edited="0">
                <wp:start x="0" y="0"/>
                <wp:lineTo x="0" y="21482"/>
                <wp:lineTo x="21558" y="21482"/>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6165" cy="5095240"/>
                    </a:xfrm>
                    <a:prstGeom prst="rect">
                      <a:avLst/>
                    </a:prstGeom>
                    <a:noFill/>
                    <a:ln>
                      <a:noFill/>
                    </a:ln>
                  </pic:spPr>
                </pic:pic>
              </a:graphicData>
            </a:graphic>
            <wp14:sizeRelV relativeFrom="margin">
              <wp14:pctHeight>0</wp14:pctHeight>
            </wp14:sizeRelV>
          </wp:anchor>
        </w:drawing>
      </w:r>
    </w:p>
    <w:p w14:paraId="03701C10" w14:textId="3AC72077" w:rsidR="001F1D24" w:rsidRPr="001F1D24" w:rsidRDefault="001F1D24" w:rsidP="001F1D24"/>
    <w:p w14:paraId="7D853A3B" w14:textId="6DB6F281" w:rsidR="001F1D24" w:rsidRPr="001F1D24" w:rsidRDefault="001F1D24" w:rsidP="001F1D24"/>
    <w:p w14:paraId="00778433" w14:textId="77777777" w:rsidR="001F1D24" w:rsidRPr="001F1D24" w:rsidRDefault="001F1D24" w:rsidP="001F1D24"/>
    <w:p w14:paraId="300F5937" w14:textId="77777777" w:rsidR="00273144" w:rsidRDefault="00273144" w:rsidP="00273144"/>
    <w:p w14:paraId="7C48E27A" w14:textId="77777777" w:rsidR="00A96811" w:rsidRDefault="00A96811" w:rsidP="00273144"/>
    <w:p w14:paraId="19282420" w14:textId="77777777" w:rsidR="00A96811" w:rsidRDefault="00A96811" w:rsidP="00273144"/>
    <w:p w14:paraId="4752CA25" w14:textId="77777777" w:rsidR="00A96811" w:rsidRDefault="00A96811" w:rsidP="00273144"/>
    <w:p w14:paraId="00C74841" w14:textId="77777777" w:rsidR="00A96811" w:rsidRDefault="00A96811" w:rsidP="00273144"/>
    <w:p w14:paraId="3C96EDC7" w14:textId="77777777" w:rsidR="00A96811" w:rsidRDefault="00A96811" w:rsidP="00273144"/>
    <w:p w14:paraId="2142FEA6" w14:textId="77777777" w:rsidR="00A96811" w:rsidRDefault="00A96811" w:rsidP="00273144"/>
    <w:p w14:paraId="20BCDF97" w14:textId="77777777" w:rsidR="00A96811" w:rsidRDefault="00A96811" w:rsidP="00273144"/>
    <w:p w14:paraId="3C801C1A" w14:textId="77777777" w:rsidR="00A96811" w:rsidRDefault="00A96811" w:rsidP="00273144"/>
    <w:p w14:paraId="64BAED59" w14:textId="77777777" w:rsidR="00A96811" w:rsidRDefault="00A96811" w:rsidP="00273144"/>
    <w:p w14:paraId="41F268F7" w14:textId="77777777" w:rsidR="00A96811" w:rsidRDefault="00A96811" w:rsidP="00273144"/>
    <w:p w14:paraId="6651AA99" w14:textId="660AA7B1" w:rsidR="00A96811" w:rsidRDefault="00A96811">
      <w:r>
        <w:br w:type="page"/>
      </w:r>
    </w:p>
    <w:p w14:paraId="66424A7F" w14:textId="10E2858F" w:rsidR="00A96811" w:rsidRDefault="00A96811" w:rsidP="00A96811">
      <w:pPr>
        <w:pStyle w:val="Heading1"/>
        <w:jc w:val="center"/>
        <w:rPr>
          <w:sz w:val="48"/>
          <w:szCs w:val="48"/>
        </w:rPr>
      </w:pPr>
      <w:r w:rsidRPr="00A96811">
        <w:rPr>
          <w:sz w:val="48"/>
          <w:szCs w:val="48"/>
        </w:rPr>
        <w:lastRenderedPageBreak/>
        <w:t>Event Handlers</w:t>
      </w:r>
    </w:p>
    <w:p w14:paraId="731B6EC7" w14:textId="77777777" w:rsidR="00E17120" w:rsidRDefault="00E17120" w:rsidP="00E17120"/>
    <w:p w14:paraId="056BDAFA" w14:textId="77777777" w:rsidR="00E17120" w:rsidRDefault="00E17120" w:rsidP="00E17120"/>
    <w:p w14:paraId="21644A61" w14:textId="77777777" w:rsidR="00E17120" w:rsidRPr="00E17120" w:rsidRDefault="00E17120" w:rsidP="00E17120"/>
    <w:tbl>
      <w:tblPr>
        <w:tblStyle w:val="TableGrid"/>
        <w:tblW w:w="13226" w:type="dxa"/>
        <w:tblLook w:val="04A0" w:firstRow="1" w:lastRow="0" w:firstColumn="1" w:lastColumn="0" w:noHBand="0" w:noVBand="1"/>
      </w:tblPr>
      <w:tblGrid>
        <w:gridCol w:w="2547"/>
        <w:gridCol w:w="2977"/>
        <w:gridCol w:w="992"/>
        <w:gridCol w:w="236"/>
        <w:gridCol w:w="6474"/>
      </w:tblGrid>
      <w:tr w:rsidR="00A96811" w14:paraId="7BD86E4B" w14:textId="77777777" w:rsidTr="00E17120">
        <w:tc>
          <w:tcPr>
            <w:tcW w:w="2547" w:type="dxa"/>
            <w:tcBorders>
              <w:right w:val="nil"/>
            </w:tcBorders>
          </w:tcPr>
          <w:p w14:paraId="36A19F2B" w14:textId="7E33FED0" w:rsidR="00A96811" w:rsidRPr="00A96811" w:rsidRDefault="00A96811" w:rsidP="00273144">
            <w:pPr>
              <w:rPr>
                <w:b/>
                <w:bCs/>
              </w:rPr>
            </w:pPr>
            <w:r w:rsidRPr="00A96811">
              <w:rPr>
                <w:b/>
                <w:bCs/>
              </w:rPr>
              <w:t>Birdston Kennels</w:t>
            </w:r>
          </w:p>
        </w:tc>
        <w:tc>
          <w:tcPr>
            <w:tcW w:w="2977" w:type="dxa"/>
            <w:tcBorders>
              <w:left w:val="nil"/>
              <w:bottom w:val="single" w:sz="4" w:space="0" w:color="auto"/>
              <w:right w:val="nil"/>
            </w:tcBorders>
          </w:tcPr>
          <w:p w14:paraId="71640039" w14:textId="77777777" w:rsidR="00A96811" w:rsidRDefault="00A96811" w:rsidP="00273144"/>
        </w:tc>
        <w:tc>
          <w:tcPr>
            <w:tcW w:w="7702" w:type="dxa"/>
            <w:gridSpan w:val="3"/>
            <w:tcBorders>
              <w:left w:val="nil"/>
            </w:tcBorders>
          </w:tcPr>
          <w:p w14:paraId="24696F1D" w14:textId="77777777" w:rsidR="00A96811" w:rsidRDefault="00A96811" w:rsidP="00273144"/>
        </w:tc>
      </w:tr>
      <w:tr w:rsidR="00A96811" w14:paraId="18CC8835" w14:textId="77777777" w:rsidTr="00E17120">
        <w:tc>
          <w:tcPr>
            <w:tcW w:w="2547" w:type="dxa"/>
            <w:tcBorders>
              <w:right w:val="nil"/>
            </w:tcBorders>
          </w:tcPr>
          <w:p w14:paraId="390C2D61" w14:textId="180327AD" w:rsidR="00A96811" w:rsidRPr="00A96811" w:rsidRDefault="00A96811" w:rsidP="00273144">
            <w:pPr>
              <w:rPr>
                <w:b/>
                <w:bCs/>
              </w:rPr>
            </w:pPr>
            <w:r w:rsidRPr="00A96811">
              <w:rPr>
                <w:b/>
                <w:bCs/>
              </w:rPr>
              <w:t>Event Handling</w:t>
            </w:r>
          </w:p>
        </w:tc>
        <w:tc>
          <w:tcPr>
            <w:tcW w:w="2977" w:type="dxa"/>
            <w:tcBorders>
              <w:left w:val="nil"/>
              <w:bottom w:val="single" w:sz="4" w:space="0" w:color="auto"/>
              <w:right w:val="nil"/>
            </w:tcBorders>
          </w:tcPr>
          <w:p w14:paraId="2335BF14" w14:textId="77777777" w:rsidR="00A96811" w:rsidRDefault="00A96811" w:rsidP="00273144"/>
        </w:tc>
        <w:tc>
          <w:tcPr>
            <w:tcW w:w="7702" w:type="dxa"/>
            <w:gridSpan w:val="3"/>
            <w:tcBorders>
              <w:left w:val="nil"/>
            </w:tcBorders>
          </w:tcPr>
          <w:p w14:paraId="5FF017C3" w14:textId="77777777" w:rsidR="00A96811" w:rsidRDefault="00A96811" w:rsidP="00273144"/>
        </w:tc>
      </w:tr>
      <w:tr w:rsidR="00A96811" w14:paraId="26878C53" w14:textId="77777777" w:rsidTr="00E17120">
        <w:tc>
          <w:tcPr>
            <w:tcW w:w="6516" w:type="dxa"/>
            <w:gridSpan w:val="3"/>
            <w:tcBorders>
              <w:right w:val="nil"/>
            </w:tcBorders>
          </w:tcPr>
          <w:p w14:paraId="79921019" w14:textId="319358D1" w:rsidR="00A96811" w:rsidRPr="00A96811" w:rsidRDefault="00A96811" w:rsidP="00273144">
            <w:r w:rsidRPr="00A96811">
              <w:rPr>
                <w:b/>
                <w:bCs/>
              </w:rPr>
              <w:t>Form</w:t>
            </w:r>
            <w:r>
              <w:rPr>
                <w:b/>
                <w:bCs/>
              </w:rPr>
              <w:t xml:space="preserve">: </w:t>
            </w:r>
            <w:r>
              <w:t>booking/create_booking.html</w:t>
            </w:r>
          </w:p>
        </w:tc>
        <w:tc>
          <w:tcPr>
            <w:tcW w:w="236" w:type="dxa"/>
            <w:tcBorders>
              <w:left w:val="nil"/>
              <w:right w:val="nil"/>
            </w:tcBorders>
          </w:tcPr>
          <w:p w14:paraId="73808DC8" w14:textId="77777777" w:rsidR="00A96811" w:rsidRDefault="00A96811" w:rsidP="00273144"/>
        </w:tc>
        <w:tc>
          <w:tcPr>
            <w:tcW w:w="6474" w:type="dxa"/>
            <w:tcBorders>
              <w:left w:val="nil"/>
            </w:tcBorders>
          </w:tcPr>
          <w:p w14:paraId="25CC37DB" w14:textId="77777777" w:rsidR="00A96811" w:rsidRDefault="00A96811" w:rsidP="00273144"/>
        </w:tc>
      </w:tr>
      <w:tr w:rsidR="00A96811" w14:paraId="36216D90" w14:textId="77777777" w:rsidTr="00E17120">
        <w:tc>
          <w:tcPr>
            <w:tcW w:w="2547" w:type="dxa"/>
          </w:tcPr>
          <w:p w14:paraId="391F15BC" w14:textId="3E57B437" w:rsidR="00A96811" w:rsidRDefault="00A96811" w:rsidP="00A96811">
            <w:pPr>
              <w:jc w:val="center"/>
            </w:pPr>
            <w:r>
              <w:t>Name</w:t>
            </w:r>
          </w:p>
        </w:tc>
        <w:tc>
          <w:tcPr>
            <w:tcW w:w="2977" w:type="dxa"/>
          </w:tcPr>
          <w:p w14:paraId="78918F02" w14:textId="7DCC3CE0" w:rsidR="00A96811" w:rsidRDefault="00A96811" w:rsidP="00A96811">
            <w:pPr>
              <w:jc w:val="center"/>
            </w:pPr>
            <w:r>
              <w:t>Event</w:t>
            </w:r>
          </w:p>
        </w:tc>
        <w:tc>
          <w:tcPr>
            <w:tcW w:w="7702" w:type="dxa"/>
            <w:gridSpan w:val="3"/>
          </w:tcPr>
          <w:p w14:paraId="03282509" w14:textId="6841C3CD" w:rsidR="00A96811" w:rsidRDefault="00A96811" w:rsidP="00A96811">
            <w:pPr>
              <w:jc w:val="center"/>
            </w:pPr>
            <w:r>
              <w:t>Description</w:t>
            </w:r>
          </w:p>
        </w:tc>
      </w:tr>
      <w:tr w:rsidR="00A96811" w14:paraId="715F155C" w14:textId="77777777" w:rsidTr="00E17120">
        <w:trPr>
          <w:trHeight w:val="2854"/>
        </w:trPr>
        <w:tc>
          <w:tcPr>
            <w:tcW w:w="2547" w:type="dxa"/>
          </w:tcPr>
          <w:p w14:paraId="7DDC0079" w14:textId="77777777" w:rsidR="00A96811" w:rsidRDefault="00A96811" w:rsidP="00A96811">
            <w:pPr>
              <w:jc w:val="center"/>
            </w:pPr>
          </w:p>
          <w:p w14:paraId="2870798A" w14:textId="77777777" w:rsidR="00E17120" w:rsidRDefault="00E17120" w:rsidP="00A96811">
            <w:pPr>
              <w:jc w:val="center"/>
            </w:pPr>
            <w:r>
              <w:t>Drop-off Date</w:t>
            </w:r>
          </w:p>
          <w:p w14:paraId="32F76D34" w14:textId="77777777" w:rsidR="00E17120" w:rsidRDefault="00E17120" w:rsidP="00E17120"/>
          <w:p w14:paraId="5B853EB7" w14:textId="77777777" w:rsidR="00E17120" w:rsidRDefault="00E17120" w:rsidP="00A96811">
            <w:pPr>
              <w:jc w:val="center"/>
            </w:pPr>
            <w:r>
              <w:t>Pick-up Date</w:t>
            </w:r>
          </w:p>
          <w:p w14:paraId="622B9323" w14:textId="77777777" w:rsidR="00E17120" w:rsidRDefault="00E17120" w:rsidP="00A96811">
            <w:pPr>
              <w:jc w:val="center"/>
            </w:pPr>
          </w:p>
          <w:p w14:paraId="63FA4353" w14:textId="77777777" w:rsidR="00E17120" w:rsidRDefault="00E17120" w:rsidP="00A96811">
            <w:pPr>
              <w:jc w:val="center"/>
            </w:pPr>
            <w:r>
              <w:t>Add Dog</w:t>
            </w:r>
          </w:p>
          <w:p w14:paraId="760E0C58" w14:textId="77777777" w:rsidR="00E17120" w:rsidRDefault="00E17120" w:rsidP="00A96811">
            <w:pPr>
              <w:jc w:val="center"/>
            </w:pPr>
          </w:p>
          <w:p w14:paraId="3B74F5FF" w14:textId="4142EE64" w:rsidR="00E17120" w:rsidRDefault="00E17120" w:rsidP="00A96811">
            <w:pPr>
              <w:jc w:val="center"/>
            </w:pPr>
            <w:r>
              <w:t>Confirm Booking</w:t>
            </w:r>
          </w:p>
        </w:tc>
        <w:tc>
          <w:tcPr>
            <w:tcW w:w="2977" w:type="dxa"/>
          </w:tcPr>
          <w:p w14:paraId="15DAB2AF" w14:textId="77777777" w:rsidR="00A96811" w:rsidRDefault="00A96811" w:rsidP="00A96811">
            <w:pPr>
              <w:jc w:val="center"/>
            </w:pPr>
          </w:p>
          <w:p w14:paraId="197AD2F2" w14:textId="77CB8F9E" w:rsidR="00E17120" w:rsidRDefault="00E17120" w:rsidP="00A96811">
            <w:pPr>
              <w:jc w:val="center"/>
            </w:pPr>
            <w:proofErr w:type="spellStart"/>
            <w:r>
              <w:t>onChange</w:t>
            </w:r>
            <w:proofErr w:type="spellEnd"/>
          </w:p>
          <w:p w14:paraId="7F74967A" w14:textId="77777777" w:rsidR="00E17120" w:rsidRDefault="00E17120" w:rsidP="00A96811">
            <w:pPr>
              <w:jc w:val="center"/>
            </w:pPr>
          </w:p>
          <w:p w14:paraId="7D9CB8CE" w14:textId="77777777" w:rsidR="00E17120" w:rsidRDefault="00E17120" w:rsidP="00A96811">
            <w:pPr>
              <w:jc w:val="center"/>
            </w:pPr>
            <w:proofErr w:type="spellStart"/>
            <w:r>
              <w:t>onChange</w:t>
            </w:r>
            <w:proofErr w:type="spellEnd"/>
          </w:p>
          <w:p w14:paraId="5DE3B2EF" w14:textId="77777777" w:rsidR="00E17120" w:rsidRDefault="00E17120" w:rsidP="00A96811">
            <w:pPr>
              <w:jc w:val="center"/>
            </w:pPr>
          </w:p>
          <w:p w14:paraId="31F5F278" w14:textId="77777777" w:rsidR="00E17120" w:rsidRDefault="00E17120" w:rsidP="00A96811">
            <w:pPr>
              <w:jc w:val="center"/>
            </w:pPr>
            <w:proofErr w:type="spellStart"/>
            <w:r>
              <w:t>onClick</w:t>
            </w:r>
            <w:proofErr w:type="spellEnd"/>
          </w:p>
          <w:p w14:paraId="635246E7" w14:textId="77777777" w:rsidR="00E17120" w:rsidRDefault="00E17120" w:rsidP="00A96811">
            <w:pPr>
              <w:jc w:val="center"/>
            </w:pPr>
          </w:p>
          <w:p w14:paraId="110E0976" w14:textId="4340681A" w:rsidR="00E17120" w:rsidRDefault="00E17120" w:rsidP="00A96811">
            <w:pPr>
              <w:jc w:val="center"/>
            </w:pPr>
            <w:proofErr w:type="spellStart"/>
            <w:r>
              <w:t>onClick</w:t>
            </w:r>
            <w:proofErr w:type="spellEnd"/>
          </w:p>
        </w:tc>
        <w:tc>
          <w:tcPr>
            <w:tcW w:w="7702" w:type="dxa"/>
            <w:gridSpan w:val="3"/>
          </w:tcPr>
          <w:p w14:paraId="3029827C" w14:textId="77777777" w:rsidR="00A96811" w:rsidRDefault="00A96811" w:rsidP="00273144"/>
          <w:p w14:paraId="018EA147" w14:textId="77777777" w:rsidR="00E17120" w:rsidRDefault="00E17120" w:rsidP="00273144">
            <w:r>
              <w:t>Check that the entered date is before the current date</w:t>
            </w:r>
          </w:p>
          <w:p w14:paraId="0F40E223" w14:textId="77777777" w:rsidR="00E17120" w:rsidRDefault="00E17120" w:rsidP="00273144"/>
          <w:p w14:paraId="5849404B" w14:textId="77777777" w:rsidR="00E17120" w:rsidRDefault="00E17120" w:rsidP="00273144">
            <w:r>
              <w:t>Check that the entered date is not before the drop-off date</w:t>
            </w:r>
          </w:p>
          <w:p w14:paraId="306765D7" w14:textId="77777777" w:rsidR="00E17120" w:rsidRDefault="00E17120" w:rsidP="00273144"/>
          <w:p w14:paraId="23BCBA72" w14:textId="77777777" w:rsidR="00E17120" w:rsidRDefault="00E17120" w:rsidP="00273144">
            <w:r>
              <w:t xml:space="preserve">Navigates the user the </w:t>
            </w:r>
            <w:proofErr w:type="spellStart"/>
            <w:r>
              <w:t>add_dog</w:t>
            </w:r>
            <w:proofErr w:type="spellEnd"/>
            <w:r>
              <w:t xml:space="preserve"> view</w:t>
            </w:r>
          </w:p>
          <w:p w14:paraId="0DEB2F14" w14:textId="77777777" w:rsidR="00E17120" w:rsidRDefault="00E17120" w:rsidP="00273144"/>
          <w:p w14:paraId="628DB4D4" w14:textId="34AA0F26" w:rsidR="00E17120" w:rsidRDefault="00E17120" w:rsidP="00273144">
            <w:r w:rsidRPr="00E17120">
              <w:t xml:space="preserve">Sends the entered booking data to the </w:t>
            </w:r>
            <w:proofErr w:type="spellStart"/>
            <w:r w:rsidRPr="00E17120">
              <w:t>createBooking</w:t>
            </w:r>
            <w:proofErr w:type="spellEnd"/>
            <w:r w:rsidRPr="00E17120">
              <w:t xml:space="preserve">  method in the booking controller which will </w:t>
            </w:r>
            <w:r w:rsidRPr="00E17120">
              <w:t>validate</w:t>
            </w:r>
            <w:r w:rsidRPr="00E17120">
              <w:t xml:space="preserve"> the booking and send the user to the confirm booking view if </w:t>
            </w:r>
            <w:r w:rsidRPr="00E17120">
              <w:t>successful</w:t>
            </w:r>
          </w:p>
        </w:tc>
      </w:tr>
      <w:tr w:rsidR="00A96811" w14:paraId="0D61F687" w14:textId="77777777" w:rsidTr="00E17120">
        <w:tc>
          <w:tcPr>
            <w:tcW w:w="2547" w:type="dxa"/>
          </w:tcPr>
          <w:p w14:paraId="67C35D49" w14:textId="4B290B54" w:rsidR="00A96811" w:rsidRDefault="00E17120" w:rsidP="00A96811">
            <w:pPr>
              <w:jc w:val="center"/>
            </w:pPr>
            <w:r w:rsidRPr="00E17120">
              <w:rPr>
                <w:b/>
                <w:bCs/>
              </w:rPr>
              <w:t>Date:</w:t>
            </w:r>
            <w:r>
              <w:t xml:space="preserve"> 21/04/2023</w:t>
            </w:r>
          </w:p>
        </w:tc>
        <w:tc>
          <w:tcPr>
            <w:tcW w:w="2977" w:type="dxa"/>
          </w:tcPr>
          <w:p w14:paraId="4CDEA4E4" w14:textId="392CA37A" w:rsidR="00A96811" w:rsidRPr="00E17120" w:rsidRDefault="00E17120" w:rsidP="00A96811">
            <w:pPr>
              <w:jc w:val="center"/>
            </w:pPr>
            <w:r>
              <w:rPr>
                <w:b/>
                <w:bCs/>
              </w:rPr>
              <w:t>System:</w:t>
            </w:r>
            <w:r>
              <w:t xml:space="preserve"> Birdston Kennels</w:t>
            </w:r>
          </w:p>
        </w:tc>
        <w:tc>
          <w:tcPr>
            <w:tcW w:w="7702" w:type="dxa"/>
            <w:gridSpan w:val="3"/>
          </w:tcPr>
          <w:p w14:paraId="1468A3D6" w14:textId="33C8FD7F" w:rsidR="00A96811" w:rsidRPr="00E17120" w:rsidRDefault="00E17120" w:rsidP="00A96811">
            <w:pPr>
              <w:jc w:val="center"/>
            </w:pPr>
            <w:r>
              <w:rPr>
                <w:b/>
                <w:bCs/>
              </w:rPr>
              <w:t xml:space="preserve">Name: </w:t>
            </w:r>
            <w:r>
              <w:t>James R Park</w:t>
            </w:r>
          </w:p>
        </w:tc>
      </w:tr>
    </w:tbl>
    <w:p w14:paraId="41D011A9" w14:textId="79DD7D98" w:rsidR="00E17120" w:rsidRDefault="00E17120" w:rsidP="00273144"/>
    <w:p w14:paraId="412819A5" w14:textId="77777777" w:rsidR="00E17120" w:rsidRDefault="00E17120">
      <w:r>
        <w:br w:type="page"/>
      </w:r>
    </w:p>
    <w:p w14:paraId="659AACA1" w14:textId="77777777" w:rsidR="00A96811" w:rsidRDefault="00A96811" w:rsidP="00273144"/>
    <w:tbl>
      <w:tblPr>
        <w:tblStyle w:val="TableGrid"/>
        <w:tblW w:w="13226" w:type="dxa"/>
        <w:tblLook w:val="04A0" w:firstRow="1" w:lastRow="0" w:firstColumn="1" w:lastColumn="0" w:noHBand="0" w:noVBand="1"/>
      </w:tblPr>
      <w:tblGrid>
        <w:gridCol w:w="2547"/>
        <w:gridCol w:w="2977"/>
        <w:gridCol w:w="992"/>
        <w:gridCol w:w="236"/>
        <w:gridCol w:w="6474"/>
      </w:tblGrid>
      <w:tr w:rsidR="00E17120" w14:paraId="1B64FE21" w14:textId="77777777" w:rsidTr="006B4A9A">
        <w:tc>
          <w:tcPr>
            <w:tcW w:w="2547" w:type="dxa"/>
            <w:tcBorders>
              <w:right w:val="nil"/>
            </w:tcBorders>
          </w:tcPr>
          <w:p w14:paraId="36CC36EF" w14:textId="77777777" w:rsidR="00E17120" w:rsidRPr="00A96811" w:rsidRDefault="00E17120" w:rsidP="006B4A9A">
            <w:pPr>
              <w:rPr>
                <w:b/>
                <w:bCs/>
              </w:rPr>
            </w:pPr>
            <w:r w:rsidRPr="00A96811">
              <w:rPr>
                <w:b/>
                <w:bCs/>
              </w:rPr>
              <w:t>Birdston Kennels</w:t>
            </w:r>
          </w:p>
        </w:tc>
        <w:tc>
          <w:tcPr>
            <w:tcW w:w="2977" w:type="dxa"/>
            <w:tcBorders>
              <w:left w:val="nil"/>
              <w:bottom w:val="single" w:sz="4" w:space="0" w:color="auto"/>
              <w:right w:val="nil"/>
            </w:tcBorders>
          </w:tcPr>
          <w:p w14:paraId="53643F39" w14:textId="77777777" w:rsidR="00E17120" w:rsidRDefault="00E17120" w:rsidP="006B4A9A"/>
        </w:tc>
        <w:tc>
          <w:tcPr>
            <w:tcW w:w="7702" w:type="dxa"/>
            <w:gridSpan w:val="3"/>
            <w:tcBorders>
              <w:left w:val="nil"/>
            </w:tcBorders>
          </w:tcPr>
          <w:p w14:paraId="47DA43B9" w14:textId="77777777" w:rsidR="00E17120" w:rsidRDefault="00E17120" w:rsidP="006B4A9A"/>
        </w:tc>
      </w:tr>
      <w:tr w:rsidR="00E17120" w14:paraId="6FC3AD62" w14:textId="77777777" w:rsidTr="006B4A9A">
        <w:tc>
          <w:tcPr>
            <w:tcW w:w="2547" w:type="dxa"/>
            <w:tcBorders>
              <w:right w:val="nil"/>
            </w:tcBorders>
          </w:tcPr>
          <w:p w14:paraId="0C75FD60" w14:textId="77777777" w:rsidR="00E17120" w:rsidRPr="00A96811" w:rsidRDefault="00E17120" w:rsidP="006B4A9A">
            <w:pPr>
              <w:rPr>
                <w:b/>
                <w:bCs/>
              </w:rPr>
            </w:pPr>
            <w:r w:rsidRPr="00A96811">
              <w:rPr>
                <w:b/>
                <w:bCs/>
              </w:rPr>
              <w:t>Event Handling</w:t>
            </w:r>
          </w:p>
        </w:tc>
        <w:tc>
          <w:tcPr>
            <w:tcW w:w="2977" w:type="dxa"/>
            <w:tcBorders>
              <w:left w:val="nil"/>
              <w:bottom w:val="single" w:sz="4" w:space="0" w:color="auto"/>
              <w:right w:val="nil"/>
            </w:tcBorders>
          </w:tcPr>
          <w:p w14:paraId="258606FF" w14:textId="77777777" w:rsidR="00E17120" w:rsidRDefault="00E17120" w:rsidP="006B4A9A"/>
        </w:tc>
        <w:tc>
          <w:tcPr>
            <w:tcW w:w="7702" w:type="dxa"/>
            <w:gridSpan w:val="3"/>
            <w:tcBorders>
              <w:left w:val="nil"/>
            </w:tcBorders>
          </w:tcPr>
          <w:p w14:paraId="21C7242E" w14:textId="77777777" w:rsidR="00E17120" w:rsidRDefault="00E17120" w:rsidP="006B4A9A"/>
        </w:tc>
      </w:tr>
      <w:tr w:rsidR="00E17120" w14:paraId="7DF57B91" w14:textId="77777777" w:rsidTr="006B4A9A">
        <w:tc>
          <w:tcPr>
            <w:tcW w:w="6516" w:type="dxa"/>
            <w:gridSpan w:val="3"/>
            <w:tcBorders>
              <w:right w:val="nil"/>
            </w:tcBorders>
          </w:tcPr>
          <w:p w14:paraId="40DF7D0A" w14:textId="3894295B" w:rsidR="00E17120" w:rsidRPr="00A96811" w:rsidRDefault="00E17120" w:rsidP="006B4A9A">
            <w:r w:rsidRPr="00A96811">
              <w:rPr>
                <w:b/>
                <w:bCs/>
              </w:rPr>
              <w:t>Form</w:t>
            </w:r>
            <w:r>
              <w:rPr>
                <w:b/>
                <w:bCs/>
              </w:rPr>
              <w:t xml:space="preserve">: </w:t>
            </w:r>
            <w:r>
              <w:t>staff</w:t>
            </w:r>
            <w:r>
              <w:t>/</w:t>
            </w:r>
            <w:r>
              <w:t>create_employee</w:t>
            </w:r>
            <w:r>
              <w:t>.html</w:t>
            </w:r>
          </w:p>
        </w:tc>
        <w:tc>
          <w:tcPr>
            <w:tcW w:w="236" w:type="dxa"/>
            <w:tcBorders>
              <w:left w:val="nil"/>
              <w:right w:val="nil"/>
            </w:tcBorders>
          </w:tcPr>
          <w:p w14:paraId="58CCCCF6" w14:textId="77777777" w:rsidR="00E17120" w:rsidRDefault="00E17120" w:rsidP="006B4A9A"/>
        </w:tc>
        <w:tc>
          <w:tcPr>
            <w:tcW w:w="6474" w:type="dxa"/>
            <w:tcBorders>
              <w:left w:val="nil"/>
            </w:tcBorders>
          </w:tcPr>
          <w:p w14:paraId="43DFDB86" w14:textId="77777777" w:rsidR="00E17120" w:rsidRDefault="00E17120" w:rsidP="006B4A9A"/>
        </w:tc>
      </w:tr>
      <w:tr w:rsidR="00E17120" w14:paraId="7A0A6BAF" w14:textId="77777777" w:rsidTr="006B4A9A">
        <w:tc>
          <w:tcPr>
            <w:tcW w:w="2547" w:type="dxa"/>
          </w:tcPr>
          <w:p w14:paraId="4D926C5A" w14:textId="77777777" w:rsidR="00E17120" w:rsidRDefault="00E17120" w:rsidP="006B4A9A">
            <w:pPr>
              <w:jc w:val="center"/>
            </w:pPr>
            <w:r>
              <w:t>Name</w:t>
            </w:r>
          </w:p>
        </w:tc>
        <w:tc>
          <w:tcPr>
            <w:tcW w:w="2977" w:type="dxa"/>
          </w:tcPr>
          <w:p w14:paraId="05538A25" w14:textId="77777777" w:rsidR="00E17120" w:rsidRDefault="00E17120" w:rsidP="006B4A9A">
            <w:pPr>
              <w:jc w:val="center"/>
            </w:pPr>
            <w:r>
              <w:t>Event</w:t>
            </w:r>
          </w:p>
        </w:tc>
        <w:tc>
          <w:tcPr>
            <w:tcW w:w="7702" w:type="dxa"/>
            <w:gridSpan w:val="3"/>
          </w:tcPr>
          <w:p w14:paraId="70E771EC" w14:textId="77777777" w:rsidR="00E17120" w:rsidRDefault="00E17120" w:rsidP="006B4A9A">
            <w:pPr>
              <w:jc w:val="center"/>
            </w:pPr>
            <w:r>
              <w:t>Description</w:t>
            </w:r>
          </w:p>
        </w:tc>
      </w:tr>
      <w:tr w:rsidR="00E17120" w14:paraId="3FAEFE4D" w14:textId="77777777" w:rsidTr="00003343">
        <w:trPr>
          <w:trHeight w:val="2639"/>
        </w:trPr>
        <w:tc>
          <w:tcPr>
            <w:tcW w:w="2547" w:type="dxa"/>
          </w:tcPr>
          <w:p w14:paraId="7CD209A3" w14:textId="77777777" w:rsidR="00E17120" w:rsidRDefault="00E17120" w:rsidP="006B4A9A">
            <w:pPr>
              <w:jc w:val="center"/>
            </w:pPr>
          </w:p>
          <w:p w14:paraId="0EF6E4F4" w14:textId="77777777" w:rsidR="00003343" w:rsidRDefault="00003343" w:rsidP="006B4A9A">
            <w:pPr>
              <w:jc w:val="center"/>
            </w:pPr>
          </w:p>
          <w:p w14:paraId="6F167EBD" w14:textId="77777777" w:rsidR="00003343" w:rsidRDefault="00003343" w:rsidP="006B4A9A">
            <w:pPr>
              <w:jc w:val="center"/>
            </w:pPr>
          </w:p>
          <w:p w14:paraId="26B7792A" w14:textId="0F4D4CD9" w:rsidR="00E17120" w:rsidRDefault="00E17120" w:rsidP="006B4A9A">
            <w:pPr>
              <w:jc w:val="center"/>
            </w:pPr>
            <w:r>
              <w:t>Create Employee</w:t>
            </w:r>
          </w:p>
        </w:tc>
        <w:tc>
          <w:tcPr>
            <w:tcW w:w="2977" w:type="dxa"/>
          </w:tcPr>
          <w:p w14:paraId="7BD33326" w14:textId="77777777" w:rsidR="00E17120" w:rsidRDefault="00E17120" w:rsidP="00E17120">
            <w:pPr>
              <w:jc w:val="center"/>
            </w:pPr>
          </w:p>
          <w:p w14:paraId="36A514E6" w14:textId="77777777" w:rsidR="00003343" w:rsidRDefault="00003343" w:rsidP="00E17120">
            <w:pPr>
              <w:jc w:val="center"/>
            </w:pPr>
          </w:p>
          <w:p w14:paraId="3268AFBF" w14:textId="77777777" w:rsidR="00003343" w:rsidRDefault="00003343" w:rsidP="00E17120">
            <w:pPr>
              <w:jc w:val="center"/>
            </w:pPr>
          </w:p>
          <w:p w14:paraId="5FFEB90F" w14:textId="428F087E" w:rsidR="00E17120" w:rsidRDefault="00E17120" w:rsidP="00E17120">
            <w:pPr>
              <w:jc w:val="center"/>
            </w:pPr>
            <w:proofErr w:type="spellStart"/>
            <w:r>
              <w:t>onClick</w:t>
            </w:r>
            <w:proofErr w:type="spellEnd"/>
          </w:p>
        </w:tc>
        <w:tc>
          <w:tcPr>
            <w:tcW w:w="7702" w:type="dxa"/>
            <w:gridSpan w:val="3"/>
          </w:tcPr>
          <w:p w14:paraId="3F7A9CCC" w14:textId="77777777" w:rsidR="00E17120" w:rsidRDefault="00E17120" w:rsidP="006B4A9A"/>
          <w:p w14:paraId="4C3B733F" w14:textId="77777777" w:rsidR="00003343" w:rsidRDefault="00003343" w:rsidP="006B4A9A"/>
          <w:p w14:paraId="4F83BF34" w14:textId="77777777" w:rsidR="00003343" w:rsidRDefault="00003343" w:rsidP="006B4A9A"/>
          <w:p w14:paraId="4F20FDA2" w14:textId="70980201" w:rsidR="00E17120" w:rsidRDefault="00E17120" w:rsidP="006B4A9A">
            <w:r w:rsidRPr="00E17120">
              <w:t>sends the entered details for the</w:t>
            </w:r>
            <w:r>
              <w:t xml:space="preserve"> new</w:t>
            </w:r>
            <w:r w:rsidR="00C279AB">
              <w:t xml:space="preserve"> </w:t>
            </w:r>
            <w:r>
              <w:t>employee</w:t>
            </w:r>
            <w:r w:rsidRPr="00E17120">
              <w:t xml:space="preserve"> to the dat</w:t>
            </w:r>
            <w:r>
              <w:t>a</w:t>
            </w:r>
            <w:r w:rsidRPr="00E17120">
              <w:t xml:space="preserve">base to be validated if successful the user will be asked to confirm the details in the </w:t>
            </w:r>
            <w:proofErr w:type="spellStart"/>
            <w:r w:rsidRPr="00E17120">
              <w:t>confirm_new_employee</w:t>
            </w:r>
            <w:proofErr w:type="spellEnd"/>
            <w:r w:rsidRPr="00E17120">
              <w:t xml:space="preserve"> view</w:t>
            </w:r>
            <w:r>
              <w:t xml:space="preserve"> if not they will be shown an error</w:t>
            </w:r>
          </w:p>
        </w:tc>
      </w:tr>
      <w:tr w:rsidR="00E17120" w14:paraId="42418F1D" w14:textId="77777777" w:rsidTr="006B4A9A">
        <w:tc>
          <w:tcPr>
            <w:tcW w:w="2547" w:type="dxa"/>
          </w:tcPr>
          <w:p w14:paraId="375EB0A2" w14:textId="77777777" w:rsidR="00E17120" w:rsidRDefault="00E17120" w:rsidP="006B4A9A">
            <w:pPr>
              <w:jc w:val="center"/>
            </w:pPr>
            <w:r w:rsidRPr="00E17120">
              <w:rPr>
                <w:b/>
                <w:bCs/>
              </w:rPr>
              <w:t>Date:</w:t>
            </w:r>
            <w:r>
              <w:t xml:space="preserve"> 21/04/2023</w:t>
            </w:r>
          </w:p>
        </w:tc>
        <w:tc>
          <w:tcPr>
            <w:tcW w:w="2977" w:type="dxa"/>
          </w:tcPr>
          <w:p w14:paraId="46AAF677" w14:textId="77777777" w:rsidR="00E17120" w:rsidRPr="00E17120" w:rsidRDefault="00E17120" w:rsidP="006B4A9A">
            <w:pPr>
              <w:jc w:val="center"/>
            </w:pPr>
            <w:r>
              <w:rPr>
                <w:b/>
                <w:bCs/>
              </w:rPr>
              <w:t>System:</w:t>
            </w:r>
            <w:r>
              <w:t xml:space="preserve"> Birdston Kennels</w:t>
            </w:r>
          </w:p>
        </w:tc>
        <w:tc>
          <w:tcPr>
            <w:tcW w:w="7702" w:type="dxa"/>
            <w:gridSpan w:val="3"/>
          </w:tcPr>
          <w:p w14:paraId="27BE153D" w14:textId="77777777" w:rsidR="00E17120" w:rsidRPr="00E17120" w:rsidRDefault="00E17120" w:rsidP="006B4A9A">
            <w:pPr>
              <w:jc w:val="center"/>
            </w:pPr>
            <w:r>
              <w:rPr>
                <w:b/>
                <w:bCs/>
              </w:rPr>
              <w:t xml:space="preserve">Name: </w:t>
            </w:r>
            <w:r>
              <w:t>James R Park</w:t>
            </w:r>
          </w:p>
        </w:tc>
      </w:tr>
    </w:tbl>
    <w:p w14:paraId="05D0D01A" w14:textId="77777777" w:rsidR="00E17120" w:rsidRDefault="00E17120" w:rsidP="00273144"/>
    <w:p w14:paraId="6717A5A2" w14:textId="54D280CD" w:rsidR="00340E20" w:rsidRDefault="00340E20">
      <w:r>
        <w:br w:type="page"/>
      </w:r>
    </w:p>
    <w:p w14:paraId="394B5D5C" w14:textId="64ABB840" w:rsidR="00640187" w:rsidRDefault="00640187" w:rsidP="00640187">
      <w:pPr>
        <w:pStyle w:val="Heading1"/>
        <w:jc w:val="center"/>
        <w:rPr>
          <w:sz w:val="48"/>
          <w:szCs w:val="48"/>
        </w:rPr>
      </w:pPr>
      <w:r>
        <w:rPr>
          <w:sz w:val="48"/>
          <w:szCs w:val="48"/>
        </w:rPr>
        <w:lastRenderedPageBreak/>
        <w:t xml:space="preserve">Module Description </w:t>
      </w:r>
    </w:p>
    <w:tbl>
      <w:tblPr>
        <w:tblStyle w:val="TableGrid"/>
        <w:tblW w:w="13226" w:type="dxa"/>
        <w:tblLook w:val="04A0" w:firstRow="1" w:lastRow="0" w:firstColumn="1" w:lastColumn="0" w:noHBand="0" w:noVBand="1"/>
      </w:tblPr>
      <w:tblGrid>
        <w:gridCol w:w="2547"/>
        <w:gridCol w:w="1843"/>
        <w:gridCol w:w="4819"/>
        <w:gridCol w:w="4017"/>
      </w:tblGrid>
      <w:tr w:rsidR="00640187" w14:paraId="01799540" w14:textId="77777777" w:rsidTr="00640187">
        <w:tc>
          <w:tcPr>
            <w:tcW w:w="2547" w:type="dxa"/>
            <w:tcBorders>
              <w:right w:val="nil"/>
            </w:tcBorders>
          </w:tcPr>
          <w:p w14:paraId="0E8D2B48" w14:textId="77777777" w:rsidR="00640187" w:rsidRPr="00A96811" w:rsidRDefault="00640187" w:rsidP="006B4A9A">
            <w:pPr>
              <w:rPr>
                <w:b/>
                <w:bCs/>
              </w:rPr>
            </w:pPr>
            <w:r w:rsidRPr="00A96811">
              <w:rPr>
                <w:b/>
                <w:bCs/>
              </w:rPr>
              <w:t>Birdston Kennels</w:t>
            </w:r>
          </w:p>
        </w:tc>
        <w:tc>
          <w:tcPr>
            <w:tcW w:w="6662" w:type="dxa"/>
            <w:gridSpan w:val="2"/>
            <w:tcBorders>
              <w:left w:val="nil"/>
              <w:bottom w:val="single" w:sz="4" w:space="0" w:color="auto"/>
              <w:right w:val="nil"/>
            </w:tcBorders>
          </w:tcPr>
          <w:p w14:paraId="58C2240C" w14:textId="77777777" w:rsidR="00640187" w:rsidRDefault="00640187" w:rsidP="006B4A9A"/>
        </w:tc>
        <w:tc>
          <w:tcPr>
            <w:tcW w:w="4017" w:type="dxa"/>
            <w:tcBorders>
              <w:left w:val="nil"/>
            </w:tcBorders>
          </w:tcPr>
          <w:p w14:paraId="2AEDD7B9" w14:textId="77777777" w:rsidR="00640187" w:rsidRDefault="00640187" w:rsidP="006B4A9A"/>
        </w:tc>
      </w:tr>
      <w:tr w:rsidR="00640187" w14:paraId="2F07B69B" w14:textId="77777777" w:rsidTr="00640187">
        <w:tc>
          <w:tcPr>
            <w:tcW w:w="2547" w:type="dxa"/>
            <w:tcBorders>
              <w:right w:val="nil"/>
            </w:tcBorders>
          </w:tcPr>
          <w:p w14:paraId="246A720B" w14:textId="13CDCDC0" w:rsidR="00640187" w:rsidRPr="00640187" w:rsidRDefault="00640187" w:rsidP="006B4A9A">
            <w:r>
              <w:rPr>
                <w:b/>
                <w:bCs/>
              </w:rPr>
              <w:t xml:space="preserve">Controller: </w:t>
            </w:r>
            <w:r>
              <w:t>Booking</w:t>
            </w:r>
          </w:p>
        </w:tc>
        <w:tc>
          <w:tcPr>
            <w:tcW w:w="6662" w:type="dxa"/>
            <w:gridSpan w:val="2"/>
            <w:tcBorders>
              <w:left w:val="nil"/>
              <w:bottom w:val="single" w:sz="4" w:space="0" w:color="auto"/>
              <w:right w:val="nil"/>
            </w:tcBorders>
          </w:tcPr>
          <w:p w14:paraId="22A5CF50" w14:textId="77777777" w:rsidR="00640187" w:rsidRDefault="00640187" w:rsidP="006B4A9A"/>
        </w:tc>
        <w:tc>
          <w:tcPr>
            <w:tcW w:w="4017" w:type="dxa"/>
            <w:tcBorders>
              <w:left w:val="nil"/>
            </w:tcBorders>
          </w:tcPr>
          <w:p w14:paraId="4E0EF632" w14:textId="77777777" w:rsidR="00640187" w:rsidRDefault="00640187" w:rsidP="006B4A9A"/>
        </w:tc>
      </w:tr>
      <w:tr w:rsidR="00640187" w14:paraId="20F4FF8C" w14:textId="77777777" w:rsidTr="00640187">
        <w:tc>
          <w:tcPr>
            <w:tcW w:w="2547" w:type="dxa"/>
            <w:tcBorders>
              <w:right w:val="nil"/>
            </w:tcBorders>
          </w:tcPr>
          <w:p w14:paraId="305F5ED7" w14:textId="00573F74" w:rsidR="00640187" w:rsidRPr="00A96811" w:rsidRDefault="00640187" w:rsidP="006B4A9A">
            <w:pPr>
              <w:rPr>
                <w:b/>
                <w:bCs/>
              </w:rPr>
            </w:pPr>
            <w:r>
              <w:rPr>
                <w:b/>
                <w:bCs/>
              </w:rPr>
              <w:t>Module Description</w:t>
            </w:r>
          </w:p>
        </w:tc>
        <w:tc>
          <w:tcPr>
            <w:tcW w:w="6662" w:type="dxa"/>
            <w:gridSpan w:val="2"/>
            <w:tcBorders>
              <w:left w:val="nil"/>
              <w:bottom w:val="single" w:sz="4" w:space="0" w:color="auto"/>
              <w:right w:val="nil"/>
            </w:tcBorders>
          </w:tcPr>
          <w:p w14:paraId="55C6267D" w14:textId="77777777" w:rsidR="00640187" w:rsidRDefault="00640187" w:rsidP="006B4A9A"/>
        </w:tc>
        <w:tc>
          <w:tcPr>
            <w:tcW w:w="4017" w:type="dxa"/>
            <w:tcBorders>
              <w:left w:val="nil"/>
            </w:tcBorders>
          </w:tcPr>
          <w:p w14:paraId="2DBF5A39" w14:textId="77777777" w:rsidR="00640187" w:rsidRDefault="00640187" w:rsidP="006B4A9A"/>
        </w:tc>
      </w:tr>
      <w:tr w:rsidR="004A6359" w14:paraId="69218487" w14:textId="77777777" w:rsidTr="004A6359">
        <w:tc>
          <w:tcPr>
            <w:tcW w:w="13226" w:type="dxa"/>
            <w:gridSpan w:val="4"/>
            <w:tcBorders>
              <w:bottom w:val="single" w:sz="4" w:space="0" w:color="auto"/>
              <w:right w:val="single" w:sz="4" w:space="0" w:color="auto"/>
            </w:tcBorders>
          </w:tcPr>
          <w:p w14:paraId="71FC523B" w14:textId="2005818F" w:rsidR="004A6359" w:rsidRPr="00A96811" w:rsidRDefault="004A6359" w:rsidP="006B4A9A">
            <w:r>
              <w:rPr>
                <w:b/>
                <w:bCs/>
              </w:rPr>
              <w:t>Module Title</w:t>
            </w:r>
            <w:r>
              <w:rPr>
                <w:b/>
                <w:bCs/>
              </w:rPr>
              <w:t xml:space="preserve">: </w:t>
            </w:r>
            <w:r>
              <w:rPr>
                <w:b/>
                <w:bCs/>
              </w:rPr>
              <w:t xml:space="preserve"> </w:t>
            </w:r>
            <w:proofErr w:type="spellStart"/>
            <w:r>
              <w:rPr>
                <w:b/>
                <w:bCs/>
              </w:rPr>
              <w:t>createBooking</w:t>
            </w:r>
            <w:proofErr w:type="spellEnd"/>
          </w:p>
        </w:tc>
      </w:tr>
      <w:tr w:rsidR="00640187" w14:paraId="639D2602" w14:textId="77777777" w:rsidTr="00640187">
        <w:trPr>
          <w:trHeight w:val="1720"/>
        </w:trPr>
        <w:tc>
          <w:tcPr>
            <w:tcW w:w="13226" w:type="dxa"/>
            <w:gridSpan w:val="4"/>
            <w:tcBorders>
              <w:right w:val="single" w:sz="4" w:space="0" w:color="auto"/>
            </w:tcBorders>
          </w:tcPr>
          <w:p w14:paraId="4B53C941" w14:textId="77777777" w:rsidR="00640187" w:rsidRDefault="00640187" w:rsidP="006B4A9A">
            <w:pPr>
              <w:rPr>
                <w:b/>
                <w:bCs/>
              </w:rPr>
            </w:pPr>
          </w:p>
          <w:p w14:paraId="7088A633" w14:textId="77777777" w:rsidR="004A6359" w:rsidRDefault="004A6359" w:rsidP="006B4A9A">
            <w:pPr>
              <w:rPr>
                <w:b/>
                <w:bCs/>
              </w:rPr>
            </w:pPr>
            <w:r w:rsidRPr="004A6359">
              <w:rPr>
                <w:b/>
                <w:bCs/>
              </w:rPr>
              <w:t>Description</w:t>
            </w:r>
            <w:r>
              <w:rPr>
                <w:b/>
                <w:bCs/>
              </w:rPr>
              <w:t>:</w:t>
            </w:r>
          </w:p>
          <w:p w14:paraId="164C6A8D" w14:textId="77777777" w:rsidR="004A6359" w:rsidRDefault="004A6359" w:rsidP="006B4A9A">
            <w:pPr>
              <w:rPr>
                <w:b/>
                <w:bCs/>
              </w:rPr>
            </w:pPr>
          </w:p>
          <w:p w14:paraId="0B148909" w14:textId="1583CF61" w:rsidR="004A6359" w:rsidRPr="004A6359" w:rsidRDefault="004A6359" w:rsidP="006B4A9A">
            <w:r>
              <w:t>This module is used for taken the entered. This method is a post method from when the create booking form is submitted by the user</w:t>
            </w:r>
          </w:p>
        </w:tc>
      </w:tr>
      <w:tr w:rsidR="00640187" w14:paraId="39E9CC7F" w14:textId="77777777" w:rsidTr="00276C2B">
        <w:trPr>
          <w:trHeight w:val="1269"/>
        </w:trPr>
        <w:tc>
          <w:tcPr>
            <w:tcW w:w="13226" w:type="dxa"/>
            <w:gridSpan w:val="4"/>
            <w:tcBorders>
              <w:right w:val="single" w:sz="4" w:space="0" w:color="auto"/>
            </w:tcBorders>
          </w:tcPr>
          <w:p w14:paraId="7ED47B11" w14:textId="77777777" w:rsidR="00640187" w:rsidRDefault="00640187" w:rsidP="006B4A9A">
            <w:pPr>
              <w:rPr>
                <w:b/>
                <w:bCs/>
              </w:rPr>
            </w:pPr>
          </w:p>
          <w:p w14:paraId="043B3E62" w14:textId="77777777" w:rsidR="004A6359" w:rsidRDefault="004A6359" w:rsidP="006B4A9A">
            <w:pPr>
              <w:rPr>
                <w:b/>
                <w:bCs/>
              </w:rPr>
            </w:pPr>
            <w:r>
              <w:rPr>
                <w:b/>
                <w:bCs/>
              </w:rPr>
              <w:t>Pseudo Code:</w:t>
            </w:r>
          </w:p>
          <w:p w14:paraId="57AAC2AB" w14:textId="77777777" w:rsidR="004A6359" w:rsidRDefault="004A6359" w:rsidP="006B4A9A">
            <w:pPr>
              <w:rPr>
                <w:b/>
                <w:bCs/>
              </w:rPr>
            </w:pPr>
          </w:p>
          <w:p w14:paraId="3472A572" w14:textId="77777777" w:rsidR="004A6359" w:rsidRDefault="004A6359" w:rsidP="006B4A9A">
            <w:r>
              <w:t xml:space="preserve">Get </w:t>
            </w:r>
            <w:proofErr w:type="spellStart"/>
            <w:r>
              <w:t>arrivalDate</w:t>
            </w:r>
            <w:proofErr w:type="spellEnd"/>
            <w:r>
              <w:t xml:space="preserve"> from Model</w:t>
            </w:r>
          </w:p>
          <w:p w14:paraId="6A65B68F" w14:textId="24F0EAD1" w:rsidR="004A6359" w:rsidRDefault="004A6359" w:rsidP="006B4A9A">
            <w:r>
              <w:t xml:space="preserve">Get </w:t>
            </w:r>
            <w:proofErr w:type="spellStart"/>
            <w:r>
              <w:t>departureDate</w:t>
            </w:r>
            <w:proofErr w:type="spellEnd"/>
            <w:r>
              <w:t xml:space="preserve"> from Model</w:t>
            </w:r>
          </w:p>
          <w:p w14:paraId="0814E70F" w14:textId="77777777" w:rsidR="004A6359" w:rsidRDefault="004A6359" w:rsidP="006B4A9A"/>
          <w:p w14:paraId="7A9ECE51" w14:textId="6CD25481" w:rsidR="004A6359" w:rsidRDefault="004A6359" w:rsidP="006B4A9A">
            <w:r>
              <w:t xml:space="preserve">If </w:t>
            </w:r>
            <w:proofErr w:type="spellStart"/>
            <w:r>
              <w:t>arivalDate</w:t>
            </w:r>
            <w:proofErr w:type="spellEnd"/>
            <w:r>
              <w:t xml:space="preserve"> is before now</w:t>
            </w:r>
          </w:p>
          <w:p w14:paraId="26B9BCC1" w14:textId="5E230A2F" w:rsidR="004A6359" w:rsidRDefault="004A6359" w:rsidP="006B4A9A">
            <w:r>
              <w:t xml:space="preserve">    Throw error</w:t>
            </w:r>
          </w:p>
          <w:p w14:paraId="514A87F9" w14:textId="77777777" w:rsidR="004A6359" w:rsidRDefault="004A6359" w:rsidP="006B4A9A">
            <w:r>
              <w:t xml:space="preserve">Else if departure date is before </w:t>
            </w:r>
            <w:proofErr w:type="spellStart"/>
            <w:r>
              <w:t>arrivalDate</w:t>
            </w:r>
            <w:proofErr w:type="spellEnd"/>
          </w:p>
          <w:p w14:paraId="02FB5C6C" w14:textId="6B16629C" w:rsidR="004A6359" w:rsidRDefault="004A6359" w:rsidP="006B4A9A">
            <w:r>
              <w:t xml:space="preserve">    Throw error</w:t>
            </w:r>
          </w:p>
          <w:p w14:paraId="14648E37" w14:textId="77777777" w:rsidR="004A6359" w:rsidRDefault="004A6359" w:rsidP="006B4A9A"/>
          <w:p w14:paraId="3996F967" w14:textId="31CE3CB8" w:rsidR="004A6359" w:rsidRDefault="004A6359" w:rsidP="006B4A9A">
            <w:r>
              <w:t>Get Dogs</w:t>
            </w:r>
          </w:p>
          <w:p w14:paraId="18E0F137" w14:textId="77777777" w:rsidR="004A6359" w:rsidRDefault="004A6359" w:rsidP="006B4A9A"/>
          <w:p w14:paraId="7A6E391E" w14:textId="79952F43" w:rsidR="004A6359" w:rsidRDefault="004A6359" w:rsidP="006B4A9A">
            <w:r>
              <w:t>Check dogs have are valid for stay</w:t>
            </w:r>
          </w:p>
          <w:p w14:paraId="0A46DE6F" w14:textId="77777777" w:rsidR="004A6359" w:rsidRDefault="004A6359" w:rsidP="006B4A9A"/>
          <w:p w14:paraId="562C6B6F" w14:textId="61A759BE" w:rsidR="004A6359" w:rsidRDefault="004A6359" w:rsidP="006B4A9A">
            <w:r>
              <w:t xml:space="preserve">If not valid </w:t>
            </w:r>
          </w:p>
          <w:p w14:paraId="3B6B1B7A" w14:textId="1EF124D1" w:rsidR="004A6359" w:rsidRDefault="004A6359" w:rsidP="006B4A9A">
            <w:r>
              <w:t xml:space="preserve">    Throw error</w:t>
            </w:r>
          </w:p>
          <w:p w14:paraId="1BC29974" w14:textId="77777777" w:rsidR="004A6359" w:rsidRDefault="004A6359" w:rsidP="006B4A9A"/>
          <w:p w14:paraId="0AE0B636" w14:textId="77777777" w:rsidR="004A6359" w:rsidRDefault="004A6359" w:rsidP="006B4A9A"/>
          <w:p w14:paraId="425951B8" w14:textId="77777777" w:rsidR="004A6359" w:rsidRDefault="004A6359" w:rsidP="006B4A9A"/>
          <w:p w14:paraId="7058E56B" w14:textId="77777777" w:rsidR="004A6359" w:rsidRDefault="004A6359" w:rsidP="006B4A9A"/>
          <w:p w14:paraId="30F43687" w14:textId="3C8ACB40" w:rsidR="004A6359" w:rsidRDefault="004A6359" w:rsidP="006B4A9A">
            <w:r>
              <w:t>Create new Booking object</w:t>
            </w:r>
          </w:p>
          <w:p w14:paraId="64EF97F6" w14:textId="77777777" w:rsidR="004A6359" w:rsidRDefault="004A6359" w:rsidP="006B4A9A"/>
          <w:p w14:paraId="322B077D" w14:textId="2C4D2C61" w:rsidR="004A6359" w:rsidRDefault="004A6359" w:rsidP="006B4A9A">
            <w:r>
              <w:t xml:space="preserve">Set </w:t>
            </w:r>
            <w:proofErr w:type="spellStart"/>
            <w:r>
              <w:t>arrivalDate</w:t>
            </w:r>
            <w:proofErr w:type="spellEnd"/>
          </w:p>
          <w:p w14:paraId="1797F8AB" w14:textId="049DE3A1" w:rsidR="004A6359" w:rsidRDefault="004A6359" w:rsidP="006B4A9A">
            <w:r>
              <w:t xml:space="preserve">Set </w:t>
            </w:r>
            <w:proofErr w:type="spellStart"/>
            <w:r>
              <w:t>departureDate</w:t>
            </w:r>
            <w:proofErr w:type="spellEnd"/>
          </w:p>
          <w:p w14:paraId="7C44B978" w14:textId="538F8A3D" w:rsidR="004A6359" w:rsidRDefault="004A6359" w:rsidP="006B4A9A">
            <w:r>
              <w:t xml:space="preserve">Set </w:t>
            </w:r>
            <w:proofErr w:type="spellStart"/>
            <w:r>
              <w:t>dateOfBooking</w:t>
            </w:r>
            <w:proofErr w:type="spellEnd"/>
            <w:r>
              <w:t xml:space="preserve"> to now</w:t>
            </w:r>
          </w:p>
          <w:p w14:paraId="42A0B729" w14:textId="4FA7F986" w:rsidR="004A6359" w:rsidRDefault="004A6359" w:rsidP="006B4A9A">
            <w:r>
              <w:t>Set customer to current user</w:t>
            </w:r>
          </w:p>
          <w:p w14:paraId="3476226D" w14:textId="465B7D9B" w:rsidR="004A6359" w:rsidRDefault="004A6359" w:rsidP="006B4A9A">
            <w:r>
              <w:t>Set dogs</w:t>
            </w:r>
          </w:p>
          <w:p w14:paraId="5E386CFE" w14:textId="77777777" w:rsidR="004A6359" w:rsidRDefault="004A6359" w:rsidP="006B4A9A"/>
          <w:p w14:paraId="1B6BE935" w14:textId="004AD8CC" w:rsidR="00673DB4" w:rsidRDefault="00673DB4" w:rsidP="006B4A9A">
            <w:r>
              <w:t>If available kennel is not found</w:t>
            </w:r>
          </w:p>
          <w:p w14:paraId="0B68E8C1" w14:textId="45D6E82D" w:rsidR="00673DB4" w:rsidRDefault="00673DB4" w:rsidP="006B4A9A">
            <w:r>
              <w:t xml:space="preserve">    Throw error</w:t>
            </w:r>
          </w:p>
          <w:p w14:paraId="542EE699" w14:textId="77777777" w:rsidR="00673DB4" w:rsidRDefault="00673DB4" w:rsidP="006B4A9A"/>
          <w:p w14:paraId="43BC1C88" w14:textId="1DA3E7C1" w:rsidR="004A6359" w:rsidRDefault="004A6359" w:rsidP="006B4A9A">
            <w:r>
              <w:t>Calculate price</w:t>
            </w:r>
          </w:p>
          <w:p w14:paraId="4950BAEC" w14:textId="5D429F30" w:rsidR="004A6359" w:rsidRDefault="004A6359" w:rsidP="006B4A9A">
            <w:r>
              <w:t>Set price</w:t>
            </w:r>
          </w:p>
          <w:p w14:paraId="76CFB326" w14:textId="030E789B" w:rsidR="004A6359" w:rsidRDefault="00673DB4" w:rsidP="006B4A9A">
            <w:r>
              <w:t>Set Kennel</w:t>
            </w:r>
          </w:p>
          <w:p w14:paraId="707E8657" w14:textId="77777777" w:rsidR="00673DB4" w:rsidRDefault="00673DB4" w:rsidP="006B4A9A"/>
          <w:p w14:paraId="634DA12E" w14:textId="16270256" w:rsidR="004A6359" w:rsidRDefault="004A6359" w:rsidP="006B4A9A">
            <w:r>
              <w:t xml:space="preserve">Return booking to </w:t>
            </w:r>
            <w:proofErr w:type="spellStart"/>
            <w:r>
              <w:t>confirmBooking</w:t>
            </w:r>
            <w:proofErr w:type="spellEnd"/>
            <w:r>
              <w:t xml:space="preserve"> view</w:t>
            </w:r>
          </w:p>
          <w:p w14:paraId="5645FDDE" w14:textId="7895573B" w:rsidR="00673DB4" w:rsidRDefault="00673DB4" w:rsidP="006B4A9A"/>
          <w:p w14:paraId="05A05E61" w14:textId="2117485D" w:rsidR="00673DB4" w:rsidRDefault="00673DB4" w:rsidP="006B4A9A">
            <w:r>
              <w:t xml:space="preserve">If user agrees to booking </w:t>
            </w:r>
            <w:proofErr w:type="spellStart"/>
            <w:r>
              <w:t>booking</w:t>
            </w:r>
            <w:proofErr w:type="spellEnd"/>
            <w:r>
              <w:t xml:space="preserve"> is returned</w:t>
            </w:r>
          </w:p>
          <w:p w14:paraId="69BBFD4B" w14:textId="77777777" w:rsidR="00673DB4" w:rsidRDefault="00673DB4" w:rsidP="006B4A9A"/>
          <w:p w14:paraId="1CFDFFB8" w14:textId="37674D29" w:rsidR="00673DB4" w:rsidRDefault="00673DB4" w:rsidP="006B4A9A">
            <w:r>
              <w:t xml:space="preserve">If grooming requested </w:t>
            </w:r>
          </w:p>
          <w:p w14:paraId="77451529" w14:textId="3A6D6538" w:rsidR="00673DB4" w:rsidRDefault="00673DB4" w:rsidP="006B4A9A">
            <w:r>
              <w:t xml:space="preserve">   Set grooming true</w:t>
            </w:r>
          </w:p>
          <w:p w14:paraId="176EF002" w14:textId="13DE0D8A" w:rsidR="00673DB4" w:rsidRDefault="00673DB4" w:rsidP="006B4A9A">
            <w:r>
              <w:t xml:space="preserve">Else </w:t>
            </w:r>
          </w:p>
          <w:p w14:paraId="296D23E2" w14:textId="1B9D2A31" w:rsidR="00673DB4" w:rsidRDefault="00673DB4" w:rsidP="006B4A9A">
            <w:r>
              <w:t xml:space="preserve">   Set grooming false</w:t>
            </w:r>
          </w:p>
          <w:p w14:paraId="77EDA883" w14:textId="77777777" w:rsidR="00673DB4" w:rsidRDefault="00673DB4" w:rsidP="006B4A9A"/>
          <w:p w14:paraId="44D19F64" w14:textId="02B7DAEF" w:rsidR="00673DB4" w:rsidRDefault="00673DB4" w:rsidP="006B4A9A">
            <w:r>
              <w:t>Redirect to payment process</w:t>
            </w:r>
          </w:p>
          <w:p w14:paraId="6E23D2DD" w14:textId="77777777" w:rsidR="00673DB4" w:rsidRDefault="00673DB4" w:rsidP="006B4A9A"/>
          <w:p w14:paraId="6D619673" w14:textId="55D5EF15" w:rsidR="00673DB4" w:rsidRDefault="00673DB4" w:rsidP="006B4A9A">
            <w:r>
              <w:t>If booking successful</w:t>
            </w:r>
          </w:p>
          <w:p w14:paraId="30C81A3D" w14:textId="1718684D" w:rsidR="00673DB4" w:rsidRDefault="00673DB4" w:rsidP="006B4A9A">
            <w:r>
              <w:t xml:space="preserve">    Store booking in database</w:t>
            </w:r>
          </w:p>
          <w:p w14:paraId="4A5F04C9" w14:textId="2CE05BE7" w:rsidR="00673DB4" w:rsidRDefault="00673DB4" w:rsidP="006B4A9A">
            <w:r>
              <w:t xml:space="preserve">    Send confirmation email</w:t>
            </w:r>
          </w:p>
          <w:p w14:paraId="4996E719" w14:textId="0B7913F6" w:rsidR="00673DB4" w:rsidRDefault="00673DB4" w:rsidP="006B4A9A">
            <w:r>
              <w:lastRenderedPageBreak/>
              <w:t>Else</w:t>
            </w:r>
          </w:p>
          <w:p w14:paraId="4508F58A" w14:textId="7AEE46FF" w:rsidR="00673DB4" w:rsidRDefault="00673DB4" w:rsidP="006B4A9A">
            <w:r>
              <w:t xml:space="preserve">    Throw error</w:t>
            </w:r>
          </w:p>
          <w:p w14:paraId="3EC286F6" w14:textId="7498C975" w:rsidR="00673DB4" w:rsidRDefault="00673DB4" w:rsidP="006B4A9A">
            <w:r>
              <w:t xml:space="preserve">    Cancel order</w:t>
            </w:r>
          </w:p>
          <w:p w14:paraId="50987F22" w14:textId="77777777" w:rsidR="00673DB4" w:rsidRDefault="00673DB4" w:rsidP="006B4A9A"/>
          <w:p w14:paraId="3A7699CA" w14:textId="77777777" w:rsidR="00673DB4" w:rsidRDefault="00673DB4" w:rsidP="006B4A9A"/>
          <w:p w14:paraId="24F27BFD" w14:textId="334F4448" w:rsidR="004A6359" w:rsidRDefault="004A6359" w:rsidP="006B4A9A">
            <w:r>
              <w:t xml:space="preserve"> </w:t>
            </w:r>
          </w:p>
          <w:p w14:paraId="5D1641DE" w14:textId="5B1974B3" w:rsidR="004A6359" w:rsidRPr="004A6359" w:rsidRDefault="004A6359" w:rsidP="006B4A9A"/>
        </w:tc>
      </w:tr>
      <w:tr w:rsidR="00640187" w14:paraId="79F206ED" w14:textId="77777777" w:rsidTr="00640187">
        <w:tc>
          <w:tcPr>
            <w:tcW w:w="4390" w:type="dxa"/>
            <w:gridSpan w:val="2"/>
          </w:tcPr>
          <w:p w14:paraId="34F5D041" w14:textId="77777777" w:rsidR="00640187" w:rsidRDefault="00640187" w:rsidP="006B4A9A">
            <w:pPr>
              <w:jc w:val="center"/>
            </w:pPr>
            <w:r w:rsidRPr="00E17120">
              <w:rPr>
                <w:b/>
                <w:bCs/>
              </w:rPr>
              <w:lastRenderedPageBreak/>
              <w:t>Date:</w:t>
            </w:r>
            <w:r>
              <w:t xml:space="preserve"> 21/04/2023</w:t>
            </w:r>
          </w:p>
        </w:tc>
        <w:tc>
          <w:tcPr>
            <w:tcW w:w="4819" w:type="dxa"/>
          </w:tcPr>
          <w:p w14:paraId="55431864" w14:textId="77777777" w:rsidR="00640187" w:rsidRPr="00E17120" w:rsidRDefault="00640187" w:rsidP="006B4A9A">
            <w:pPr>
              <w:jc w:val="center"/>
            </w:pPr>
            <w:r>
              <w:rPr>
                <w:b/>
                <w:bCs/>
              </w:rPr>
              <w:t>System:</w:t>
            </w:r>
            <w:r>
              <w:t xml:space="preserve"> Birdston Kennels</w:t>
            </w:r>
          </w:p>
        </w:tc>
        <w:tc>
          <w:tcPr>
            <w:tcW w:w="4017" w:type="dxa"/>
          </w:tcPr>
          <w:p w14:paraId="0A0B98D0" w14:textId="77777777" w:rsidR="00640187" w:rsidRPr="00E17120" w:rsidRDefault="00640187" w:rsidP="006B4A9A">
            <w:pPr>
              <w:jc w:val="center"/>
            </w:pPr>
            <w:r>
              <w:rPr>
                <w:b/>
                <w:bCs/>
              </w:rPr>
              <w:t xml:space="preserve">Name: </w:t>
            </w:r>
            <w:r>
              <w:t>James R Park</w:t>
            </w:r>
          </w:p>
        </w:tc>
      </w:tr>
    </w:tbl>
    <w:p w14:paraId="2AA41DA1" w14:textId="77777777" w:rsidR="00E17120" w:rsidRDefault="00E17120" w:rsidP="00273144"/>
    <w:p w14:paraId="3DEF9FC9" w14:textId="6B796B33" w:rsidR="00276C2B" w:rsidRDefault="00276C2B">
      <w:r>
        <w:br w:type="page"/>
      </w:r>
    </w:p>
    <w:p w14:paraId="2C1264DC" w14:textId="77777777" w:rsidR="00640187" w:rsidRDefault="00640187" w:rsidP="00273144"/>
    <w:tbl>
      <w:tblPr>
        <w:tblStyle w:val="TableGrid"/>
        <w:tblW w:w="13226" w:type="dxa"/>
        <w:tblLook w:val="04A0" w:firstRow="1" w:lastRow="0" w:firstColumn="1" w:lastColumn="0" w:noHBand="0" w:noVBand="1"/>
      </w:tblPr>
      <w:tblGrid>
        <w:gridCol w:w="2547"/>
        <w:gridCol w:w="1843"/>
        <w:gridCol w:w="4819"/>
        <w:gridCol w:w="4017"/>
      </w:tblGrid>
      <w:tr w:rsidR="00276C2B" w14:paraId="0BF6C771" w14:textId="77777777" w:rsidTr="006B4A9A">
        <w:tc>
          <w:tcPr>
            <w:tcW w:w="2547" w:type="dxa"/>
            <w:tcBorders>
              <w:right w:val="nil"/>
            </w:tcBorders>
          </w:tcPr>
          <w:p w14:paraId="3897AB99" w14:textId="77777777" w:rsidR="00276C2B" w:rsidRPr="00A96811" w:rsidRDefault="00276C2B" w:rsidP="006B4A9A">
            <w:pPr>
              <w:rPr>
                <w:b/>
                <w:bCs/>
              </w:rPr>
            </w:pPr>
            <w:r w:rsidRPr="00A96811">
              <w:rPr>
                <w:b/>
                <w:bCs/>
              </w:rPr>
              <w:t>Birdston Kennels</w:t>
            </w:r>
          </w:p>
        </w:tc>
        <w:tc>
          <w:tcPr>
            <w:tcW w:w="6662" w:type="dxa"/>
            <w:gridSpan w:val="2"/>
            <w:tcBorders>
              <w:left w:val="nil"/>
              <w:bottom w:val="single" w:sz="4" w:space="0" w:color="auto"/>
              <w:right w:val="nil"/>
            </w:tcBorders>
          </w:tcPr>
          <w:p w14:paraId="2D9EEAB2" w14:textId="77777777" w:rsidR="00276C2B" w:rsidRDefault="00276C2B" w:rsidP="006B4A9A"/>
        </w:tc>
        <w:tc>
          <w:tcPr>
            <w:tcW w:w="4017" w:type="dxa"/>
            <w:tcBorders>
              <w:left w:val="nil"/>
            </w:tcBorders>
          </w:tcPr>
          <w:p w14:paraId="449E6789" w14:textId="77777777" w:rsidR="00276C2B" w:rsidRDefault="00276C2B" w:rsidP="006B4A9A"/>
        </w:tc>
      </w:tr>
      <w:tr w:rsidR="00276C2B" w14:paraId="694A11AB" w14:textId="77777777" w:rsidTr="006B4A9A">
        <w:tc>
          <w:tcPr>
            <w:tcW w:w="2547" w:type="dxa"/>
            <w:tcBorders>
              <w:right w:val="nil"/>
            </w:tcBorders>
          </w:tcPr>
          <w:p w14:paraId="154DF745" w14:textId="77777777" w:rsidR="00276C2B" w:rsidRPr="00640187" w:rsidRDefault="00276C2B" w:rsidP="006B4A9A">
            <w:r>
              <w:rPr>
                <w:b/>
                <w:bCs/>
              </w:rPr>
              <w:t xml:space="preserve">Controller: </w:t>
            </w:r>
            <w:r>
              <w:t>Booking</w:t>
            </w:r>
          </w:p>
        </w:tc>
        <w:tc>
          <w:tcPr>
            <w:tcW w:w="6662" w:type="dxa"/>
            <w:gridSpan w:val="2"/>
            <w:tcBorders>
              <w:left w:val="nil"/>
              <w:bottom w:val="single" w:sz="4" w:space="0" w:color="auto"/>
              <w:right w:val="nil"/>
            </w:tcBorders>
          </w:tcPr>
          <w:p w14:paraId="6B13D4E6" w14:textId="77777777" w:rsidR="00276C2B" w:rsidRDefault="00276C2B" w:rsidP="006B4A9A"/>
        </w:tc>
        <w:tc>
          <w:tcPr>
            <w:tcW w:w="4017" w:type="dxa"/>
            <w:tcBorders>
              <w:left w:val="nil"/>
            </w:tcBorders>
          </w:tcPr>
          <w:p w14:paraId="72DB7CA7" w14:textId="77777777" w:rsidR="00276C2B" w:rsidRDefault="00276C2B" w:rsidP="006B4A9A"/>
        </w:tc>
      </w:tr>
      <w:tr w:rsidR="00276C2B" w14:paraId="30044A0E" w14:textId="77777777" w:rsidTr="006B4A9A">
        <w:tc>
          <w:tcPr>
            <w:tcW w:w="2547" w:type="dxa"/>
            <w:tcBorders>
              <w:right w:val="nil"/>
            </w:tcBorders>
          </w:tcPr>
          <w:p w14:paraId="5994C8D4" w14:textId="77777777" w:rsidR="00276C2B" w:rsidRPr="00A96811" w:rsidRDefault="00276C2B" w:rsidP="006B4A9A">
            <w:pPr>
              <w:rPr>
                <w:b/>
                <w:bCs/>
              </w:rPr>
            </w:pPr>
            <w:r>
              <w:rPr>
                <w:b/>
                <w:bCs/>
              </w:rPr>
              <w:t>Module Description</w:t>
            </w:r>
          </w:p>
        </w:tc>
        <w:tc>
          <w:tcPr>
            <w:tcW w:w="6662" w:type="dxa"/>
            <w:gridSpan w:val="2"/>
            <w:tcBorders>
              <w:left w:val="nil"/>
              <w:bottom w:val="single" w:sz="4" w:space="0" w:color="auto"/>
              <w:right w:val="nil"/>
            </w:tcBorders>
          </w:tcPr>
          <w:p w14:paraId="3BE94296" w14:textId="77777777" w:rsidR="00276C2B" w:rsidRDefault="00276C2B" w:rsidP="006B4A9A"/>
        </w:tc>
        <w:tc>
          <w:tcPr>
            <w:tcW w:w="4017" w:type="dxa"/>
            <w:tcBorders>
              <w:left w:val="nil"/>
            </w:tcBorders>
          </w:tcPr>
          <w:p w14:paraId="7EAC3899" w14:textId="77777777" w:rsidR="00276C2B" w:rsidRDefault="00276C2B" w:rsidP="006B4A9A"/>
        </w:tc>
      </w:tr>
      <w:tr w:rsidR="00276C2B" w14:paraId="3C595075" w14:textId="77777777" w:rsidTr="006B4A9A">
        <w:tc>
          <w:tcPr>
            <w:tcW w:w="13226" w:type="dxa"/>
            <w:gridSpan w:val="4"/>
            <w:tcBorders>
              <w:bottom w:val="single" w:sz="4" w:space="0" w:color="auto"/>
              <w:right w:val="single" w:sz="4" w:space="0" w:color="auto"/>
            </w:tcBorders>
          </w:tcPr>
          <w:p w14:paraId="2F99DA52" w14:textId="5845E20C" w:rsidR="00276C2B" w:rsidRPr="00276C2B" w:rsidRDefault="00276C2B" w:rsidP="006B4A9A">
            <w:r>
              <w:rPr>
                <w:b/>
                <w:bCs/>
              </w:rPr>
              <w:t xml:space="preserve">Module Title:  </w:t>
            </w:r>
            <w:proofErr w:type="spellStart"/>
            <w:r>
              <w:t>CreateEmployee</w:t>
            </w:r>
            <w:proofErr w:type="spellEnd"/>
          </w:p>
        </w:tc>
      </w:tr>
      <w:tr w:rsidR="00276C2B" w14:paraId="67D34E61" w14:textId="77777777" w:rsidTr="0072788F">
        <w:trPr>
          <w:trHeight w:val="1505"/>
        </w:trPr>
        <w:tc>
          <w:tcPr>
            <w:tcW w:w="13226" w:type="dxa"/>
            <w:gridSpan w:val="4"/>
            <w:tcBorders>
              <w:right w:val="single" w:sz="4" w:space="0" w:color="auto"/>
            </w:tcBorders>
          </w:tcPr>
          <w:p w14:paraId="49707C15" w14:textId="77777777" w:rsidR="00276C2B" w:rsidRDefault="00276C2B" w:rsidP="006B4A9A">
            <w:pPr>
              <w:rPr>
                <w:b/>
                <w:bCs/>
              </w:rPr>
            </w:pPr>
          </w:p>
          <w:p w14:paraId="7B551AD3" w14:textId="77777777" w:rsidR="00276C2B" w:rsidRDefault="00276C2B" w:rsidP="006B4A9A">
            <w:pPr>
              <w:rPr>
                <w:b/>
                <w:bCs/>
              </w:rPr>
            </w:pPr>
            <w:r w:rsidRPr="004A6359">
              <w:rPr>
                <w:b/>
                <w:bCs/>
              </w:rPr>
              <w:t>Description</w:t>
            </w:r>
            <w:r>
              <w:rPr>
                <w:b/>
                <w:bCs/>
              </w:rPr>
              <w:t>:</w:t>
            </w:r>
          </w:p>
          <w:p w14:paraId="0AF311C2" w14:textId="77777777" w:rsidR="00276C2B" w:rsidRDefault="00276C2B" w:rsidP="006B4A9A">
            <w:pPr>
              <w:rPr>
                <w:b/>
                <w:bCs/>
              </w:rPr>
            </w:pPr>
          </w:p>
          <w:p w14:paraId="29FCF1C1" w14:textId="42BD31C6" w:rsidR="00276C2B" w:rsidRPr="004A6359" w:rsidRDefault="00276C2B" w:rsidP="006B4A9A">
            <w:r>
              <w:t xml:space="preserve">This module is </w:t>
            </w:r>
            <w:r>
              <w:t>used for a manager to create a new employee in the database</w:t>
            </w:r>
            <w:r w:rsidR="0072788F">
              <w:t>. It is a post method for the create employee view and returns a redirect to view employees page</w:t>
            </w:r>
          </w:p>
        </w:tc>
      </w:tr>
      <w:tr w:rsidR="00276C2B" w14:paraId="3150089A" w14:textId="77777777" w:rsidTr="006B4A9A">
        <w:trPr>
          <w:trHeight w:val="1269"/>
        </w:trPr>
        <w:tc>
          <w:tcPr>
            <w:tcW w:w="13226" w:type="dxa"/>
            <w:gridSpan w:val="4"/>
            <w:tcBorders>
              <w:right w:val="single" w:sz="4" w:space="0" w:color="auto"/>
            </w:tcBorders>
          </w:tcPr>
          <w:p w14:paraId="66624E12" w14:textId="77777777" w:rsidR="0072788F" w:rsidRDefault="0072788F" w:rsidP="006B4A9A">
            <w:pPr>
              <w:rPr>
                <w:b/>
                <w:bCs/>
              </w:rPr>
            </w:pPr>
          </w:p>
          <w:p w14:paraId="4043971F" w14:textId="45B5B15E" w:rsidR="00276C2B" w:rsidRDefault="00276C2B" w:rsidP="006B4A9A">
            <w:pPr>
              <w:rPr>
                <w:b/>
                <w:bCs/>
              </w:rPr>
            </w:pPr>
            <w:r>
              <w:rPr>
                <w:b/>
                <w:bCs/>
              </w:rPr>
              <w:t>Pseudo Code:</w:t>
            </w:r>
          </w:p>
          <w:p w14:paraId="5D82F844" w14:textId="77777777" w:rsidR="00276C2B" w:rsidRDefault="00276C2B" w:rsidP="006B4A9A"/>
          <w:p w14:paraId="6DB3EE7C" w14:textId="4C651473" w:rsidR="0072788F" w:rsidRDefault="0072788F" w:rsidP="006B4A9A">
            <w:r>
              <w:t>Get details from model for new user</w:t>
            </w:r>
          </w:p>
          <w:p w14:paraId="72316100" w14:textId="77777777" w:rsidR="0072788F" w:rsidRDefault="0072788F" w:rsidP="006B4A9A"/>
          <w:p w14:paraId="57A3177C" w14:textId="5F985092" w:rsidR="0072788F" w:rsidRDefault="0072788F" w:rsidP="006B4A9A">
            <w:r>
              <w:t>Get first name</w:t>
            </w:r>
          </w:p>
          <w:p w14:paraId="50C40343" w14:textId="6E491E2C" w:rsidR="0072788F" w:rsidRDefault="0072788F" w:rsidP="006B4A9A">
            <w:r>
              <w:t>Get last name</w:t>
            </w:r>
          </w:p>
          <w:p w14:paraId="4D4E14D3" w14:textId="77777777" w:rsidR="0072788F" w:rsidRDefault="0072788F" w:rsidP="006B4A9A"/>
          <w:p w14:paraId="563A6A2E" w14:textId="780DCA9B" w:rsidR="0072788F" w:rsidRDefault="0072788F" w:rsidP="006B4A9A">
            <w:r>
              <w:t>Create email by Concatenating “</w:t>
            </w:r>
            <w:proofErr w:type="spellStart"/>
            <w:r>
              <w:t>firstname</w:t>
            </w:r>
            <w:proofErr w:type="spellEnd"/>
            <w:r>
              <w:t xml:space="preserve"> +  ‘.’ + </w:t>
            </w:r>
            <w:proofErr w:type="spellStart"/>
            <w:r>
              <w:t>lastname</w:t>
            </w:r>
            <w:proofErr w:type="spellEnd"/>
            <w:r>
              <w:t xml:space="preserve"> + ‘@birdstonkennels.com’”</w:t>
            </w:r>
          </w:p>
          <w:p w14:paraId="047B3B7F" w14:textId="77777777" w:rsidR="00276C2B" w:rsidRDefault="00276C2B" w:rsidP="006B4A9A">
            <w:r>
              <w:t xml:space="preserve"> </w:t>
            </w:r>
          </w:p>
          <w:p w14:paraId="7CAD786C" w14:textId="3236C536" w:rsidR="0072788F" w:rsidRDefault="0072788F" w:rsidP="006B4A9A">
            <w:r>
              <w:t>Set email</w:t>
            </w:r>
          </w:p>
          <w:p w14:paraId="63F49F8E" w14:textId="35386859" w:rsidR="0072788F" w:rsidRDefault="0072788F" w:rsidP="006B4A9A">
            <w:r>
              <w:t>Set details based on model</w:t>
            </w:r>
          </w:p>
          <w:p w14:paraId="5CC5A1C9" w14:textId="77777777" w:rsidR="0072788F" w:rsidRDefault="0072788F" w:rsidP="006B4A9A"/>
          <w:p w14:paraId="392F2442" w14:textId="7067B58E" w:rsidR="0072788F" w:rsidRDefault="0072788F" w:rsidP="006B4A9A">
            <w:r>
              <w:t xml:space="preserve">Try </w:t>
            </w:r>
          </w:p>
          <w:p w14:paraId="6596B469" w14:textId="1055D342" w:rsidR="0072788F" w:rsidRDefault="0072788F" w:rsidP="006B4A9A">
            <w:r>
              <w:t xml:space="preserve">    Add user to database</w:t>
            </w:r>
          </w:p>
          <w:p w14:paraId="6A65341F" w14:textId="35AA3014" w:rsidR="0072788F" w:rsidRDefault="0072788F" w:rsidP="006B4A9A">
            <w:r>
              <w:t xml:space="preserve">If fail </w:t>
            </w:r>
          </w:p>
          <w:p w14:paraId="5F21849F" w14:textId="41267673" w:rsidR="0072788F" w:rsidRDefault="0072788F" w:rsidP="006B4A9A">
            <w:r>
              <w:t xml:space="preserve">   Throw error</w:t>
            </w:r>
          </w:p>
          <w:p w14:paraId="001C98A0" w14:textId="77777777" w:rsidR="0072788F" w:rsidRDefault="0072788F" w:rsidP="006B4A9A"/>
          <w:p w14:paraId="06A6351B" w14:textId="0BFB0C80" w:rsidR="00276C2B" w:rsidRPr="004A6359" w:rsidRDefault="0072788F" w:rsidP="006B4A9A">
            <w:r>
              <w:t>Redirect user to the view employees page</w:t>
            </w:r>
          </w:p>
        </w:tc>
      </w:tr>
      <w:tr w:rsidR="00276C2B" w14:paraId="781F4B40" w14:textId="77777777" w:rsidTr="006B4A9A">
        <w:tc>
          <w:tcPr>
            <w:tcW w:w="4390" w:type="dxa"/>
            <w:gridSpan w:val="2"/>
          </w:tcPr>
          <w:p w14:paraId="6666D3D6" w14:textId="77777777" w:rsidR="00276C2B" w:rsidRDefault="00276C2B" w:rsidP="006B4A9A">
            <w:pPr>
              <w:jc w:val="center"/>
            </w:pPr>
            <w:r w:rsidRPr="00E17120">
              <w:rPr>
                <w:b/>
                <w:bCs/>
              </w:rPr>
              <w:t>Date:</w:t>
            </w:r>
            <w:r>
              <w:t xml:space="preserve"> 21/04/2023</w:t>
            </w:r>
          </w:p>
        </w:tc>
        <w:tc>
          <w:tcPr>
            <w:tcW w:w="4819" w:type="dxa"/>
          </w:tcPr>
          <w:p w14:paraId="11D9950F" w14:textId="77777777" w:rsidR="00276C2B" w:rsidRPr="00E17120" w:rsidRDefault="00276C2B" w:rsidP="006B4A9A">
            <w:pPr>
              <w:jc w:val="center"/>
            </w:pPr>
            <w:r>
              <w:rPr>
                <w:b/>
                <w:bCs/>
              </w:rPr>
              <w:t>System:</w:t>
            </w:r>
            <w:r>
              <w:t xml:space="preserve"> Birdston Kennels</w:t>
            </w:r>
          </w:p>
        </w:tc>
        <w:tc>
          <w:tcPr>
            <w:tcW w:w="4017" w:type="dxa"/>
          </w:tcPr>
          <w:p w14:paraId="63380B88" w14:textId="77777777" w:rsidR="00276C2B" w:rsidRPr="00E17120" w:rsidRDefault="00276C2B" w:rsidP="006B4A9A">
            <w:pPr>
              <w:jc w:val="center"/>
            </w:pPr>
            <w:r>
              <w:rPr>
                <w:b/>
                <w:bCs/>
              </w:rPr>
              <w:t xml:space="preserve">Name: </w:t>
            </w:r>
            <w:r>
              <w:t>James R Park</w:t>
            </w:r>
          </w:p>
        </w:tc>
      </w:tr>
    </w:tbl>
    <w:p w14:paraId="02A2954F" w14:textId="77777777" w:rsidR="00640187" w:rsidRPr="00273144" w:rsidRDefault="00640187" w:rsidP="00273144"/>
    <w:sectPr w:rsidR="00640187" w:rsidRPr="00273144" w:rsidSect="007D6BA2">
      <w:footerReference w:type="default" r:id="rId34"/>
      <w:pgSz w:w="15840" w:h="12240" w:orient="landscape"/>
      <w:pgMar w:top="1800" w:right="1440" w:bottom="180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F10E9" w14:textId="77777777" w:rsidR="00FA3D77" w:rsidRDefault="00FA3D77">
      <w:pPr>
        <w:spacing w:before="0" w:after="0" w:line="240" w:lineRule="auto"/>
      </w:pPr>
      <w:r>
        <w:separator/>
      </w:r>
    </w:p>
  </w:endnote>
  <w:endnote w:type="continuationSeparator" w:id="0">
    <w:p w14:paraId="553C9582" w14:textId="77777777" w:rsidR="00FA3D77" w:rsidRDefault="00FA3D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A5A47" w14:textId="77777777" w:rsidR="001638F6" w:rsidRDefault="00844483">
    <w:pPr>
      <w:pStyle w:val="Footer"/>
    </w:pPr>
    <w:r>
      <w:rPr>
        <w:lang w:val="en-GB" w:bidi="en-GB"/>
      </w:rPr>
      <w:t xml:space="preserve">PAGE </w:t>
    </w:r>
    <w:r>
      <w:rPr>
        <w:lang w:val="en-GB" w:bidi="en-GB"/>
      </w:rPr>
      <w:fldChar w:fldCharType="begin"/>
    </w:r>
    <w:r>
      <w:rPr>
        <w:lang w:val="en-GB" w:bidi="en-GB"/>
      </w:rPr>
      <w:instrText xml:space="preserve"> PAGE  \* Arabic  \* MERGEFORMAT </w:instrText>
    </w:r>
    <w:r>
      <w:rPr>
        <w:lang w:val="en-GB" w:bidi="en-GB"/>
      </w:rPr>
      <w:fldChar w:fldCharType="separate"/>
    </w:r>
    <w:r w:rsidR="00934F1C">
      <w:rPr>
        <w:noProof/>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5052E" w14:textId="77777777" w:rsidR="00FA3D77" w:rsidRDefault="00FA3D77">
      <w:pPr>
        <w:spacing w:before="0" w:after="0" w:line="240" w:lineRule="auto"/>
      </w:pPr>
      <w:r>
        <w:separator/>
      </w:r>
    </w:p>
  </w:footnote>
  <w:footnote w:type="continuationSeparator" w:id="0">
    <w:p w14:paraId="3287FA96" w14:textId="77777777" w:rsidR="00FA3D77" w:rsidRDefault="00FA3D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F86984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323922487">
    <w:abstractNumId w:val="9"/>
  </w:num>
  <w:num w:numId="2" w16cid:durableId="856849068">
    <w:abstractNumId w:val="9"/>
  </w:num>
  <w:num w:numId="3" w16cid:durableId="1216627002">
    <w:abstractNumId w:val="8"/>
  </w:num>
  <w:num w:numId="4" w16cid:durableId="275480203">
    <w:abstractNumId w:val="8"/>
  </w:num>
  <w:num w:numId="5" w16cid:durableId="1647278077">
    <w:abstractNumId w:val="9"/>
  </w:num>
  <w:num w:numId="6" w16cid:durableId="491601260">
    <w:abstractNumId w:val="8"/>
  </w:num>
  <w:num w:numId="7" w16cid:durableId="2066026752">
    <w:abstractNumId w:val="11"/>
  </w:num>
  <w:num w:numId="8" w16cid:durableId="1200432148">
    <w:abstractNumId w:val="10"/>
  </w:num>
  <w:num w:numId="9" w16cid:durableId="224804246">
    <w:abstractNumId w:val="13"/>
  </w:num>
  <w:num w:numId="10" w16cid:durableId="568930240">
    <w:abstractNumId w:val="12"/>
  </w:num>
  <w:num w:numId="11" w16cid:durableId="1136532196">
    <w:abstractNumId w:val="15"/>
  </w:num>
  <w:num w:numId="12" w16cid:durableId="1772967157">
    <w:abstractNumId w:val="14"/>
  </w:num>
  <w:num w:numId="13" w16cid:durableId="77680272">
    <w:abstractNumId w:val="7"/>
  </w:num>
  <w:num w:numId="14" w16cid:durableId="407504566">
    <w:abstractNumId w:val="6"/>
  </w:num>
  <w:num w:numId="15" w16cid:durableId="324675808">
    <w:abstractNumId w:val="5"/>
  </w:num>
  <w:num w:numId="16" w16cid:durableId="2118017022">
    <w:abstractNumId w:val="4"/>
  </w:num>
  <w:num w:numId="17" w16cid:durableId="670528982">
    <w:abstractNumId w:val="3"/>
  </w:num>
  <w:num w:numId="18" w16cid:durableId="479347271">
    <w:abstractNumId w:val="2"/>
  </w:num>
  <w:num w:numId="19" w16cid:durableId="1131170735">
    <w:abstractNumId w:val="1"/>
  </w:num>
  <w:num w:numId="20" w16cid:durableId="1694650332">
    <w:abstractNumId w:val="0"/>
  </w:num>
  <w:num w:numId="21" w16cid:durableId="12623769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BA2"/>
    <w:rsid w:val="00003343"/>
    <w:rsid w:val="000748AA"/>
    <w:rsid w:val="001303A0"/>
    <w:rsid w:val="001638F6"/>
    <w:rsid w:val="001A2000"/>
    <w:rsid w:val="001F1D24"/>
    <w:rsid w:val="00273144"/>
    <w:rsid w:val="00276C2B"/>
    <w:rsid w:val="002E5A81"/>
    <w:rsid w:val="003209D6"/>
    <w:rsid w:val="00334A73"/>
    <w:rsid w:val="00340E20"/>
    <w:rsid w:val="003422FF"/>
    <w:rsid w:val="003F7417"/>
    <w:rsid w:val="00421396"/>
    <w:rsid w:val="00446AC7"/>
    <w:rsid w:val="004952C4"/>
    <w:rsid w:val="004A6359"/>
    <w:rsid w:val="00586DE5"/>
    <w:rsid w:val="005A1C5A"/>
    <w:rsid w:val="005D3F80"/>
    <w:rsid w:val="00640187"/>
    <w:rsid w:val="00673DB4"/>
    <w:rsid w:val="00690EFD"/>
    <w:rsid w:val="007021DE"/>
    <w:rsid w:val="0072788F"/>
    <w:rsid w:val="00732607"/>
    <w:rsid w:val="007D6BA2"/>
    <w:rsid w:val="00844483"/>
    <w:rsid w:val="008D3035"/>
    <w:rsid w:val="008D7D7A"/>
    <w:rsid w:val="00934F1C"/>
    <w:rsid w:val="009D2231"/>
    <w:rsid w:val="00A122DB"/>
    <w:rsid w:val="00A6447A"/>
    <w:rsid w:val="00A96811"/>
    <w:rsid w:val="00AD165F"/>
    <w:rsid w:val="00B47B7A"/>
    <w:rsid w:val="00B646B8"/>
    <w:rsid w:val="00C11887"/>
    <w:rsid w:val="00C279AB"/>
    <w:rsid w:val="00C46400"/>
    <w:rsid w:val="00C80BD4"/>
    <w:rsid w:val="00C94EB1"/>
    <w:rsid w:val="00CF3A42"/>
    <w:rsid w:val="00D5413C"/>
    <w:rsid w:val="00DC07A3"/>
    <w:rsid w:val="00E11B8A"/>
    <w:rsid w:val="00E17120"/>
    <w:rsid w:val="00E6442E"/>
    <w:rsid w:val="00F677F9"/>
    <w:rsid w:val="00FA3D77"/>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077107"/>
  <w15:chartTrackingRefBased/>
  <w15:docId w15:val="{5EC29DFD-6924-4BD4-BCAE-012B499D8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C2B"/>
  </w:style>
  <w:style w:type="paragraph" w:styleId="Heading1">
    <w:name w:val="heading 1"/>
    <w:basedOn w:val="Normal"/>
    <w:next w:val="Normal"/>
    <w:link w:val="Heading1Ch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tabs>
        <w:tab w:val="clear" w:pos="360"/>
      </w:tabs>
      <w:ind w:left="720"/>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basedOn w:val="DefaultParagraphFont"/>
    <w:uiPriority w:val="99"/>
    <w:unhideWhenUsed/>
    <w:rsid w:val="008D3035"/>
    <w:rPr>
      <w:color w:val="993E2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Kj\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CD806-20F5-4C82-B5FF-CCE936009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cover.dotx</Template>
  <TotalTime>0</TotalTime>
  <Pages>43</Pages>
  <Words>1421</Words>
  <Characters>8101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jamie park</dc:creator>
  <cp:keywords/>
  <cp:lastModifiedBy>jamie park</cp:lastModifiedBy>
  <cp:revision>11</cp:revision>
  <dcterms:created xsi:type="dcterms:W3CDTF">2023-04-19T09:22:00Z</dcterms:created>
  <dcterms:modified xsi:type="dcterms:W3CDTF">2023-04-21T13:37:00Z</dcterms:modified>
  <cp:version/>
</cp:coreProperties>
</file>